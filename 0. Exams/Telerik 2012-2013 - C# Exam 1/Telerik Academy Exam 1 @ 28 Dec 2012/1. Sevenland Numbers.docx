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DA1816">
        <w:t xml:space="preserve"> </w:t>
      </w:r>
      <w:bookmarkStart w:id="0" w:name="_GoBack"/>
      <w:bookmarkEnd w:id="0"/>
      <w:r w:rsidR="00DA1816">
        <w:t>1</w:t>
      </w:r>
      <w:r w:rsidR="008B0C41" w:rsidRPr="00A85EDE">
        <w:t xml:space="preserve"> – </w:t>
      </w:r>
      <w:r w:rsidR="0044441C">
        <w:t>Sevenland Numbers</w:t>
      </w:r>
    </w:p>
    <w:p w:rsidR="00B55646" w:rsidRDefault="0044441C" w:rsidP="00ED3504">
      <w:r>
        <w:t xml:space="preserve">In Sevenland we use a numeral system </w:t>
      </w:r>
      <w:r w:rsidR="00A72D25">
        <w:t xml:space="preserve">of base 7. It consists </w:t>
      </w:r>
      <w:r>
        <w:t>of seven digits</w:t>
      </w:r>
      <w:r w:rsidR="00A72D25">
        <w:t xml:space="preserve"> (instead of the traditional 10) and these 7 digits are</w:t>
      </w:r>
      <w:r>
        <w:t xml:space="preserve">: </w:t>
      </w:r>
      <w:r w:rsidRPr="00A72D25">
        <w:rPr>
          <w:b/>
        </w:rPr>
        <w:t>0</w:t>
      </w:r>
      <w:r>
        <w:t xml:space="preserve">, </w:t>
      </w:r>
      <w:r w:rsidRPr="00A72D25">
        <w:rPr>
          <w:b/>
        </w:rPr>
        <w:t>1</w:t>
      </w:r>
      <w:r>
        <w:t xml:space="preserve">, </w:t>
      </w:r>
      <w:r w:rsidRPr="00A72D25">
        <w:rPr>
          <w:b/>
        </w:rPr>
        <w:t>2</w:t>
      </w:r>
      <w:r>
        <w:t xml:space="preserve">, </w:t>
      </w:r>
      <w:r w:rsidRPr="00A72D25">
        <w:rPr>
          <w:b/>
        </w:rPr>
        <w:t>3</w:t>
      </w:r>
      <w:r>
        <w:t xml:space="preserve">, </w:t>
      </w:r>
      <w:r w:rsidRPr="00A72D25">
        <w:rPr>
          <w:b/>
        </w:rPr>
        <w:t>4</w:t>
      </w:r>
      <w:r>
        <w:t xml:space="preserve">, </w:t>
      </w:r>
      <w:r w:rsidRPr="00A72D25">
        <w:rPr>
          <w:b/>
        </w:rPr>
        <w:t>5</w:t>
      </w:r>
      <w:r>
        <w:t xml:space="preserve">, and </w:t>
      </w:r>
      <w:r w:rsidRPr="00A72D25">
        <w:rPr>
          <w:b/>
        </w:rPr>
        <w:t>6</w:t>
      </w:r>
      <w:r>
        <w:t xml:space="preserve">. The numbers </w:t>
      </w:r>
      <w:r w:rsidR="00A72D25">
        <w:t xml:space="preserve">in the system of base 7 </w:t>
      </w:r>
      <w:r>
        <w:t>are just like the decimal numbers</w:t>
      </w:r>
      <w:r w:rsidR="00A72D25">
        <w:t>, but after 6 the next number is 10.</w:t>
      </w:r>
      <w:r w:rsidR="00837A62">
        <w:t xml:space="preserve"> More general, the numbers in the 7-base numeral system are: </w:t>
      </w:r>
      <w:r>
        <w:t xml:space="preserve">0, 1, </w:t>
      </w:r>
      <w:r w:rsidR="00837A62">
        <w:t>2, 3, 4,</w:t>
      </w:r>
      <w:r>
        <w:t xml:space="preserve"> 5, 6, 10, 11, …, 16, 20, </w:t>
      </w:r>
      <w:r w:rsidR="00837A62">
        <w:t xml:space="preserve">21, </w:t>
      </w:r>
      <w:r>
        <w:t>…</w:t>
      </w:r>
      <w:r w:rsidR="00837A62">
        <w:t>, 26, 30</w:t>
      </w:r>
      <w:r>
        <w:t>,</w:t>
      </w:r>
      <w:r w:rsidR="00837A62">
        <w:t xml:space="preserve"> …,</w:t>
      </w:r>
      <w:r>
        <w:t xml:space="preserve"> 65, 66, 100, 101, …</w:t>
      </w:r>
      <w:r w:rsidR="00837A62">
        <w:t>, 106, 110, …, 166, 200, …, 666</w:t>
      </w:r>
      <w:r w:rsidR="00271B62">
        <w:t>, 1000</w:t>
      </w:r>
      <w:r w:rsidR="00837A62">
        <w:t>.</w:t>
      </w:r>
    </w:p>
    <w:p w:rsidR="0044441C" w:rsidRDefault="00837A62" w:rsidP="00ED3504">
      <w:r>
        <w:t xml:space="preserve">Write a program that takes as input a 7-based integer number </w:t>
      </w:r>
      <w:r w:rsidRPr="00837A62">
        <w:rPr>
          <w:b/>
        </w:rPr>
        <w:t>K</w:t>
      </w:r>
      <w:r>
        <w:t xml:space="preserve"> and calculates and prints the next number following it (</w:t>
      </w:r>
      <w:r w:rsidRPr="00837A62">
        <w:rPr>
          <w:b/>
        </w:rPr>
        <w:t>K+1</w:t>
      </w:r>
      <w:r>
        <w:t>).</w:t>
      </w:r>
    </w:p>
    <w:p w:rsidR="00ED3504" w:rsidRPr="00A85EDE" w:rsidRDefault="00ED3504" w:rsidP="00A85EDE">
      <w:pPr>
        <w:pStyle w:val="Heading3"/>
      </w:pPr>
      <w:r w:rsidRPr="00A85EDE">
        <w:t>Input</w:t>
      </w:r>
    </w:p>
    <w:p w:rsidR="00D45455" w:rsidRDefault="00ED3504" w:rsidP="00ED3504">
      <w:r>
        <w:t>The i</w:t>
      </w:r>
      <w:r w:rsidRPr="00552A9F">
        <w:t xml:space="preserve">nput data </w:t>
      </w:r>
      <w:r w:rsidR="000A5461">
        <w:t xml:space="preserve">should </w:t>
      </w:r>
      <w:r w:rsidR="00C34DDD">
        <w:t>be</w:t>
      </w:r>
      <w:r w:rsidRPr="00552A9F">
        <w:t xml:space="preserve"> read </w:t>
      </w:r>
      <w:r>
        <w:t>from</w:t>
      </w:r>
      <w:r w:rsidR="00D45455">
        <w:t xml:space="preserve"> the console</w:t>
      </w:r>
      <w:r w:rsidR="00837A62">
        <w:t xml:space="preserve"> and consists of a single line holding a 7-based integer </w:t>
      </w:r>
      <w:r w:rsidR="00837A62" w:rsidRPr="00837A62">
        <w:rPr>
          <w:b/>
        </w:rPr>
        <w:t>K</w:t>
      </w:r>
      <w:r w:rsidR="00D45455">
        <w:t>.</w:t>
      </w:r>
    </w:p>
    <w:p w:rsidR="00ED3504" w:rsidRPr="00552A9F" w:rsidRDefault="00ED3504" w:rsidP="00ED3504">
      <w:r w:rsidRPr="00552A9F">
        <w:t>The input data will always be valid and in the format described. There is no need to check it explicitly.</w:t>
      </w:r>
    </w:p>
    <w:p w:rsidR="00ED3504" w:rsidRDefault="00ED3504" w:rsidP="00A85EDE">
      <w:pPr>
        <w:pStyle w:val="Heading3"/>
      </w:pPr>
      <w:r w:rsidRPr="00A85EDE">
        <w:t>Output</w:t>
      </w:r>
    </w:p>
    <w:p w:rsidR="00936A7E" w:rsidRPr="00936A7E" w:rsidRDefault="00936A7E" w:rsidP="00936A7E">
      <w:r w:rsidRPr="00552A9F">
        <w:t xml:space="preserve">The output data </w:t>
      </w:r>
      <w:r>
        <w:t>should be printed on the console.</w:t>
      </w:r>
    </w:p>
    <w:p w:rsidR="00D73A9B" w:rsidRDefault="00ED3504" w:rsidP="00ED3504">
      <w:r w:rsidRPr="00552A9F">
        <w:t xml:space="preserve">The output </w:t>
      </w:r>
      <w:r w:rsidR="000A5461">
        <w:t xml:space="preserve">should </w:t>
      </w:r>
      <w:r w:rsidR="00087B3B">
        <w:t>consist of</w:t>
      </w:r>
      <w:r w:rsidR="00A72D3B">
        <w:t xml:space="preserve"> </w:t>
      </w:r>
      <w:r w:rsidR="00575A18">
        <w:t xml:space="preserve">a single line holding the </w:t>
      </w:r>
      <w:r w:rsidR="00837A62">
        <w:t xml:space="preserve">number </w:t>
      </w:r>
      <w:r w:rsidR="00837A62" w:rsidRPr="00837A62">
        <w:rPr>
          <w:b/>
        </w:rPr>
        <w:t>K+1</w:t>
      </w:r>
      <w:r w:rsidR="00837A62">
        <w:t xml:space="preserve"> (in 7-based numeral system)</w:t>
      </w:r>
      <w:r w:rsidR="00A72D3B">
        <w:t>.</w:t>
      </w:r>
    </w:p>
    <w:p w:rsidR="00ED3504" w:rsidRPr="00A85EDE" w:rsidRDefault="00ED3504" w:rsidP="00A85EDE">
      <w:pPr>
        <w:pStyle w:val="Heading3"/>
      </w:pPr>
      <w:r w:rsidRPr="00A85EDE">
        <w:t>Constraints</w:t>
      </w:r>
    </w:p>
    <w:p w:rsidR="00ED3504" w:rsidRDefault="00ED3504" w:rsidP="00ED4464">
      <w:pPr>
        <w:numPr>
          <w:ilvl w:val="0"/>
          <w:numId w:val="20"/>
        </w:numPr>
        <w:spacing w:before="0" w:after="0"/>
        <w:jc w:val="left"/>
      </w:pPr>
      <w:r>
        <w:t>The n</w:t>
      </w:r>
      <w:r w:rsidRPr="00552A9F">
        <w:t>umber</w:t>
      </w:r>
      <w:r w:rsidR="00837A62">
        <w:t xml:space="preserve"> </w:t>
      </w:r>
      <w:r w:rsidR="00837A62" w:rsidRPr="00D510C2">
        <w:rPr>
          <w:b/>
        </w:rPr>
        <w:t>K</w:t>
      </w:r>
      <w:r w:rsidR="00837A62">
        <w:t xml:space="preserve"> i</w:t>
      </w:r>
      <w:r w:rsidR="00D510C2">
        <w:t>s</w:t>
      </w:r>
      <w:r w:rsidR="00837A62">
        <w:t xml:space="preserve"> in the range [0…666] inclusive.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 xml:space="preserve">Allowed work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="008571CD">
        <w:t>0.</w:t>
      </w:r>
      <w:r>
        <w:t xml:space="preserve">1 </w:t>
      </w:r>
      <w:r w:rsidRPr="00552A9F">
        <w:rPr>
          <w:rFonts w:hint="eastAsia"/>
          <w:lang w:eastAsia="ja-JP"/>
        </w:rPr>
        <w:t>second</w:t>
      </w:r>
      <w:r w:rsidR="00E62A7E">
        <w:rPr>
          <w:lang w:eastAsia="ja-JP"/>
        </w:rPr>
        <w:t>s</w:t>
      </w:r>
      <w:r w:rsidRPr="00552A9F">
        <w:t>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ED3504" w:rsidRPr="00A85EDE" w:rsidRDefault="00ED3504" w:rsidP="00A85EDE">
      <w:pPr>
        <w:pStyle w:val="Heading3"/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  <w:r w:rsidR="00E53152" w:rsidRPr="00A85EDE">
        <w:t>s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870"/>
        <w:gridCol w:w="1051"/>
        <w:gridCol w:w="599"/>
        <w:gridCol w:w="750"/>
        <w:gridCol w:w="932"/>
        <w:gridCol w:w="599"/>
        <w:gridCol w:w="750"/>
        <w:gridCol w:w="932"/>
        <w:gridCol w:w="599"/>
        <w:gridCol w:w="870"/>
        <w:gridCol w:w="996"/>
      </w:tblGrid>
      <w:tr w:rsidR="00837A62" w:rsidRPr="00552A9F" w:rsidTr="00837A62"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552A9F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552A9F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99" w:type="dxa"/>
            <w:tcBorders>
              <w:left w:val="single" w:sz="8" w:space="0" w:color="000000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599" w:type="dxa"/>
            <w:tcBorders>
              <w:left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599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837A62" w:rsidRPr="003D472C" w:rsidTr="00837A62">
        <w:trPr>
          <w:trHeight w:val="20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599" w:type="dxa"/>
            <w:tcBorders>
              <w:left w:val="single" w:sz="8" w:space="0" w:color="000000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56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</w:t>
            </w:r>
          </w:p>
        </w:tc>
        <w:tc>
          <w:tcPr>
            <w:tcW w:w="599" w:type="dxa"/>
            <w:tcBorders>
              <w:left w:val="single" w:sz="4" w:space="0" w:color="auto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166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200</w:t>
            </w:r>
          </w:p>
        </w:tc>
        <w:tc>
          <w:tcPr>
            <w:tcW w:w="599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200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201</w:t>
            </w:r>
          </w:p>
        </w:tc>
      </w:tr>
    </w:tbl>
    <w:p w:rsidR="008B0C41" w:rsidRPr="008B0C41" w:rsidRDefault="008B0C41" w:rsidP="008B0C41"/>
    <w:sectPr w:rsidR="008B0C41" w:rsidRPr="008B0C4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AAD" w:rsidRDefault="00463AAD">
      <w:r>
        <w:separator/>
      </w:r>
    </w:p>
  </w:endnote>
  <w:endnote w:type="continuationSeparator" w:id="0">
    <w:p w:rsidR="00463AAD" w:rsidRDefault="00463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DA1816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463AAD">
            <w:fldChar w:fldCharType="begin"/>
          </w:r>
          <w:r w:rsidR="00463AAD">
            <w:instrText xml:space="preserve"> NUMPAGES </w:instrText>
          </w:r>
          <w:r w:rsidR="00463AAD">
            <w:fldChar w:fldCharType="separate"/>
          </w:r>
          <w:r w:rsidR="00DA1816">
            <w:rPr>
              <w:noProof/>
            </w:rPr>
            <w:t>1</w:t>
          </w:r>
          <w:r w:rsidR="00463AAD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463AAD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AAD" w:rsidRDefault="00463AAD">
      <w:r>
        <w:separator/>
      </w:r>
    </w:p>
  </w:footnote>
  <w:footnote w:type="continuationSeparator" w:id="0">
    <w:p w:rsidR="00463AAD" w:rsidRDefault="00463A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463AAD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D2DC3"/>
    <w:rsid w:val="000E494F"/>
    <w:rsid w:val="000E532F"/>
    <w:rsid w:val="000E6EA7"/>
    <w:rsid w:val="00110D80"/>
    <w:rsid w:val="001248BE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C6B8B"/>
    <w:rsid w:val="001E177B"/>
    <w:rsid w:val="00213EAA"/>
    <w:rsid w:val="002256CC"/>
    <w:rsid w:val="0023691D"/>
    <w:rsid w:val="00241424"/>
    <w:rsid w:val="0025114C"/>
    <w:rsid w:val="00270DD5"/>
    <w:rsid w:val="00271B62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349A0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7EC6"/>
    <w:rsid w:val="0044441C"/>
    <w:rsid w:val="004452F2"/>
    <w:rsid w:val="00446410"/>
    <w:rsid w:val="00453CA4"/>
    <w:rsid w:val="00460E19"/>
    <w:rsid w:val="0046113A"/>
    <w:rsid w:val="004616E5"/>
    <w:rsid w:val="00463AAD"/>
    <w:rsid w:val="00467E8E"/>
    <w:rsid w:val="00471AA9"/>
    <w:rsid w:val="004766ED"/>
    <w:rsid w:val="004910D1"/>
    <w:rsid w:val="00497068"/>
    <w:rsid w:val="004B0789"/>
    <w:rsid w:val="004C0C23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E3FFE"/>
    <w:rsid w:val="006001FA"/>
    <w:rsid w:val="00605BD1"/>
    <w:rsid w:val="0061142D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810D8"/>
    <w:rsid w:val="006A7D51"/>
    <w:rsid w:val="006B01AC"/>
    <w:rsid w:val="006B13C8"/>
    <w:rsid w:val="006C38CD"/>
    <w:rsid w:val="006D04FB"/>
    <w:rsid w:val="006D0EED"/>
    <w:rsid w:val="006D1308"/>
    <w:rsid w:val="006E4384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87CC8"/>
    <w:rsid w:val="00790B8C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71CD"/>
    <w:rsid w:val="0086473A"/>
    <w:rsid w:val="0087049B"/>
    <w:rsid w:val="00872BA1"/>
    <w:rsid w:val="008758B8"/>
    <w:rsid w:val="00885225"/>
    <w:rsid w:val="00887AEA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E61EC"/>
    <w:rsid w:val="008F7DA1"/>
    <w:rsid w:val="009128CD"/>
    <w:rsid w:val="0091723A"/>
    <w:rsid w:val="009247A7"/>
    <w:rsid w:val="00931142"/>
    <w:rsid w:val="00936A7E"/>
    <w:rsid w:val="009370B8"/>
    <w:rsid w:val="00941EE5"/>
    <w:rsid w:val="0095490F"/>
    <w:rsid w:val="00957512"/>
    <w:rsid w:val="00971AB8"/>
    <w:rsid w:val="00977449"/>
    <w:rsid w:val="00991301"/>
    <w:rsid w:val="009A534F"/>
    <w:rsid w:val="009B46EB"/>
    <w:rsid w:val="009E5CA1"/>
    <w:rsid w:val="009E717D"/>
    <w:rsid w:val="00A046D8"/>
    <w:rsid w:val="00A271AE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E5F07"/>
    <w:rsid w:val="00B05F43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A08C1"/>
    <w:rsid w:val="00BA51CA"/>
    <w:rsid w:val="00BB17A9"/>
    <w:rsid w:val="00BB222F"/>
    <w:rsid w:val="00BB4534"/>
    <w:rsid w:val="00BC389A"/>
    <w:rsid w:val="00BD4535"/>
    <w:rsid w:val="00BD68FF"/>
    <w:rsid w:val="00BE79B0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72A77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840B7"/>
    <w:rsid w:val="00D84865"/>
    <w:rsid w:val="00D86395"/>
    <w:rsid w:val="00DA1816"/>
    <w:rsid w:val="00DB0F13"/>
    <w:rsid w:val="00DB209F"/>
    <w:rsid w:val="00DD2674"/>
    <w:rsid w:val="00DD2EBC"/>
    <w:rsid w:val="00DE0129"/>
    <w:rsid w:val="00DF1A77"/>
    <w:rsid w:val="00E20B92"/>
    <w:rsid w:val="00E25A5E"/>
    <w:rsid w:val="00E40570"/>
    <w:rsid w:val="00E452E8"/>
    <w:rsid w:val="00E51190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5498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184D1C-656C-490F-934E-09EF3A2B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DF92B-95B4-4308-9BF1-C77207657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33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1190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keywords/>
  <cp:lastModifiedBy>Nikolay</cp:lastModifiedBy>
  <cp:revision>8</cp:revision>
  <cp:lastPrinted>2011-11-24T17:37:00Z</cp:lastPrinted>
  <dcterms:created xsi:type="dcterms:W3CDTF">2012-12-19T17:26:00Z</dcterms:created>
  <dcterms:modified xsi:type="dcterms:W3CDTF">2012-12-27T09:09:00Z</dcterms:modified>
</cp:coreProperties>
</file>