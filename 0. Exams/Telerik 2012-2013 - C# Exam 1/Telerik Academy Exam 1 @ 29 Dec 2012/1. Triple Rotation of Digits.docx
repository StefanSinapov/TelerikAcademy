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C644ED">
        <w:t>1</w:t>
      </w:r>
      <w:r w:rsidR="008B0C41" w:rsidRPr="00A85EDE">
        <w:t xml:space="preserve"> – </w:t>
      </w:r>
      <w:r w:rsidR="00D03EBC">
        <w:t>Triple Rotation of Digits</w:t>
      </w:r>
    </w:p>
    <w:p w:rsidR="00D03EBC" w:rsidRDefault="0044441C" w:rsidP="00ED3504">
      <w:r>
        <w:t xml:space="preserve">In </w:t>
      </w:r>
      <w:r w:rsidR="00D03EBC">
        <w:t>Kaspichan we drink a lot. One evening we drunk enough so we invited an interesting game: Someone says a number. The first person after him rotates the digits of this number by moving its last digit at its start (e.g. 1</w:t>
      </w:r>
      <w:r w:rsidR="005A6B68">
        <w:t>23</w:t>
      </w:r>
      <w:bookmarkStart w:id="0" w:name="_GoBack"/>
      <w:bookmarkEnd w:id="0"/>
      <w:r w:rsidR="00D03EBC">
        <w:t xml:space="preserve">45 </w:t>
      </w:r>
      <w:r w:rsidR="00D03EBC">
        <w:sym w:font="Wingdings" w:char="F0E0"/>
      </w:r>
      <w:r w:rsidR="00D03EBC">
        <w:t xml:space="preserve"> 51234). The second person after that again rotates the number (e.g. 51234 </w:t>
      </w:r>
      <w:r w:rsidR="00D03EBC">
        <w:sym w:font="Wingdings" w:char="F0E0"/>
      </w:r>
      <w:r w:rsidR="00D03EBC">
        <w:t xml:space="preserve"> 45123). Finally the third person after him also rotates the number (e.g. 45123 </w:t>
      </w:r>
      <w:r w:rsidR="00D03EBC">
        <w:sym w:font="Wingdings" w:char="F0E0"/>
      </w:r>
      <w:r w:rsidR="00D03EBC">
        <w:t xml:space="preserve"> 34512). The obtained number then is sent by SMS</w:t>
      </w:r>
      <w:r w:rsidR="00EE3755">
        <w:t xml:space="preserve"> to a fellow group of alcoholics who continue the game at their drink place.</w:t>
      </w:r>
    </w:p>
    <w:p w:rsidR="0044441C" w:rsidRDefault="00837A62" w:rsidP="00ED3504">
      <w:r>
        <w:t xml:space="preserve">Write a program that </w:t>
      </w:r>
      <w:r w:rsidR="00EE3755">
        <w:t>helps the Kaspichan drinkers to calculate the triple digits rotation of given number</w:t>
      </w:r>
      <w:r w:rsidR="00EE3755" w:rsidRPr="00EE3755">
        <w:rPr>
          <w:b/>
        </w:rPr>
        <w:t xml:space="preserve"> K</w:t>
      </w:r>
      <w:r>
        <w:t>.</w:t>
      </w:r>
      <w:r w:rsidR="00EE3755">
        <w:t xml:space="preserve"> Note that zeroes could also take part in the play</w:t>
      </w:r>
      <w:r w:rsidR="003D63F2">
        <w:t xml:space="preserve"> and the leading digits are lost after </w:t>
      </w:r>
      <w:r w:rsidR="005576D2">
        <w:t>each</w:t>
      </w:r>
      <w:r w:rsidR="003D63F2">
        <w:t xml:space="preserve"> rotation</w:t>
      </w:r>
      <w:r w:rsidR="00EE3755">
        <w:t xml:space="preserve">, e.g. the </w:t>
      </w:r>
      <w:r w:rsidR="005576D2">
        <w:t xml:space="preserve">triple </w:t>
      </w:r>
      <w:r w:rsidR="00EE3755">
        <w:t xml:space="preserve">rotation of </w:t>
      </w:r>
      <w:r w:rsidR="003D63F2">
        <w:t>1</w:t>
      </w:r>
      <w:r w:rsidR="00EE3755">
        <w:t>80001 is 1</w:t>
      </w:r>
      <w:r w:rsidR="003D63F2">
        <w:t>1</w:t>
      </w:r>
      <w:r w:rsidR="00EE3755">
        <w:t>80 (</w:t>
      </w:r>
      <w:r w:rsidR="003D63F2">
        <w:t>1</w:t>
      </w:r>
      <w:r w:rsidR="00EE3755">
        <w:t xml:space="preserve">80001 </w:t>
      </w:r>
      <w:r w:rsidR="00EE3755">
        <w:sym w:font="Wingdings" w:char="F0E0"/>
      </w:r>
      <w:r w:rsidR="00EE3755">
        <w:t xml:space="preserve"> 1</w:t>
      </w:r>
      <w:r w:rsidR="003D63F2">
        <w:t>1</w:t>
      </w:r>
      <w:r w:rsidR="00EE3755">
        <w:t xml:space="preserve">8000 </w:t>
      </w:r>
      <w:r w:rsidR="00EE3755">
        <w:sym w:font="Wingdings" w:char="F0E0"/>
      </w:r>
      <w:r w:rsidR="00EE3755">
        <w:t xml:space="preserve"> </w:t>
      </w:r>
      <w:r w:rsidR="005576D2">
        <w:t xml:space="preserve">011800 </w:t>
      </w:r>
      <w:r w:rsidR="005576D2">
        <w:sym w:font="Wingdings" w:char="F0E0"/>
      </w:r>
      <w:r w:rsidR="005576D2">
        <w:t xml:space="preserve"> 11800 </w:t>
      </w:r>
      <w:r w:rsidR="005576D2">
        <w:sym w:font="Wingdings" w:char="F0E0"/>
      </w:r>
      <w:r w:rsidR="005576D2">
        <w:t xml:space="preserve"> 01180 </w:t>
      </w:r>
      <w:r w:rsidR="005576D2">
        <w:sym w:font="Wingdings" w:char="F0E0"/>
      </w:r>
      <w:r w:rsidR="005576D2">
        <w:t xml:space="preserve"> 1180</w:t>
      </w:r>
      <w:r w:rsidR="00EE3755">
        <w:t>).</w:t>
      </w:r>
    </w:p>
    <w:p w:rsidR="00ED3504" w:rsidRPr="00A85EDE" w:rsidRDefault="00ED3504" w:rsidP="00A85EDE">
      <w:pPr>
        <w:pStyle w:val="Heading3"/>
      </w:pPr>
      <w:r w:rsidRPr="00A85EDE">
        <w:t>Input</w:t>
      </w:r>
    </w:p>
    <w:p w:rsidR="00D45455" w:rsidRDefault="00ED3504" w:rsidP="00ED3504">
      <w:r>
        <w:t>The i</w:t>
      </w:r>
      <w:r w:rsidRPr="00552A9F">
        <w:t xml:space="preserve">nput data </w:t>
      </w:r>
      <w:r w:rsidR="000A5461">
        <w:t xml:space="preserve">should </w:t>
      </w:r>
      <w:r w:rsidR="00C34DDD">
        <w:t>be</w:t>
      </w:r>
      <w:r w:rsidRPr="00552A9F">
        <w:t xml:space="preserve"> read </w:t>
      </w:r>
      <w:r>
        <w:t>from</w:t>
      </w:r>
      <w:r w:rsidR="00D45455">
        <w:t xml:space="preserve"> the console</w:t>
      </w:r>
      <w:r w:rsidR="00837A62">
        <w:t xml:space="preserve"> and consists of a single line holding </w:t>
      </w:r>
      <w:r w:rsidR="00EE3755">
        <w:t xml:space="preserve">an integer number </w:t>
      </w:r>
      <w:r w:rsidR="00837A62" w:rsidRPr="00837A62">
        <w:rPr>
          <w:b/>
        </w:rPr>
        <w:t>K</w:t>
      </w:r>
      <w:r w:rsidR="00D45455">
        <w:t>.</w:t>
      </w:r>
    </w:p>
    <w:p w:rsidR="00ED3504" w:rsidRPr="00552A9F" w:rsidRDefault="00ED3504" w:rsidP="00ED3504">
      <w:r w:rsidRPr="00552A9F">
        <w:t>The input data will always be valid and in the format described. There is no need to check it explicitly.</w:t>
      </w:r>
    </w:p>
    <w:p w:rsidR="00ED3504" w:rsidRDefault="00ED3504" w:rsidP="00A85EDE">
      <w:pPr>
        <w:pStyle w:val="Heading3"/>
      </w:pPr>
      <w:r w:rsidRPr="00A85EDE">
        <w:t>Output</w:t>
      </w:r>
    </w:p>
    <w:p w:rsidR="00936A7E" w:rsidRPr="00936A7E" w:rsidRDefault="00936A7E" w:rsidP="00936A7E">
      <w:r w:rsidRPr="00552A9F">
        <w:t xml:space="preserve">The output data </w:t>
      </w:r>
      <w:r>
        <w:t>should be printed on the console.</w:t>
      </w:r>
    </w:p>
    <w:p w:rsidR="00D73A9B" w:rsidRDefault="00ED3504" w:rsidP="00ED3504">
      <w:r w:rsidRPr="00552A9F">
        <w:t xml:space="preserve">The output </w:t>
      </w:r>
      <w:r w:rsidR="000A5461">
        <w:t xml:space="preserve">should </w:t>
      </w:r>
      <w:r w:rsidR="00087B3B">
        <w:t>consist of</w:t>
      </w:r>
      <w:r w:rsidR="00A72D3B">
        <w:t xml:space="preserve"> </w:t>
      </w:r>
      <w:r w:rsidR="00575A18">
        <w:t xml:space="preserve">a single line holding the </w:t>
      </w:r>
      <w:r w:rsidR="00EE3755">
        <w:t xml:space="preserve">number obtained after applying a triple digits rotation of the number </w:t>
      </w:r>
      <w:r w:rsidR="00EE3755" w:rsidRPr="00EE3755">
        <w:rPr>
          <w:b/>
        </w:rPr>
        <w:t>K</w:t>
      </w:r>
      <w:r w:rsidR="00A72D3B">
        <w:t>.</w:t>
      </w:r>
    </w:p>
    <w:p w:rsidR="00ED3504" w:rsidRPr="00A85EDE" w:rsidRDefault="00ED3504" w:rsidP="00A85EDE">
      <w:pPr>
        <w:pStyle w:val="Heading3"/>
      </w:pPr>
      <w:r w:rsidRPr="00A85EDE">
        <w:t>Constraints</w:t>
      </w:r>
    </w:p>
    <w:p w:rsidR="00ED3504" w:rsidRDefault="00ED3504" w:rsidP="00ED4464">
      <w:pPr>
        <w:numPr>
          <w:ilvl w:val="0"/>
          <w:numId w:val="20"/>
        </w:numPr>
        <w:spacing w:before="0" w:after="0"/>
        <w:jc w:val="left"/>
      </w:pPr>
      <w:r>
        <w:t>The n</w:t>
      </w:r>
      <w:r w:rsidRPr="00552A9F">
        <w:t>umber</w:t>
      </w:r>
      <w:r w:rsidR="00837A62">
        <w:t xml:space="preserve"> </w:t>
      </w:r>
      <w:r w:rsidR="00837A62" w:rsidRPr="00EE3755">
        <w:rPr>
          <w:b/>
        </w:rPr>
        <w:t>K</w:t>
      </w:r>
      <w:r w:rsidR="00837A62">
        <w:t xml:space="preserve"> i</w:t>
      </w:r>
      <w:r w:rsidR="00EE3755">
        <w:t>s</w:t>
      </w:r>
      <w:r w:rsidR="00837A62">
        <w:t xml:space="preserve"> in the range [</w:t>
      </w:r>
      <w:r w:rsidR="00EE21DA">
        <w:t>1</w:t>
      </w:r>
      <w:r w:rsidR="00837A62">
        <w:t>…</w:t>
      </w:r>
      <w:r w:rsidR="003D63F2">
        <w:t>999</w:t>
      </w:r>
      <w:r w:rsidR="00EE3755">
        <w:t xml:space="preserve"> </w:t>
      </w:r>
      <w:r w:rsidR="003D63F2">
        <w:t>999</w:t>
      </w:r>
      <w:r w:rsidR="00837A62">
        <w:t>] inclusive.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 xml:space="preserve">Allowed work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="008571CD">
        <w:t>0.</w:t>
      </w:r>
      <w:r>
        <w:t xml:space="preserve">1 </w:t>
      </w:r>
      <w:r w:rsidRPr="00552A9F">
        <w:rPr>
          <w:rFonts w:hint="eastAsia"/>
          <w:lang w:eastAsia="ja-JP"/>
        </w:rPr>
        <w:t>second</w:t>
      </w:r>
      <w:r w:rsidR="00E62A7E">
        <w:rPr>
          <w:lang w:eastAsia="ja-JP"/>
        </w:rPr>
        <w:t>s</w:t>
      </w:r>
      <w:r w:rsidRPr="00552A9F">
        <w:t>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ED3504" w:rsidRPr="00A85EDE" w:rsidRDefault="00ED3504" w:rsidP="00A85EDE">
      <w:pPr>
        <w:pStyle w:val="Heading3"/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  <w:r w:rsidR="00E53152" w:rsidRPr="00A85EDE">
        <w:t>s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957"/>
        <w:gridCol w:w="1051"/>
        <w:gridCol w:w="599"/>
        <w:gridCol w:w="1078"/>
        <w:gridCol w:w="1051"/>
        <w:gridCol w:w="599"/>
        <w:gridCol w:w="870"/>
        <w:gridCol w:w="1051"/>
        <w:gridCol w:w="599"/>
        <w:gridCol w:w="870"/>
        <w:gridCol w:w="1051"/>
      </w:tblGrid>
      <w:tr w:rsidR="00837A62" w:rsidRPr="00552A9F" w:rsidTr="007336E5"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552A9F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552A9F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99" w:type="dxa"/>
            <w:tcBorders>
              <w:left w:val="single" w:sz="8" w:space="0" w:color="000000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599" w:type="dxa"/>
            <w:tcBorders>
              <w:left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599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837A62" w:rsidRPr="003D472C" w:rsidTr="007336E5">
        <w:trPr>
          <w:trHeight w:val="20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931142" w:rsidRDefault="003D63F2" w:rsidP="00837A62">
            <w:pPr>
              <w:spacing w:before="0" w:after="0"/>
              <w:rPr>
                <w:rFonts w:ascii="Consolas" w:hAnsi="Consolas" w:cs="Consolas"/>
              </w:rPr>
            </w:pPr>
            <w:r>
              <w:t>51234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931142" w:rsidRDefault="003D63F2" w:rsidP="003D63F2">
            <w:pPr>
              <w:spacing w:before="0" w:after="0"/>
              <w:rPr>
                <w:rFonts w:ascii="Consolas" w:hAnsi="Consolas" w:cs="Consolas"/>
              </w:rPr>
            </w:pPr>
            <w:r>
              <w:t>23451</w:t>
            </w:r>
          </w:p>
        </w:tc>
        <w:tc>
          <w:tcPr>
            <w:tcW w:w="599" w:type="dxa"/>
            <w:tcBorders>
              <w:left w:val="single" w:sz="8" w:space="0" w:color="000000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0E7743" w:rsidP="00837A62">
            <w:pPr>
              <w:spacing w:before="0" w:after="0"/>
              <w:rPr>
                <w:rFonts w:ascii="Consolas" w:hAnsi="Consolas" w:cs="Consolas"/>
              </w:rPr>
            </w:pPr>
            <w:r>
              <w:t>180001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7934F1" w:rsidP="007934F1">
            <w:pPr>
              <w:spacing w:before="0" w:after="0"/>
              <w:rPr>
                <w:rFonts w:ascii="Consolas" w:hAnsi="Consolas" w:cs="Consolas"/>
              </w:rPr>
            </w:pPr>
            <w:r>
              <w:t>1</w:t>
            </w:r>
            <w:r w:rsidR="000E7743">
              <w:t>180</w:t>
            </w:r>
          </w:p>
        </w:tc>
        <w:tc>
          <w:tcPr>
            <w:tcW w:w="599" w:type="dxa"/>
            <w:tcBorders>
              <w:left w:val="single" w:sz="4" w:space="0" w:color="auto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5576D2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5576D2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443</w:t>
            </w:r>
          </w:p>
        </w:tc>
        <w:tc>
          <w:tcPr>
            <w:tcW w:w="599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Pr="00931142" w:rsidRDefault="000E7743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53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Pr="00931142" w:rsidRDefault="000E7743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</w:t>
            </w:r>
          </w:p>
        </w:tc>
      </w:tr>
    </w:tbl>
    <w:p w:rsidR="008B0C41" w:rsidRPr="008B0C41" w:rsidRDefault="008B0C41" w:rsidP="008B0C41"/>
    <w:sectPr w:rsidR="008B0C41" w:rsidRPr="008B0C4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098" w:rsidRDefault="00855098">
      <w:r>
        <w:separator/>
      </w:r>
    </w:p>
  </w:endnote>
  <w:endnote w:type="continuationSeparator" w:id="0">
    <w:p w:rsidR="00855098" w:rsidRDefault="00855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5A6B68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5A6B68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55098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098" w:rsidRDefault="00855098">
      <w:r>
        <w:separator/>
      </w:r>
    </w:p>
  </w:footnote>
  <w:footnote w:type="continuationSeparator" w:id="0">
    <w:p w:rsidR="00855098" w:rsidRDefault="008550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855098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4E5A"/>
    <w:rsid w:val="0000530F"/>
    <w:rsid w:val="00010247"/>
    <w:rsid w:val="00013CE3"/>
    <w:rsid w:val="00024338"/>
    <w:rsid w:val="00027702"/>
    <w:rsid w:val="00034946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D2DC3"/>
    <w:rsid w:val="000E494F"/>
    <w:rsid w:val="000E532F"/>
    <w:rsid w:val="000E6EA7"/>
    <w:rsid w:val="000E7743"/>
    <w:rsid w:val="00110D80"/>
    <w:rsid w:val="001248BE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C6B8B"/>
    <w:rsid w:val="001E177B"/>
    <w:rsid w:val="00213EAA"/>
    <w:rsid w:val="002256CC"/>
    <w:rsid w:val="0023691D"/>
    <w:rsid w:val="00241424"/>
    <w:rsid w:val="0025114C"/>
    <w:rsid w:val="00270DD5"/>
    <w:rsid w:val="00271B62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349A0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D472C"/>
    <w:rsid w:val="003D63F2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7EC6"/>
    <w:rsid w:val="0044441C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910D1"/>
    <w:rsid w:val="00497068"/>
    <w:rsid w:val="004B0789"/>
    <w:rsid w:val="004C0C23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6D2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A6B68"/>
    <w:rsid w:val="005B0D5C"/>
    <w:rsid w:val="005D3F6F"/>
    <w:rsid w:val="005D52F9"/>
    <w:rsid w:val="005E3FFE"/>
    <w:rsid w:val="006001FA"/>
    <w:rsid w:val="00605BD1"/>
    <w:rsid w:val="0061142D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810D8"/>
    <w:rsid w:val="006A7D51"/>
    <w:rsid w:val="006B01AC"/>
    <w:rsid w:val="006B13C8"/>
    <w:rsid w:val="006C38CD"/>
    <w:rsid w:val="006D04FB"/>
    <w:rsid w:val="006D0EED"/>
    <w:rsid w:val="006D1308"/>
    <w:rsid w:val="006E4384"/>
    <w:rsid w:val="006F0602"/>
    <w:rsid w:val="00702E43"/>
    <w:rsid w:val="00705732"/>
    <w:rsid w:val="007079C8"/>
    <w:rsid w:val="00714254"/>
    <w:rsid w:val="0071580A"/>
    <w:rsid w:val="00732CC6"/>
    <w:rsid w:val="00733200"/>
    <w:rsid w:val="007336E5"/>
    <w:rsid w:val="00750E5D"/>
    <w:rsid w:val="00752281"/>
    <w:rsid w:val="00760400"/>
    <w:rsid w:val="007607A4"/>
    <w:rsid w:val="00764AF4"/>
    <w:rsid w:val="00787CC8"/>
    <w:rsid w:val="00790B8C"/>
    <w:rsid w:val="007934F1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5098"/>
    <w:rsid w:val="008571CD"/>
    <w:rsid w:val="0086473A"/>
    <w:rsid w:val="0087049B"/>
    <w:rsid w:val="00872BA1"/>
    <w:rsid w:val="008758B8"/>
    <w:rsid w:val="00885225"/>
    <w:rsid w:val="00887AEA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E61EC"/>
    <w:rsid w:val="008F7DA1"/>
    <w:rsid w:val="009128CD"/>
    <w:rsid w:val="0091723A"/>
    <w:rsid w:val="009247A7"/>
    <w:rsid w:val="00931142"/>
    <w:rsid w:val="00936A7E"/>
    <w:rsid w:val="009370B8"/>
    <w:rsid w:val="00941EE5"/>
    <w:rsid w:val="0095490F"/>
    <w:rsid w:val="00957512"/>
    <w:rsid w:val="00971AB8"/>
    <w:rsid w:val="00977449"/>
    <w:rsid w:val="00991301"/>
    <w:rsid w:val="009A534F"/>
    <w:rsid w:val="009B46EB"/>
    <w:rsid w:val="009E5CA1"/>
    <w:rsid w:val="009E717D"/>
    <w:rsid w:val="00A046D8"/>
    <w:rsid w:val="00A252F2"/>
    <w:rsid w:val="00A271AE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E5F07"/>
    <w:rsid w:val="00B05F43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A08C1"/>
    <w:rsid w:val="00BA51CA"/>
    <w:rsid w:val="00BB17A9"/>
    <w:rsid w:val="00BB222F"/>
    <w:rsid w:val="00BB4534"/>
    <w:rsid w:val="00BC389A"/>
    <w:rsid w:val="00BD4535"/>
    <w:rsid w:val="00BD68FF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644ED"/>
    <w:rsid w:val="00C72A77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03EBC"/>
    <w:rsid w:val="00D10D97"/>
    <w:rsid w:val="00D164DC"/>
    <w:rsid w:val="00D25231"/>
    <w:rsid w:val="00D31CE4"/>
    <w:rsid w:val="00D410FC"/>
    <w:rsid w:val="00D44C79"/>
    <w:rsid w:val="00D45455"/>
    <w:rsid w:val="00D522F6"/>
    <w:rsid w:val="00D551F8"/>
    <w:rsid w:val="00D62E71"/>
    <w:rsid w:val="00D73A9B"/>
    <w:rsid w:val="00D73E22"/>
    <w:rsid w:val="00D75DB1"/>
    <w:rsid w:val="00D840B7"/>
    <w:rsid w:val="00D84865"/>
    <w:rsid w:val="00D86395"/>
    <w:rsid w:val="00DB0F13"/>
    <w:rsid w:val="00DB209F"/>
    <w:rsid w:val="00DC0791"/>
    <w:rsid w:val="00DD2674"/>
    <w:rsid w:val="00DD2EBC"/>
    <w:rsid w:val="00DE0129"/>
    <w:rsid w:val="00DF1A77"/>
    <w:rsid w:val="00E20B92"/>
    <w:rsid w:val="00E25A5E"/>
    <w:rsid w:val="00E40570"/>
    <w:rsid w:val="00E452E8"/>
    <w:rsid w:val="00E51190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EE21DA"/>
    <w:rsid w:val="00EE3755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5498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184D1C-656C-490F-934E-09EF3A2B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7D389-7B57-4C0E-ACA5-A277E7120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106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1498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keywords/>
  <cp:lastModifiedBy>Nikolay</cp:lastModifiedBy>
  <cp:revision>16</cp:revision>
  <cp:lastPrinted>2011-11-24T17:37:00Z</cp:lastPrinted>
  <dcterms:created xsi:type="dcterms:W3CDTF">2012-12-19T17:26:00Z</dcterms:created>
  <dcterms:modified xsi:type="dcterms:W3CDTF">2012-12-29T15:46:00Z</dcterms:modified>
</cp:coreProperties>
</file>