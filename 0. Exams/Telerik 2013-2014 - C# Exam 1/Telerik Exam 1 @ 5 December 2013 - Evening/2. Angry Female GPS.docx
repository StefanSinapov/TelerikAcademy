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E9" w:rsidRDefault="0023691D" w:rsidP="001B2EAD">
      <w:pPr>
        <w:pStyle w:val="Heading2"/>
        <w:spacing w:before="120" w:after="120"/>
        <w:jc w:val="center"/>
      </w:pPr>
      <w:r>
        <w:t>Problem</w:t>
      </w:r>
      <w:r w:rsidR="008B0C41" w:rsidRPr="00552A9F">
        <w:t xml:space="preserve"> </w:t>
      </w:r>
      <w:r w:rsidR="00E2744B">
        <w:t>2</w:t>
      </w:r>
      <w:r w:rsidR="008B0C41" w:rsidRPr="00552A9F">
        <w:t xml:space="preserve"> –</w:t>
      </w:r>
      <w:r w:rsidR="00D52A8F">
        <w:t xml:space="preserve"> </w:t>
      </w:r>
      <w:r w:rsidR="001968BC">
        <w:t>Angry Female GPS</w:t>
      </w:r>
    </w:p>
    <w:p w:rsidR="007B341C" w:rsidRDefault="001968BC" w:rsidP="007C6A0D">
      <w:r>
        <w:t xml:space="preserve">Toshko says inappropriate </w:t>
      </w:r>
      <w:r w:rsidR="00DE04A4">
        <w:t xml:space="preserve">mother </w:t>
      </w:r>
      <w:r>
        <w:t xml:space="preserve">words a lot. </w:t>
      </w:r>
      <w:r w:rsidR="00E87593">
        <w:t>Every day, at least a hundred different kinds of curses come out of his mouth! This is s</w:t>
      </w:r>
      <w:r>
        <w:t>o much that even his female voiced GPS got angry. It is normal, though… Most women do not like uncensored sentences</w:t>
      </w:r>
      <w:r w:rsidR="0006546D">
        <w:t>!</w:t>
      </w:r>
      <w:r w:rsidR="00B83890">
        <w:t xml:space="preserve"> </w:t>
      </w:r>
      <w:r w:rsidR="005E3CA7">
        <w:t>H</w:t>
      </w:r>
      <w:r w:rsidR="00B83890">
        <w:t xml:space="preserve">is GPS was named G PiSi – </w:t>
      </w:r>
      <w:r w:rsidR="005E3CA7">
        <w:t xml:space="preserve">just for the reference it was </w:t>
      </w:r>
      <w:r w:rsidR="00B83890">
        <w:t>coming not from GPS but from Gangsta Pi</w:t>
      </w:r>
      <w:r w:rsidR="00F34EFF">
        <w:t>S</w:t>
      </w:r>
      <w:r w:rsidR="00B83890">
        <w:t>ence</w:t>
      </w:r>
      <w:r w:rsidR="00763127">
        <w:t xml:space="preserve"> – a </w:t>
      </w:r>
      <w:r w:rsidR="00C54251">
        <w:t>very bad and</w:t>
      </w:r>
      <w:r w:rsidR="00763127">
        <w:t xml:space="preserve"> </w:t>
      </w:r>
      <w:r w:rsidR="006E51D4">
        <w:t>noto</w:t>
      </w:r>
      <w:r w:rsidR="00B36878">
        <w:t xml:space="preserve">rious </w:t>
      </w:r>
      <w:r w:rsidR="00763127">
        <w:t>female voice.</w:t>
      </w:r>
    </w:p>
    <w:p w:rsidR="00637E18" w:rsidRDefault="00B83890" w:rsidP="002962E9">
      <w:r>
        <w:t xml:space="preserve">One day while Toshko was driving and cursing, and driving and cursing, and driving and cursing, and driving and cursing, and driving and cursing, </w:t>
      </w:r>
      <w:r w:rsidR="00752EDB">
        <w:t>G Pisi’ s had enough of all the driving and cursing. So she decided (being bad and evil technology) to give Toshko wrong and random path directions</w:t>
      </w:r>
      <w:r w:rsidR="006830C3">
        <w:t xml:space="preserve">. </w:t>
      </w:r>
      <w:r w:rsidR="003E75E7">
        <w:t>This is</w:t>
      </w:r>
      <w:r w:rsidR="00DF338D">
        <w:t xml:space="preserve"> the</w:t>
      </w:r>
      <w:r w:rsidR="006830C3">
        <w:t xml:space="preserve"> </w:t>
      </w:r>
      <w:r w:rsidR="007D5D37">
        <w:t>algorithm</w:t>
      </w:r>
      <w:r w:rsidR="006830C3">
        <w:t xml:space="preserve">: </w:t>
      </w:r>
      <w:r w:rsidR="00A3673D">
        <w:t>G Pisi</w:t>
      </w:r>
      <w:r w:rsidR="006830C3">
        <w:t xml:space="preserve"> </w:t>
      </w:r>
      <w:r w:rsidR="00A777E1">
        <w:t>calculates a random</w:t>
      </w:r>
      <w:r w:rsidR="00637E18" w:rsidRPr="004C0C04">
        <w:rPr>
          <w:b/>
        </w:rPr>
        <w:t xml:space="preserve"> integer </w:t>
      </w:r>
      <w:r w:rsidR="005A0E69" w:rsidRPr="004C0C04">
        <w:rPr>
          <w:b/>
        </w:rPr>
        <w:t>number</w:t>
      </w:r>
      <w:r w:rsidR="001A3891">
        <w:rPr>
          <w:b/>
        </w:rPr>
        <w:t xml:space="preserve"> </w:t>
      </w:r>
      <w:r w:rsidR="001A3891" w:rsidRPr="005A0E69">
        <w:t>then</w:t>
      </w:r>
      <w:r w:rsidR="00637E18">
        <w:t xml:space="preserve"> finds </w:t>
      </w:r>
      <w:r w:rsidR="00637E18" w:rsidRPr="004C0C04">
        <w:rPr>
          <w:b/>
        </w:rPr>
        <w:t>the</w:t>
      </w:r>
      <w:r w:rsidR="009C7FCF" w:rsidRPr="004C0C04">
        <w:rPr>
          <w:b/>
        </w:rPr>
        <w:t xml:space="preserve"> sum of the</w:t>
      </w:r>
      <w:r w:rsidR="00637E18" w:rsidRPr="004C0C04">
        <w:rPr>
          <w:b/>
        </w:rPr>
        <w:t xml:space="preserve"> even digits</w:t>
      </w:r>
      <w:r w:rsidR="00AC5925">
        <w:t xml:space="preserve"> and the </w:t>
      </w:r>
      <w:r w:rsidR="00AC5925" w:rsidRPr="004C0C04">
        <w:rPr>
          <w:b/>
        </w:rPr>
        <w:t>sum of the odd digits</w:t>
      </w:r>
      <w:r w:rsidR="00637E18">
        <w:t xml:space="preserve"> </w:t>
      </w:r>
      <w:r w:rsidR="00290D4E">
        <w:t>in it</w:t>
      </w:r>
      <w:r w:rsidR="00EE0351">
        <w:t>.</w:t>
      </w:r>
      <w:r w:rsidR="00C578C2">
        <w:t xml:space="preserve"> </w:t>
      </w:r>
      <w:r w:rsidR="00EE0351">
        <w:t>Afterwards she</w:t>
      </w:r>
      <w:r w:rsidR="00637E18">
        <w:t xml:space="preserve"> </w:t>
      </w:r>
      <w:r w:rsidR="00821761" w:rsidRPr="004C0C04">
        <w:rPr>
          <w:b/>
        </w:rPr>
        <w:t>compares</w:t>
      </w:r>
      <w:r w:rsidR="00637E18" w:rsidRPr="004C0C04">
        <w:rPr>
          <w:b/>
        </w:rPr>
        <w:t xml:space="preserve"> these sums</w:t>
      </w:r>
      <w:r w:rsidR="00821761">
        <w:t xml:space="preserve"> and according to the result </w:t>
      </w:r>
      <w:r w:rsidR="00DD33B3">
        <w:t>s</w:t>
      </w:r>
      <w:r w:rsidR="00821761">
        <w:t xml:space="preserve">he </w:t>
      </w:r>
      <w:r w:rsidR="00671E6C">
        <w:t>gives</w:t>
      </w:r>
      <w:r w:rsidR="00183C3D">
        <w:t xml:space="preserve"> </w:t>
      </w:r>
      <w:r w:rsidR="00011821">
        <w:t>Toshko</w:t>
      </w:r>
      <w:r w:rsidR="00821761">
        <w:t xml:space="preserve"> </w:t>
      </w:r>
      <w:r w:rsidR="00B2633A">
        <w:t>a direction</w:t>
      </w:r>
      <w:r w:rsidR="00821761">
        <w:t>.</w:t>
      </w:r>
    </w:p>
    <w:p w:rsidR="006830C3" w:rsidRDefault="00637E18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sum of the even digits is bigger</w:t>
      </w:r>
      <w:r>
        <w:t xml:space="preserve"> than the sum of the odd ones </w:t>
      </w:r>
      <w:r w:rsidR="00B12126">
        <w:t>s</w:t>
      </w:r>
      <w:r>
        <w:t xml:space="preserve">he </w:t>
      </w:r>
      <w:r w:rsidR="00B12126">
        <w:t>gives</w:t>
      </w:r>
      <w:r w:rsidR="00DC3950">
        <w:t xml:space="preserve"> </w:t>
      </w:r>
      <w:r w:rsidR="006B1944">
        <w:t>him</w:t>
      </w:r>
      <w:r w:rsidR="00541F3A">
        <w:t xml:space="preserve"> </w:t>
      </w:r>
      <w:r w:rsidR="00B12126">
        <w:rPr>
          <w:b/>
        </w:rPr>
        <w:t>right</w:t>
      </w:r>
      <w:r w:rsidR="00B12126">
        <w:t xml:space="preserve"> direction</w:t>
      </w:r>
      <w:r w:rsidR="00E2051B">
        <w:t>.</w:t>
      </w:r>
    </w:p>
    <w:p w:rsidR="00E2051B" w:rsidRDefault="00E2051B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sum of the odd digits is bigger</w:t>
      </w:r>
      <w:r>
        <w:t xml:space="preserve"> than the sum of the even ones </w:t>
      </w:r>
      <w:r w:rsidR="004675C1">
        <w:t>s</w:t>
      </w:r>
      <w:r>
        <w:t xml:space="preserve">he </w:t>
      </w:r>
      <w:r w:rsidR="004675C1">
        <w:t>gives</w:t>
      </w:r>
      <w:r w:rsidR="006B1944">
        <w:t xml:space="preserve"> him</w:t>
      </w:r>
      <w:r>
        <w:t xml:space="preserve"> </w:t>
      </w:r>
      <w:r w:rsidR="009F613E">
        <w:rPr>
          <w:b/>
        </w:rPr>
        <w:t xml:space="preserve">left </w:t>
      </w:r>
      <w:r w:rsidR="009F613E">
        <w:t>direction</w:t>
      </w:r>
      <w:r>
        <w:t>.</w:t>
      </w:r>
    </w:p>
    <w:p w:rsidR="00E2051B" w:rsidRDefault="00E2051B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two sums are equal</w:t>
      </w:r>
      <w:r>
        <w:t xml:space="preserve"> </w:t>
      </w:r>
      <w:r w:rsidR="00E04651">
        <w:t xml:space="preserve">she gives him </w:t>
      </w:r>
      <w:r w:rsidR="00E04651">
        <w:rPr>
          <w:b/>
        </w:rPr>
        <w:t xml:space="preserve">straight </w:t>
      </w:r>
      <w:r w:rsidR="00E04651">
        <w:t>direction</w:t>
      </w:r>
      <w:r>
        <w:t>.</w:t>
      </w:r>
    </w:p>
    <w:p w:rsidR="002962E9" w:rsidRDefault="00C02A6E" w:rsidP="002962E9">
      <w:r>
        <w:t>For example</w:t>
      </w:r>
      <w:r w:rsidR="00020C85">
        <w:t xml:space="preserve"> </w:t>
      </w:r>
      <w:r w:rsidR="00461515">
        <w:t>G PiSi</w:t>
      </w:r>
      <w:r w:rsidR="00020C85">
        <w:t xml:space="preserve"> </w:t>
      </w:r>
      <w:r w:rsidR="007C6A0D">
        <w:t>generates</w:t>
      </w:r>
      <w:r w:rsidR="00020C85">
        <w:t xml:space="preserve"> the </w:t>
      </w:r>
      <w:r w:rsidR="00DA684A">
        <w:t>integer</w:t>
      </w:r>
      <w:r w:rsidR="00020C85">
        <w:t xml:space="preserve"> </w:t>
      </w:r>
      <w:r w:rsidR="002323EB">
        <w:rPr>
          <w:b/>
        </w:rPr>
        <w:t>4</w:t>
      </w:r>
      <w:r w:rsidR="007D15EA">
        <w:rPr>
          <w:b/>
        </w:rPr>
        <w:t>7</w:t>
      </w:r>
      <w:r w:rsidR="002323EB">
        <w:rPr>
          <w:b/>
        </w:rPr>
        <w:t>2</w:t>
      </w:r>
      <w:r w:rsidR="00547859">
        <w:rPr>
          <w:b/>
        </w:rPr>
        <w:t>9</w:t>
      </w:r>
      <w:r w:rsidR="00216831">
        <w:t xml:space="preserve"> </w:t>
      </w:r>
      <w:r w:rsidR="00F96885">
        <w:t xml:space="preserve">so the </w:t>
      </w:r>
      <w:r w:rsidR="00F96885" w:rsidRPr="004C0C04">
        <w:rPr>
          <w:b/>
        </w:rPr>
        <w:t xml:space="preserve">sum of the even digits is </w:t>
      </w:r>
      <w:r w:rsidR="002B1FCC">
        <w:rPr>
          <w:b/>
        </w:rPr>
        <w:t>4</w:t>
      </w:r>
      <w:r w:rsidR="00F96885" w:rsidRPr="004C0C04">
        <w:rPr>
          <w:b/>
        </w:rPr>
        <w:t xml:space="preserve"> + 2 = </w:t>
      </w:r>
      <w:r w:rsidR="002B1FCC">
        <w:rPr>
          <w:b/>
        </w:rPr>
        <w:t xml:space="preserve">6 </w:t>
      </w:r>
      <w:r w:rsidR="00F96885">
        <w:t xml:space="preserve">and the </w:t>
      </w:r>
      <w:r w:rsidR="00F96885" w:rsidRPr="004C0C04">
        <w:rPr>
          <w:b/>
        </w:rPr>
        <w:t xml:space="preserve">sum of the odd digits is </w:t>
      </w:r>
      <w:r w:rsidR="00547859">
        <w:rPr>
          <w:b/>
        </w:rPr>
        <w:t>7</w:t>
      </w:r>
      <w:r w:rsidR="00F96885" w:rsidRPr="004C0C04">
        <w:rPr>
          <w:b/>
        </w:rPr>
        <w:t xml:space="preserve"> + </w:t>
      </w:r>
      <w:r w:rsidR="00703605">
        <w:rPr>
          <w:b/>
        </w:rPr>
        <w:t>9</w:t>
      </w:r>
      <w:r w:rsidR="00F96885" w:rsidRPr="004C0C04">
        <w:rPr>
          <w:b/>
        </w:rPr>
        <w:t xml:space="preserve"> = 1</w:t>
      </w:r>
      <w:r w:rsidR="003B584F">
        <w:rPr>
          <w:b/>
        </w:rPr>
        <w:t>6</w:t>
      </w:r>
      <w:r w:rsidR="00A96587">
        <w:t>.</w:t>
      </w:r>
      <w:r w:rsidR="00646005">
        <w:t xml:space="preserve"> As a result the</w:t>
      </w:r>
      <w:r w:rsidR="00F96885">
        <w:t xml:space="preserve"> </w:t>
      </w:r>
      <w:r w:rsidR="00F96885" w:rsidRPr="004C0C04">
        <w:rPr>
          <w:b/>
        </w:rPr>
        <w:t xml:space="preserve">sum of the odd digits </w:t>
      </w:r>
      <w:r w:rsidR="00041F8F" w:rsidRPr="004C0C04">
        <w:rPr>
          <w:b/>
        </w:rPr>
        <w:t>i</w:t>
      </w:r>
      <w:r w:rsidR="00F96885" w:rsidRPr="004C0C04">
        <w:rPr>
          <w:b/>
        </w:rPr>
        <w:t>s bigger</w:t>
      </w:r>
      <w:r w:rsidR="00F96885">
        <w:t xml:space="preserve"> and </w:t>
      </w:r>
      <w:r w:rsidR="00687F2E">
        <w:t xml:space="preserve">the direction is </w:t>
      </w:r>
      <w:r w:rsidR="00687F2E" w:rsidRPr="00687F2E">
        <w:rPr>
          <w:b/>
        </w:rPr>
        <w:t>left</w:t>
      </w:r>
      <w:r w:rsidR="00F96885">
        <w:t>.</w:t>
      </w:r>
      <w:r w:rsidR="00DA684A">
        <w:t xml:space="preserve"> </w:t>
      </w:r>
    </w:p>
    <w:p w:rsidR="00DA684A" w:rsidRDefault="00F751C9" w:rsidP="002962E9">
      <w:r>
        <w:t xml:space="preserve">Write a program that determines what kind of </w:t>
      </w:r>
      <w:r w:rsidR="00632CAE">
        <w:t>direction</w:t>
      </w:r>
      <w:r>
        <w:t xml:space="preserve"> </w:t>
      </w:r>
      <w:r w:rsidR="00632CAE">
        <w:t>G Pisi</w:t>
      </w:r>
      <w:r>
        <w:t xml:space="preserve"> would </w:t>
      </w:r>
      <w:r w:rsidR="00B1319C">
        <w:t>give Toshko by given integer number N</w:t>
      </w:r>
      <w:r>
        <w:t xml:space="preserve"> </w:t>
      </w:r>
      <w:r w:rsidR="00744AFB">
        <w:t xml:space="preserve">and display the </w:t>
      </w:r>
      <w:r>
        <w:t xml:space="preserve">sum of the digits that leads to </w:t>
      </w:r>
      <w:r w:rsidR="00E17542">
        <w:t>G Pisi</w:t>
      </w:r>
      <w:r>
        <w:t>’s choice</w:t>
      </w:r>
      <w:r w:rsidR="002B1947">
        <w:t>.</w:t>
      </w:r>
    </w:p>
    <w:p w:rsidR="008B0C41" w:rsidRPr="00E2744B" w:rsidRDefault="008B0C41" w:rsidP="00E2744B">
      <w:pPr>
        <w:pStyle w:val="Heading3"/>
      </w:pPr>
      <w:r w:rsidRPr="00E2744B">
        <w:t>Input</w:t>
      </w:r>
    </w:p>
    <w:p w:rsidR="00CF0304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  <w:r w:rsidR="006E5A99">
        <w:t xml:space="preserve"> </w:t>
      </w:r>
    </w:p>
    <w:p w:rsidR="00CF0304" w:rsidRDefault="007F17B2" w:rsidP="008B0C41">
      <w:r>
        <w:t xml:space="preserve">The only input line contains the </w:t>
      </w:r>
      <w:r w:rsidR="00E608B3" w:rsidRPr="004C0C04">
        <w:rPr>
          <w:b/>
        </w:rPr>
        <w:t>integer</w:t>
      </w:r>
      <w:r w:rsidRPr="004C0C04">
        <w:rPr>
          <w:b/>
        </w:rPr>
        <w:t xml:space="preserve"> number</w:t>
      </w:r>
      <w:r>
        <w:t xml:space="preserve"> </w:t>
      </w:r>
      <w:r w:rsidRPr="007F17B2">
        <w:rPr>
          <w:b/>
        </w:rPr>
        <w:t>N</w:t>
      </w:r>
      <w:r>
        <w:t xml:space="preserve"> which</w:t>
      </w:r>
      <w:r w:rsidR="006A1C3B">
        <w:t xml:space="preserve"> </w:t>
      </w:r>
      <w:r w:rsidR="003A78DF">
        <w:t>G Pisi generate at random</w:t>
      </w:r>
      <w:r>
        <w:t>.</w:t>
      </w:r>
      <w:r w:rsidR="006E5A99">
        <w:t xml:space="preserve"> 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77E15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  <w:r w:rsidR="006E5A99">
        <w:t xml:space="preserve"> </w:t>
      </w:r>
    </w:p>
    <w:p w:rsidR="00E92A37" w:rsidRPr="00552A9F" w:rsidRDefault="007F17B2" w:rsidP="008B0C41">
      <w:r>
        <w:t xml:space="preserve">The output </w:t>
      </w:r>
      <w:r w:rsidR="009C0790">
        <w:t>consists of</w:t>
      </w:r>
      <w:r>
        <w:t xml:space="preserve"> </w:t>
      </w:r>
      <w:r w:rsidR="002E6800">
        <w:t>one line</w:t>
      </w:r>
      <w:r w:rsidR="00395B1F">
        <w:t xml:space="preserve">. </w:t>
      </w:r>
      <w:r w:rsidR="009D2E50">
        <w:t xml:space="preserve">On the </w:t>
      </w:r>
      <w:r w:rsidR="009D2E50" w:rsidRPr="00277E15">
        <w:t>only output line</w:t>
      </w:r>
      <w:r w:rsidR="009D2E50">
        <w:t xml:space="preserve"> you must print the </w:t>
      </w:r>
      <w:r w:rsidR="00307B77" w:rsidRPr="00277E15">
        <w:t xml:space="preserve">kind of </w:t>
      </w:r>
      <w:r w:rsidR="00AF63B7">
        <w:t>direction</w:t>
      </w:r>
      <w:r w:rsidR="00957653" w:rsidRPr="008527D6">
        <w:rPr>
          <w:b/>
        </w:rPr>
        <w:t xml:space="preserve"> (</w:t>
      </w:r>
      <w:r w:rsidR="00957653" w:rsidRPr="00C80898">
        <w:t>“</w:t>
      </w:r>
      <w:r w:rsidR="00DD29B4">
        <w:rPr>
          <w:b/>
        </w:rPr>
        <w:t>right</w:t>
      </w:r>
      <w:r w:rsidR="00957653" w:rsidRPr="00C80898">
        <w:t>”,</w:t>
      </w:r>
      <w:r w:rsidR="00957653" w:rsidRPr="008527D6">
        <w:rPr>
          <w:b/>
        </w:rPr>
        <w:t xml:space="preserve"> </w:t>
      </w:r>
      <w:r w:rsidR="00957653" w:rsidRPr="00C80898">
        <w:t>“</w:t>
      </w:r>
      <w:r w:rsidR="00362244">
        <w:rPr>
          <w:b/>
        </w:rPr>
        <w:t>left</w:t>
      </w:r>
      <w:r w:rsidR="00957653" w:rsidRPr="00C80898">
        <w:t>” or</w:t>
      </w:r>
      <w:r w:rsidR="00957653" w:rsidRPr="008527D6">
        <w:rPr>
          <w:b/>
        </w:rPr>
        <w:t xml:space="preserve"> </w:t>
      </w:r>
      <w:r w:rsidR="00957653" w:rsidRPr="00C80898">
        <w:t>“</w:t>
      </w:r>
      <w:r w:rsidR="00E07F8F">
        <w:rPr>
          <w:b/>
        </w:rPr>
        <w:t>straight</w:t>
      </w:r>
      <w:r w:rsidR="00957653" w:rsidRPr="00C80898">
        <w:t>”</w:t>
      </w:r>
      <w:r w:rsidR="00957653" w:rsidRPr="008527D6">
        <w:rPr>
          <w:b/>
        </w:rPr>
        <w:t>)</w:t>
      </w:r>
      <w:r w:rsidR="00307B77">
        <w:t xml:space="preserve"> </w:t>
      </w:r>
      <w:r w:rsidR="009B2936">
        <w:t xml:space="preserve">and </w:t>
      </w:r>
      <w:r w:rsidR="00D27B4B">
        <w:t xml:space="preserve">the </w:t>
      </w:r>
      <w:r w:rsidR="00307B77" w:rsidRPr="008527D6">
        <w:rPr>
          <w:b/>
        </w:rPr>
        <w:t>sum of the digits</w:t>
      </w:r>
      <w:r w:rsidR="00307B77">
        <w:t xml:space="preserve"> that lead</w:t>
      </w:r>
      <w:r w:rsidR="00FD6D67">
        <w:t>s</w:t>
      </w:r>
      <w:r w:rsidR="00307B77">
        <w:t xml:space="preserve"> to </w:t>
      </w:r>
      <w:r w:rsidR="003F13E0">
        <w:t>the</w:t>
      </w:r>
      <w:r w:rsidR="00307B77">
        <w:t xml:space="preserve"> choice </w:t>
      </w:r>
      <w:r w:rsidR="00307B77" w:rsidRPr="00C80898">
        <w:t>separated by a single white space</w:t>
      </w:r>
      <w:r w:rsidR="008527D6">
        <w:t xml:space="preserve"> (e.g. </w:t>
      </w:r>
      <w:r w:rsidR="00C80898">
        <w:t>“</w:t>
      </w:r>
      <w:r w:rsidR="00B54A40">
        <w:rPr>
          <w:b/>
        </w:rPr>
        <w:t>left</w:t>
      </w:r>
      <w:r w:rsidR="008527D6" w:rsidRPr="003854B9">
        <w:rPr>
          <w:b/>
        </w:rPr>
        <w:t xml:space="preserve"> </w:t>
      </w:r>
      <w:r w:rsidR="00AA1ECE" w:rsidRPr="003854B9">
        <w:rPr>
          <w:b/>
        </w:rPr>
        <w:t>1</w:t>
      </w:r>
      <w:r w:rsidR="008527D6" w:rsidRPr="003854B9">
        <w:rPr>
          <w:b/>
        </w:rPr>
        <w:t>2</w:t>
      </w:r>
      <w:r w:rsidR="00C80898">
        <w:t>”</w:t>
      </w:r>
      <w:r w:rsidR="008527D6">
        <w:t>)</w:t>
      </w:r>
      <w:r w:rsidR="00307B77">
        <w:t>.</w:t>
      </w:r>
    </w:p>
    <w:p w:rsidR="008B0C41" w:rsidRPr="00552A9F" w:rsidRDefault="008B0C41" w:rsidP="008B0C41">
      <w:pPr>
        <w:pStyle w:val="Heading3"/>
      </w:pPr>
      <w:r w:rsidRPr="00552A9F">
        <w:rPr>
          <w:rFonts w:hint="eastAsia"/>
        </w:rPr>
        <w:t>Constraints</w:t>
      </w:r>
    </w:p>
    <w:p w:rsidR="00603177" w:rsidRDefault="00E2744B" w:rsidP="00470498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FB089B">
        <w:rPr>
          <w:rFonts w:hint="eastAsia"/>
          <w:b/>
        </w:rPr>
        <w:t>N</w:t>
      </w:r>
      <w:r w:rsidRPr="00E2744B">
        <w:rPr>
          <w:rFonts w:hint="eastAsia"/>
        </w:rPr>
        <w:t xml:space="preserve"> </w:t>
      </w:r>
      <w:r w:rsidR="008971A7">
        <w:t xml:space="preserve">will </w:t>
      </w:r>
      <w:r w:rsidR="009D2E50">
        <w:t>be</w:t>
      </w:r>
      <w:r w:rsidR="000B6453">
        <w:t xml:space="preserve"> valid </w:t>
      </w:r>
      <w:r w:rsidR="000B6453" w:rsidRPr="00516FB1">
        <w:rPr>
          <w:b/>
        </w:rPr>
        <w:t>long</w:t>
      </w:r>
      <w:r w:rsidR="000B6453">
        <w:t xml:space="preserve"> number</w:t>
      </w:r>
      <w:r w:rsidR="00603177">
        <w:t>.</w:t>
      </w:r>
    </w:p>
    <w:p w:rsidR="008B0C41" w:rsidRPr="00552A9F" w:rsidRDefault="008B0C41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744B">
        <w:rPr>
          <w:lang w:eastAsia="ja-JP"/>
        </w:rPr>
        <w:t>: 0.</w:t>
      </w:r>
      <w:r w:rsidR="00FB089B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430826" w:rsidRPr="00552A9F" w:rsidRDefault="008B0C41" w:rsidP="009A40B3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620"/>
        <w:gridCol w:w="1774"/>
        <w:gridCol w:w="926"/>
        <w:gridCol w:w="2430"/>
        <w:gridCol w:w="2520"/>
      </w:tblGrid>
      <w:tr w:rsidR="00007EF0" w:rsidRPr="00552A9F" w:rsidTr="00007EF0">
        <w:trPr>
          <w:trHeight w:val="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07EF0" w:rsidRDefault="00007EF0" w:rsidP="006E5A99">
            <w:pPr>
              <w:spacing w:before="0" w:after="0"/>
              <w:rPr>
                <w:rStyle w:val="Stro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007EF0" w:rsidRPr="006E5A99" w:rsidTr="00007EF0">
        <w:trPr>
          <w:trHeight w:val="9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6E5A99" w:rsidRDefault="000F6443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4729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6E5A99" w:rsidRDefault="004D25D5" w:rsidP="001D5C8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left</w:t>
            </w:r>
            <w:r w:rsidR="00007EF0" w:rsidRPr="00906884">
              <w:rPr>
                <w:rFonts w:ascii="Consolas" w:hAnsi="Consolas" w:cs="Consolas"/>
                <w:sz w:val="22"/>
                <w:szCs w:val="22"/>
              </w:rPr>
              <w:t xml:space="preserve"> 1</w:t>
            </w:r>
            <w:r w:rsidR="001D5C89">
              <w:rPr>
                <w:rFonts w:ascii="Consolas" w:hAnsi="Consolas" w:cs="Consolas"/>
                <w:sz w:val="22"/>
                <w:szCs w:val="22"/>
              </w:rPr>
              <w:t>6</w:t>
            </w:r>
          </w:p>
        </w:tc>
        <w:tc>
          <w:tcPr>
            <w:tcW w:w="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7EF0" w:rsidRPr="006E5A99" w:rsidRDefault="00007EF0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6E5A99" w:rsidRDefault="00D209E1" w:rsidP="00A162A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D209E1">
              <w:t>1</w:t>
            </w:r>
            <w:r w:rsidR="006E096F">
              <w:t>12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6E5A99" w:rsidRDefault="003514D5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straight</w:t>
            </w:r>
            <w:r w:rsidR="0044460D" w:rsidRPr="0044460D">
              <w:rPr>
                <w:rFonts w:ascii="Consolas" w:hAnsi="Consolas" w:cs="Consolas"/>
                <w:sz w:val="22"/>
                <w:szCs w:val="22"/>
              </w:rPr>
              <w:t xml:space="preserve"> 2</w:t>
            </w:r>
          </w:p>
        </w:tc>
      </w:tr>
    </w:tbl>
    <w:p w:rsidR="006E5A99" w:rsidRPr="008B0C41" w:rsidRDefault="006E5A99" w:rsidP="004F0F0C"/>
    <w:sectPr w:rsidR="006E5A99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105" w:rsidRDefault="002D0105">
      <w:r>
        <w:separator/>
      </w:r>
    </w:p>
  </w:endnote>
  <w:endnote w:type="continuationSeparator" w:id="0">
    <w:p w:rsidR="002D0105" w:rsidRDefault="002D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E096F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6E096F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2D010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105" w:rsidRDefault="002D0105">
      <w:r>
        <w:separator/>
      </w:r>
    </w:p>
  </w:footnote>
  <w:footnote w:type="continuationSeparator" w:id="0">
    <w:p w:rsidR="002D0105" w:rsidRDefault="002D0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E2CA2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</w:t>
          </w:r>
          <w:r w:rsidR="004F0F0C">
            <w:t xml:space="preserve"> </w:t>
          </w:r>
          <w:r w:rsidR="008758B8">
            <w:rPr>
              <w:lang w:val="bg-BG"/>
            </w:rPr>
            <w:t>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2D010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C4610"/>
    <w:multiLevelType w:val="hybridMultilevel"/>
    <w:tmpl w:val="36EA2220"/>
    <w:lvl w:ilvl="0" w:tplc="1AE2A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F563C"/>
    <w:multiLevelType w:val="hybridMultilevel"/>
    <w:tmpl w:val="7EC02932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86A12"/>
    <w:multiLevelType w:val="hybridMultilevel"/>
    <w:tmpl w:val="1B388F1E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D112AF4"/>
    <w:multiLevelType w:val="hybridMultilevel"/>
    <w:tmpl w:val="399C76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90A3F"/>
    <w:multiLevelType w:val="hybridMultilevel"/>
    <w:tmpl w:val="ADF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27"/>
  </w:num>
  <w:num w:numId="5">
    <w:abstractNumId w:val="22"/>
  </w:num>
  <w:num w:numId="6">
    <w:abstractNumId w:val="26"/>
  </w:num>
  <w:num w:numId="7">
    <w:abstractNumId w:val="21"/>
  </w:num>
  <w:num w:numId="8">
    <w:abstractNumId w:val="18"/>
  </w:num>
  <w:num w:numId="9">
    <w:abstractNumId w:val="0"/>
  </w:num>
  <w:num w:numId="10">
    <w:abstractNumId w:val="24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23"/>
  </w:num>
  <w:num w:numId="16">
    <w:abstractNumId w:val="13"/>
  </w:num>
  <w:num w:numId="17">
    <w:abstractNumId w:val="2"/>
  </w:num>
  <w:num w:numId="18">
    <w:abstractNumId w:val="12"/>
  </w:num>
  <w:num w:numId="19">
    <w:abstractNumId w:val="19"/>
  </w:num>
  <w:num w:numId="20">
    <w:abstractNumId w:val="20"/>
  </w:num>
  <w:num w:numId="21">
    <w:abstractNumId w:val="0"/>
  </w:num>
  <w:num w:numId="22">
    <w:abstractNumId w:val="17"/>
  </w:num>
  <w:num w:numId="23">
    <w:abstractNumId w:val="6"/>
  </w:num>
  <w:num w:numId="24">
    <w:abstractNumId w:val="4"/>
  </w:num>
  <w:num w:numId="25">
    <w:abstractNumId w:val="7"/>
  </w:num>
  <w:num w:numId="26">
    <w:abstractNumId w:val="8"/>
  </w:num>
  <w:num w:numId="27">
    <w:abstractNumId w:val="3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EF0"/>
    <w:rsid w:val="00010247"/>
    <w:rsid w:val="00011821"/>
    <w:rsid w:val="00020C85"/>
    <w:rsid w:val="00024338"/>
    <w:rsid w:val="00024FF4"/>
    <w:rsid w:val="00027702"/>
    <w:rsid w:val="00031577"/>
    <w:rsid w:val="00034946"/>
    <w:rsid w:val="00041F8F"/>
    <w:rsid w:val="00044485"/>
    <w:rsid w:val="00051A0F"/>
    <w:rsid w:val="00051ABB"/>
    <w:rsid w:val="00054B68"/>
    <w:rsid w:val="00063ABA"/>
    <w:rsid w:val="0006546D"/>
    <w:rsid w:val="0006627D"/>
    <w:rsid w:val="00070CA5"/>
    <w:rsid w:val="000733CB"/>
    <w:rsid w:val="000735D8"/>
    <w:rsid w:val="000739A8"/>
    <w:rsid w:val="000740B9"/>
    <w:rsid w:val="00082A88"/>
    <w:rsid w:val="00084135"/>
    <w:rsid w:val="00084F57"/>
    <w:rsid w:val="00093AEA"/>
    <w:rsid w:val="000943BF"/>
    <w:rsid w:val="000B6453"/>
    <w:rsid w:val="000D2F9A"/>
    <w:rsid w:val="000D4BC1"/>
    <w:rsid w:val="000D5651"/>
    <w:rsid w:val="000D6C3D"/>
    <w:rsid w:val="000E494F"/>
    <w:rsid w:val="000E50A2"/>
    <w:rsid w:val="000E532F"/>
    <w:rsid w:val="000E6EA7"/>
    <w:rsid w:val="000F2FC1"/>
    <w:rsid w:val="000F6443"/>
    <w:rsid w:val="00122315"/>
    <w:rsid w:val="001245A2"/>
    <w:rsid w:val="001248BE"/>
    <w:rsid w:val="00134C58"/>
    <w:rsid w:val="00147D8A"/>
    <w:rsid w:val="001510E9"/>
    <w:rsid w:val="00154304"/>
    <w:rsid w:val="0015630B"/>
    <w:rsid w:val="00166A65"/>
    <w:rsid w:val="001743A4"/>
    <w:rsid w:val="0017625F"/>
    <w:rsid w:val="00177DA3"/>
    <w:rsid w:val="00180471"/>
    <w:rsid w:val="00183C3D"/>
    <w:rsid w:val="00190FDA"/>
    <w:rsid w:val="00193E4B"/>
    <w:rsid w:val="001957A4"/>
    <w:rsid w:val="0019596B"/>
    <w:rsid w:val="001960D8"/>
    <w:rsid w:val="001968BC"/>
    <w:rsid w:val="00196928"/>
    <w:rsid w:val="001976E7"/>
    <w:rsid w:val="001A09AE"/>
    <w:rsid w:val="001A3891"/>
    <w:rsid w:val="001B00CA"/>
    <w:rsid w:val="001B2EAD"/>
    <w:rsid w:val="001C242E"/>
    <w:rsid w:val="001C6B8B"/>
    <w:rsid w:val="001D0D91"/>
    <w:rsid w:val="001D5C89"/>
    <w:rsid w:val="001E177B"/>
    <w:rsid w:val="00200D23"/>
    <w:rsid w:val="00205149"/>
    <w:rsid w:val="00213EAA"/>
    <w:rsid w:val="00215D09"/>
    <w:rsid w:val="00216831"/>
    <w:rsid w:val="00221DDE"/>
    <w:rsid w:val="0022436C"/>
    <w:rsid w:val="00224478"/>
    <w:rsid w:val="00224B18"/>
    <w:rsid w:val="002256CC"/>
    <w:rsid w:val="00225FFF"/>
    <w:rsid w:val="002323EB"/>
    <w:rsid w:val="00233497"/>
    <w:rsid w:val="002356C5"/>
    <w:rsid w:val="0023691D"/>
    <w:rsid w:val="00241424"/>
    <w:rsid w:val="0025114C"/>
    <w:rsid w:val="00266615"/>
    <w:rsid w:val="00270DD5"/>
    <w:rsid w:val="002718F7"/>
    <w:rsid w:val="00272055"/>
    <w:rsid w:val="0027273B"/>
    <w:rsid w:val="002730AA"/>
    <w:rsid w:val="00277E15"/>
    <w:rsid w:val="00283B01"/>
    <w:rsid w:val="002868AD"/>
    <w:rsid w:val="00286DDB"/>
    <w:rsid w:val="00290D4E"/>
    <w:rsid w:val="002962E9"/>
    <w:rsid w:val="002A7FD3"/>
    <w:rsid w:val="002B0752"/>
    <w:rsid w:val="002B1947"/>
    <w:rsid w:val="002B1FCC"/>
    <w:rsid w:val="002B6B03"/>
    <w:rsid w:val="002B7727"/>
    <w:rsid w:val="002C1485"/>
    <w:rsid w:val="002C3E3C"/>
    <w:rsid w:val="002C6AC0"/>
    <w:rsid w:val="002D0105"/>
    <w:rsid w:val="002D225C"/>
    <w:rsid w:val="002D5E96"/>
    <w:rsid w:val="002E1A82"/>
    <w:rsid w:val="002E6800"/>
    <w:rsid w:val="002F1649"/>
    <w:rsid w:val="002F27CA"/>
    <w:rsid w:val="002F6814"/>
    <w:rsid w:val="003025F1"/>
    <w:rsid w:val="00302D13"/>
    <w:rsid w:val="00307B77"/>
    <w:rsid w:val="003148E0"/>
    <w:rsid w:val="003279AC"/>
    <w:rsid w:val="003349A0"/>
    <w:rsid w:val="003358B3"/>
    <w:rsid w:val="00340BB7"/>
    <w:rsid w:val="00343B42"/>
    <w:rsid w:val="00346BC7"/>
    <w:rsid w:val="003514C0"/>
    <w:rsid w:val="003514D5"/>
    <w:rsid w:val="00353E4D"/>
    <w:rsid w:val="003543D1"/>
    <w:rsid w:val="00357507"/>
    <w:rsid w:val="003606FD"/>
    <w:rsid w:val="00360B4D"/>
    <w:rsid w:val="00361CF6"/>
    <w:rsid w:val="00362244"/>
    <w:rsid w:val="003625C6"/>
    <w:rsid w:val="003702EA"/>
    <w:rsid w:val="003854B9"/>
    <w:rsid w:val="00395B1F"/>
    <w:rsid w:val="003A243D"/>
    <w:rsid w:val="003A24B4"/>
    <w:rsid w:val="003A288B"/>
    <w:rsid w:val="003A4BA8"/>
    <w:rsid w:val="003A78DF"/>
    <w:rsid w:val="003B0BA0"/>
    <w:rsid w:val="003B312B"/>
    <w:rsid w:val="003B48A7"/>
    <w:rsid w:val="003B584F"/>
    <w:rsid w:val="003C355F"/>
    <w:rsid w:val="003D0DA7"/>
    <w:rsid w:val="003D2B08"/>
    <w:rsid w:val="003E238C"/>
    <w:rsid w:val="003E75E7"/>
    <w:rsid w:val="003F0025"/>
    <w:rsid w:val="003F13E0"/>
    <w:rsid w:val="003F3A33"/>
    <w:rsid w:val="00404189"/>
    <w:rsid w:val="00404F47"/>
    <w:rsid w:val="00413BCB"/>
    <w:rsid w:val="00414045"/>
    <w:rsid w:val="00416D86"/>
    <w:rsid w:val="004210F6"/>
    <w:rsid w:val="00422627"/>
    <w:rsid w:val="004254EE"/>
    <w:rsid w:val="00430826"/>
    <w:rsid w:val="00440F18"/>
    <w:rsid w:val="00441580"/>
    <w:rsid w:val="0044460D"/>
    <w:rsid w:val="004452F2"/>
    <w:rsid w:val="00446410"/>
    <w:rsid w:val="00450D51"/>
    <w:rsid w:val="00451E11"/>
    <w:rsid w:val="00453CA4"/>
    <w:rsid w:val="00460E19"/>
    <w:rsid w:val="0046113A"/>
    <w:rsid w:val="00461515"/>
    <w:rsid w:val="004615CB"/>
    <w:rsid w:val="004616E5"/>
    <w:rsid w:val="004675C1"/>
    <w:rsid w:val="00467E8E"/>
    <w:rsid w:val="00470498"/>
    <w:rsid w:val="00471444"/>
    <w:rsid w:val="00471AA9"/>
    <w:rsid w:val="004766ED"/>
    <w:rsid w:val="0049192D"/>
    <w:rsid w:val="00497068"/>
    <w:rsid w:val="004B0789"/>
    <w:rsid w:val="004B316B"/>
    <w:rsid w:val="004C0C04"/>
    <w:rsid w:val="004C0C23"/>
    <w:rsid w:val="004C2734"/>
    <w:rsid w:val="004C5ADC"/>
    <w:rsid w:val="004D0809"/>
    <w:rsid w:val="004D25D5"/>
    <w:rsid w:val="004D7BAC"/>
    <w:rsid w:val="004E19BB"/>
    <w:rsid w:val="004E665D"/>
    <w:rsid w:val="004F0223"/>
    <w:rsid w:val="004F0F0C"/>
    <w:rsid w:val="004F4710"/>
    <w:rsid w:val="00500B84"/>
    <w:rsid w:val="005024CC"/>
    <w:rsid w:val="00502A78"/>
    <w:rsid w:val="0051316B"/>
    <w:rsid w:val="00513183"/>
    <w:rsid w:val="00516FB1"/>
    <w:rsid w:val="0053047A"/>
    <w:rsid w:val="005343C0"/>
    <w:rsid w:val="00535770"/>
    <w:rsid w:val="005361C2"/>
    <w:rsid w:val="0053698C"/>
    <w:rsid w:val="00541F3A"/>
    <w:rsid w:val="005429F8"/>
    <w:rsid w:val="00547794"/>
    <w:rsid w:val="00547859"/>
    <w:rsid w:val="00552A9F"/>
    <w:rsid w:val="00552DDB"/>
    <w:rsid w:val="00554092"/>
    <w:rsid w:val="00554CD4"/>
    <w:rsid w:val="00557085"/>
    <w:rsid w:val="005578D0"/>
    <w:rsid w:val="00560FD3"/>
    <w:rsid w:val="005668A0"/>
    <w:rsid w:val="00570F57"/>
    <w:rsid w:val="00577F46"/>
    <w:rsid w:val="00581484"/>
    <w:rsid w:val="00582B7E"/>
    <w:rsid w:val="005907FF"/>
    <w:rsid w:val="005A0E69"/>
    <w:rsid w:val="005A6991"/>
    <w:rsid w:val="005B0D5C"/>
    <w:rsid w:val="005B3D25"/>
    <w:rsid w:val="005B5073"/>
    <w:rsid w:val="005C2040"/>
    <w:rsid w:val="005D00B1"/>
    <w:rsid w:val="005D3F6F"/>
    <w:rsid w:val="005D52F9"/>
    <w:rsid w:val="005E3CA7"/>
    <w:rsid w:val="005E4642"/>
    <w:rsid w:val="006001FA"/>
    <w:rsid w:val="00603177"/>
    <w:rsid w:val="00605BD1"/>
    <w:rsid w:val="006113CE"/>
    <w:rsid w:val="0061142D"/>
    <w:rsid w:val="0061572D"/>
    <w:rsid w:val="00632CAE"/>
    <w:rsid w:val="0063318F"/>
    <w:rsid w:val="00634698"/>
    <w:rsid w:val="00635011"/>
    <w:rsid w:val="0063626B"/>
    <w:rsid w:val="00636D60"/>
    <w:rsid w:val="00637E18"/>
    <w:rsid w:val="00643DE4"/>
    <w:rsid w:val="00646005"/>
    <w:rsid w:val="006475A3"/>
    <w:rsid w:val="00647AF5"/>
    <w:rsid w:val="006525F2"/>
    <w:rsid w:val="00655883"/>
    <w:rsid w:val="00660EC8"/>
    <w:rsid w:val="006629F2"/>
    <w:rsid w:val="00670293"/>
    <w:rsid w:val="006706C3"/>
    <w:rsid w:val="00671C9D"/>
    <w:rsid w:val="00671E6C"/>
    <w:rsid w:val="006810D8"/>
    <w:rsid w:val="006830C3"/>
    <w:rsid w:val="006839CA"/>
    <w:rsid w:val="006876DA"/>
    <w:rsid w:val="00687F2E"/>
    <w:rsid w:val="006970BD"/>
    <w:rsid w:val="006A1C3B"/>
    <w:rsid w:val="006A7D51"/>
    <w:rsid w:val="006B01AC"/>
    <w:rsid w:val="006B13C8"/>
    <w:rsid w:val="006B1944"/>
    <w:rsid w:val="006B321C"/>
    <w:rsid w:val="006C38CD"/>
    <w:rsid w:val="006C5A9A"/>
    <w:rsid w:val="006D04FB"/>
    <w:rsid w:val="006D0EED"/>
    <w:rsid w:val="006E096F"/>
    <w:rsid w:val="006E4384"/>
    <w:rsid w:val="006E51D4"/>
    <w:rsid w:val="006E5A99"/>
    <w:rsid w:val="006E71FD"/>
    <w:rsid w:val="006E7F38"/>
    <w:rsid w:val="00702E43"/>
    <w:rsid w:val="00703605"/>
    <w:rsid w:val="007079C8"/>
    <w:rsid w:val="00712A1C"/>
    <w:rsid w:val="00714254"/>
    <w:rsid w:val="0071580A"/>
    <w:rsid w:val="00723429"/>
    <w:rsid w:val="00733200"/>
    <w:rsid w:val="00741FB9"/>
    <w:rsid w:val="00744AFB"/>
    <w:rsid w:val="00750E5D"/>
    <w:rsid w:val="00750F89"/>
    <w:rsid w:val="00752EDB"/>
    <w:rsid w:val="00760400"/>
    <w:rsid w:val="00763127"/>
    <w:rsid w:val="00764AF4"/>
    <w:rsid w:val="00772C49"/>
    <w:rsid w:val="00790B8C"/>
    <w:rsid w:val="007A5892"/>
    <w:rsid w:val="007A768E"/>
    <w:rsid w:val="007B11CF"/>
    <w:rsid w:val="007B2F61"/>
    <w:rsid w:val="007B341C"/>
    <w:rsid w:val="007B4427"/>
    <w:rsid w:val="007B4B8C"/>
    <w:rsid w:val="007B7ED2"/>
    <w:rsid w:val="007C4F57"/>
    <w:rsid w:val="007C6A0D"/>
    <w:rsid w:val="007D15EA"/>
    <w:rsid w:val="007D5158"/>
    <w:rsid w:val="007D5D37"/>
    <w:rsid w:val="007D7773"/>
    <w:rsid w:val="007E26BB"/>
    <w:rsid w:val="007E3DB6"/>
    <w:rsid w:val="007E682E"/>
    <w:rsid w:val="007E6837"/>
    <w:rsid w:val="007E7FC1"/>
    <w:rsid w:val="007F17B2"/>
    <w:rsid w:val="00800BC7"/>
    <w:rsid w:val="008069D4"/>
    <w:rsid w:val="008120CD"/>
    <w:rsid w:val="00821761"/>
    <w:rsid w:val="00821805"/>
    <w:rsid w:val="00822482"/>
    <w:rsid w:val="00823DEE"/>
    <w:rsid w:val="00827AA4"/>
    <w:rsid w:val="0083015F"/>
    <w:rsid w:val="008471B5"/>
    <w:rsid w:val="00847872"/>
    <w:rsid w:val="008514AF"/>
    <w:rsid w:val="008527D6"/>
    <w:rsid w:val="00854776"/>
    <w:rsid w:val="00857343"/>
    <w:rsid w:val="00861438"/>
    <w:rsid w:val="0086473A"/>
    <w:rsid w:val="0087049B"/>
    <w:rsid w:val="00872BA1"/>
    <w:rsid w:val="00873F10"/>
    <w:rsid w:val="008758B8"/>
    <w:rsid w:val="00877E3A"/>
    <w:rsid w:val="00887AEA"/>
    <w:rsid w:val="008971A7"/>
    <w:rsid w:val="008A405B"/>
    <w:rsid w:val="008B0C41"/>
    <w:rsid w:val="008B3D43"/>
    <w:rsid w:val="008B5C37"/>
    <w:rsid w:val="008B67CB"/>
    <w:rsid w:val="008C220B"/>
    <w:rsid w:val="008D292C"/>
    <w:rsid w:val="008D388A"/>
    <w:rsid w:val="008D4936"/>
    <w:rsid w:val="008D5082"/>
    <w:rsid w:val="008E5714"/>
    <w:rsid w:val="008E61EC"/>
    <w:rsid w:val="008E71FB"/>
    <w:rsid w:val="008F7DA1"/>
    <w:rsid w:val="00906884"/>
    <w:rsid w:val="009128CD"/>
    <w:rsid w:val="00915DD0"/>
    <w:rsid w:val="0091723A"/>
    <w:rsid w:val="009247A7"/>
    <w:rsid w:val="00926886"/>
    <w:rsid w:val="00932EA1"/>
    <w:rsid w:val="009370B8"/>
    <w:rsid w:val="00941EE5"/>
    <w:rsid w:val="00944C67"/>
    <w:rsid w:val="0095490F"/>
    <w:rsid w:val="00957512"/>
    <w:rsid w:val="00957653"/>
    <w:rsid w:val="00964D5E"/>
    <w:rsid w:val="009658FE"/>
    <w:rsid w:val="00976342"/>
    <w:rsid w:val="00977449"/>
    <w:rsid w:val="00977DF4"/>
    <w:rsid w:val="0098046D"/>
    <w:rsid w:val="00991301"/>
    <w:rsid w:val="00991DCC"/>
    <w:rsid w:val="009A40B3"/>
    <w:rsid w:val="009A534F"/>
    <w:rsid w:val="009A5AE3"/>
    <w:rsid w:val="009B2936"/>
    <w:rsid w:val="009B7BA0"/>
    <w:rsid w:val="009C0790"/>
    <w:rsid w:val="009C4FE0"/>
    <w:rsid w:val="009C7FCF"/>
    <w:rsid w:val="009D2729"/>
    <w:rsid w:val="009D2E50"/>
    <w:rsid w:val="009D5B08"/>
    <w:rsid w:val="009E3C30"/>
    <w:rsid w:val="009E41E7"/>
    <w:rsid w:val="009E5AC6"/>
    <w:rsid w:val="009E5CA1"/>
    <w:rsid w:val="009E717D"/>
    <w:rsid w:val="009F613E"/>
    <w:rsid w:val="00A02D0B"/>
    <w:rsid w:val="00A05AD4"/>
    <w:rsid w:val="00A162A9"/>
    <w:rsid w:val="00A271AE"/>
    <w:rsid w:val="00A315C5"/>
    <w:rsid w:val="00A33B89"/>
    <w:rsid w:val="00A3673D"/>
    <w:rsid w:val="00A37361"/>
    <w:rsid w:val="00A40560"/>
    <w:rsid w:val="00A45090"/>
    <w:rsid w:val="00A60707"/>
    <w:rsid w:val="00A66274"/>
    <w:rsid w:val="00A66D6C"/>
    <w:rsid w:val="00A703C9"/>
    <w:rsid w:val="00A7473C"/>
    <w:rsid w:val="00A74A55"/>
    <w:rsid w:val="00A777E1"/>
    <w:rsid w:val="00A85672"/>
    <w:rsid w:val="00A9626F"/>
    <w:rsid w:val="00A96587"/>
    <w:rsid w:val="00A97129"/>
    <w:rsid w:val="00AA1ECE"/>
    <w:rsid w:val="00AA214C"/>
    <w:rsid w:val="00AB15CE"/>
    <w:rsid w:val="00AB4A00"/>
    <w:rsid w:val="00AB4EE9"/>
    <w:rsid w:val="00AB787C"/>
    <w:rsid w:val="00AC1EA2"/>
    <w:rsid w:val="00AC5925"/>
    <w:rsid w:val="00AC637C"/>
    <w:rsid w:val="00AC73A6"/>
    <w:rsid w:val="00AC7895"/>
    <w:rsid w:val="00AD5ED0"/>
    <w:rsid w:val="00AE5F07"/>
    <w:rsid w:val="00AE70A3"/>
    <w:rsid w:val="00AF63B7"/>
    <w:rsid w:val="00AF6A70"/>
    <w:rsid w:val="00B05F43"/>
    <w:rsid w:val="00B12126"/>
    <w:rsid w:val="00B1319C"/>
    <w:rsid w:val="00B13659"/>
    <w:rsid w:val="00B205EC"/>
    <w:rsid w:val="00B20D71"/>
    <w:rsid w:val="00B21BD9"/>
    <w:rsid w:val="00B222C7"/>
    <w:rsid w:val="00B2633A"/>
    <w:rsid w:val="00B36878"/>
    <w:rsid w:val="00B40260"/>
    <w:rsid w:val="00B409DD"/>
    <w:rsid w:val="00B42CD8"/>
    <w:rsid w:val="00B5461E"/>
    <w:rsid w:val="00B54841"/>
    <w:rsid w:val="00B54A40"/>
    <w:rsid w:val="00B56686"/>
    <w:rsid w:val="00B60F88"/>
    <w:rsid w:val="00B65A45"/>
    <w:rsid w:val="00B65F4B"/>
    <w:rsid w:val="00B700C9"/>
    <w:rsid w:val="00B72C41"/>
    <w:rsid w:val="00B73A88"/>
    <w:rsid w:val="00B73C16"/>
    <w:rsid w:val="00B750B1"/>
    <w:rsid w:val="00B75CA9"/>
    <w:rsid w:val="00B8107E"/>
    <w:rsid w:val="00B83890"/>
    <w:rsid w:val="00B864B2"/>
    <w:rsid w:val="00B92BFD"/>
    <w:rsid w:val="00B9541D"/>
    <w:rsid w:val="00B97C9D"/>
    <w:rsid w:val="00BA08C1"/>
    <w:rsid w:val="00BB17A9"/>
    <w:rsid w:val="00BB222F"/>
    <w:rsid w:val="00BB3BF0"/>
    <w:rsid w:val="00BC389A"/>
    <w:rsid w:val="00BC564F"/>
    <w:rsid w:val="00BD4535"/>
    <w:rsid w:val="00BD4C1F"/>
    <w:rsid w:val="00BD68FF"/>
    <w:rsid w:val="00BE1BE2"/>
    <w:rsid w:val="00BE3057"/>
    <w:rsid w:val="00BE430C"/>
    <w:rsid w:val="00BF1CB7"/>
    <w:rsid w:val="00BF48FB"/>
    <w:rsid w:val="00C02A6E"/>
    <w:rsid w:val="00C03AED"/>
    <w:rsid w:val="00C0743E"/>
    <w:rsid w:val="00C106CA"/>
    <w:rsid w:val="00C17D8D"/>
    <w:rsid w:val="00C30B3D"/>
    <w:rsid w:val="00C31349"/>
    <w:rsid w:val="00C3422D"/>
    <w:rsid w:val="00C356B4"/>
    <w:rsid w:val="00C420D7"/>
    <w:rsid w:val="00C515C3"/>
    <w:rsid w:val="00C54251"/>
    <w:rsid w:val="00C55A7C"/>
    <w:rsid w:val="00C578C2"/>
    <w:rsid w:val="00C66769"/>
    <w:rsid w:val="00C66AAF"/>
    <w:rsid w:val="00C66CA2"/>
    <w:rsid w:val="00C74A16"/>
    <w:rsid w:val="00C75802"/>
    <w:rsid w:val="00C80649"/>
    <w:rsid w:val="00C80898"/>
    <w:rsid w:val="00C90C64"/>
    <w:rsid w:val="00C9711B"/>
    <w:rsid w:val="00CA1113"/>
    <w:rsid w:val="00CA297E"/>
    <w:rsid w:val="00CB7622"/>
    <w:rsid w:val="00CC074D"/>
    <w:rsid w:val="00CC0A1F"/>
    <w:rsid w:val="00CC3A2F"/>
    <w:rsid w:val="00CD2827"/>
    <w:rsid w:val="00CD3E7B"/>
    <w:rsid w:val="00CD587F"/>
    <w:rsid w:val="00CE2394"/>
    <w:rsid w:val="00CE3D43"/>
    <w:rsid w:val="00CF0304"/>
    <w:rsid w:val="00CF2197"/>
    <w:rsid w:val="00D03530"/>
    <w:rsid w:val="00D03D7B"/>
    <w:rsid w:val="00D10D97"/>
    <w:rsid w:val="00D11097"/>
    <w:rsid w:val="00D13516"/>
    <w:rsid w:val="00D164DC"/>
    <w:rsid w:val="00D209E1"/>
    <w:rsid w:val="00D25183"/>
    <w:rsid w:val="00D25231"/>
    <w:rsid w:val="00D27B4B"/>
    <w:rsid w:val="00D31696"/>
    <w:rsid w:val="00D31769"/>
    <w:rsid w:val="00D31CE4"/>
    <w:rsid w:val="00D44C79"/>
    <w:rsid w:val="00D522F6"/>
    <w:rsid w:val="00D52A8F"/>
    <w:rsid w:val="00D551F8"/>
    <w:rsid w:val="00D73E22"/>
    <w:rsid w:val="00D75DB1"/>
    <w:rsid w:val="00D840B7"/>
    <w:rsid w:val="00D84865"/>
    <w:rsid w:val="00D86395"/>
    <w:rsid w:val="00D91221"/>
    <w:rsid w:val="00DA06F6"/>
    <w:rsid w:val="00DA17B7"/>
    <w:rsid w:val="00DA6114"/>
    <w:rsid w:val="00DA684A"/>
    <w:rsid w:val="00DB209F"/>
    <w:rsid w:val="00DC3950"/>
    <w:rsid w:val="00DD2674"/>
    <w:rsid w:val="00DD29B4"/>
    <w:rsid w:val="00DD2EBC"/>
    <w:rsid w:val="00DD33B3"/>
    <w:rsid w:val="00DE0129"/>
    <w:rsid w:val="00DE04A4"/>
    <w:rsid w:val="00DE2CA2"/>
    <w:rsid w:val="00DE3173"/>
    <w:rsid w:val="00DE4A41"/>
    <w:rsid w:val="00DF1A77"/>
    <w:rsid w:val="00DF338D"/>
    <w:rsid w:val="00DF43E2"/>
    <w:rsid w:val="00E04651"/>
    <w:rsid w:val="00E048FE"/>
    <w:rsid w:val="00E07F8F"/>
    <w:rsid w:val="00E10FC8"/>
    <w:rsid w:val="00E1177D"/>
    <w:rsid w:val="00E129C2"/>
    <w:rsid w:val="00E17542"/>
    <w:rsid w:val="00E2051B"/>
    <w:rsid w:val="00E20B92"/>
    <w:rsid w:val="00E258B0"/>
    <w:rsid w:val="00E25A5E"/>
    <w:rsid w:val="00E2744B"/>
    <w:rsid w:val="00E357A2"/>
    <w:rsid w:val="00E41AEC"/>
    <w:rsid w:val="00E44DF8"/>
    <w:rsid w:val="00E452E8"/>
    <w:rsid w:val="00E51190"/>
    <w:rsid w:val="00E51A9F"/>
    <w:rsid w:val="00E5717D"/>
    <w:rsid w:val="00E608B3"/>
    <w:rsid w:val="00E61398"/>
    <w:rsid w:val="00E647DC"/>
    <w:rsid w:val="00E66B58"/>
    <w:rsid w:val="00E74F2F"/>
    <w:rsid w:val="00E855F8"/>
    <w:rsid w:val="00E87593"/>
    <w:rsid w:val="00E90A24"/>
    <w:rsid w:val="00E92A37"/>
    <w:rsid w:val="00E95E35"/>
    <w:rsid w:val="00EA08B0"/>
    <w:rsid w:val="00EA0B21"/>
    <w:rsid w:val="00EA4812"/>
    <w:rsid w:val="00EA579E"/>
    <w:rsid w:val="00EA665A"/>
    <w:rsid w:val="00EB067E"/>
    <w:rsid w:val="00EB5595"/>
    <w:rsid w:val="00EC1617"/>
    <w:rsid w:val="00EC2104"/>
    <w:rsid w:val="00EC22AF"/>
    <w:rsid w:val="00EC54DD"/>
    <w:rsid w:val="00EC7DC4"/>
    <w:rsid w:val="00EC7F5B"/>
    <w:rsid w:val="00ED23B4"/>
    <w:rsid w:val="00ED2F3E"/>
    <w:rsid w:val="00ED3504"/>
    <w:rsid w:val="00ED4464"/>
    <w:rsid w:val="00ED5BE7"/>
    <w:rsid w:val="00ED7BC2"/>
    <w:rsid w:val="00EE0351"/>
    <w:rsid w:val="00EE1904"/>
    <w:rsid w:val="00EE226A"/>
    <w:rsid w:val="00EE7760"/>
    <w:rsid w:val="00EF5088"/>
    <w:rsid w:val="00EF7041"/>
    <w:rsid w:val="00F030AF"/>
    <w:rsid w:val="00F14419"/>
    <w:rsid w:val="00F155FD"/>
    <w:rsid w:val="00F20488"/>
    <w:rsid w:val="00F22527"/>
    <w:rsid w:val="00F30CB3"/>
    <w:rsid w:val="00F32417"/>
    <w:rsid w:val="00F336BB"/>
    <w:rsid w:val="00F33D9E"/>
    <w:rsid w:val="00F34EFF"/>
    <w:rsid w:val="00F35CD4"/>
    <w:rsid w:val="00F44305"/>
    <w:rsid w:val="00F5004C"/>
    <w:rsid w:val="00F5031A"/>
    <w:rsid w:val="00F57CF7"/>
    <w:rsid w:val="00F62CEE"/>
    <w:rsid w:val="00F642FA"/>
    <w:rsid w:val="00F751C9"/>
    <w:rsid w:val="00F845B7"/>
    <w:rsid w:val="00F913B6"/>
    <w:rsid w:val="00F95498"/>
    <w:rsid w:val="00F96885"/>
    <w:rsid w:val="00F96947"/>
    <w:rsid w:val="00FA22AC"/>
    <w:rsid w:val="00FA6086"/>
    <w:rsid w:val="00FB089B"/>
    <w:rsid w:val="00FB459A"/>
    <w:rsid w:val="00FB4DD1"/>
    <w:rsid w:val="00FC2A4F"/>
    <w:rsid w:val="00FD6AFC"/>
    <w:rsid w:val="00FD6D67"/>
    <w:rsid w:val="00FE33E0"/>
    <w:rsid w:val="00FF2CE7"/>
    <w:rsid w:val="00FF31BF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5A99"/>
    <w:pPr>
      <w:keepNext/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6E5A99"/>
    <w:rPr>
      <w:rFonts w:ascii="Calibri" w:hAnsi="Calibri" w:cs="Arial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5A99"/>
    <w:pPr>
      <w:keepNext/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6E5A99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2D6E8-D213-4B30-B82C-082F6FE7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Telerik Corporation</Company>
  <LinksUpToDate>false</LinksUpToDate>
  <CharactersWithSpaces>2303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Ivaylo Kenov</cp:lastModifiedBy>
  <cp:revision>80</cp:revision>
  <cp:lastPrinted>2011-12-05T16:25:00Z</cp:lastPrinted>
  <dcterms:created xsi:type="dcterms:W3CDTF">2013-12-04T13:30:00Z</dcterms:created>
  <dcterms:modified xsi:type="dcterms:W3CDTF">2013-12-05T13:56:00Z</dcterms:modified>
</cp:coreProperties>
</file>