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E9" w:rsidRDefault="0023691D" w:rsidP="001B2EAD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4615CB">
        <w:t>Apples or oranges… or both</w:t>
      </w:r>
    </w:p>
    <w:p w:rsidR="00637E18" w:rsidRDefault="003B48A7" w:rsidP="002962E9">
      <w:proofErr w:type="spellStart"/>
      <w:r>
        <w:t>Goshko</w:t>
      </w:r>
      <w:proofErr w:type="spellEnd"/>
      <w:r>
        <w:t xml:space="preserve"> loves</w:t>
      </w:r>
      <w:r w:rsidR="007B11CF">
        <w:t xml:space="preserve"> eating fruits and</w:t>
      </w:r>
      <w:r>
        <w:t xml:space="preserve"> playing mind games! </w:t>
      </w:r>
      <w:r w:rsidR="00741FB9">
        <w:t>Every</w:t>
      </w:r>
      <w:r>
        <w:t xml:space="preserve"> day while he </w:t>
      </w:r>
      <w:r w:rsidR="0098046D">
        <w:t xml:space="preserve">is </w:t>
      </w:r>
      <w:r>
        <w:t xml:space="preserve">going home from school he </w:t>
      </w:r>
      <w:r w:rsidR="002F1649">
        <w:t>buys</w:t>
      </w:r>
      <w:r w:rsidR="00AB4A00">
        <w:t xml:space="preserve"> himself </w:t>
      </w:r>
      <w:r>
        <w:t>some fruits. His favorite fruits were apples and oranges but</w:t>
      </w:r>
      <w:r w:rsidR="00FD6AFC">
        <w:t xml:space="preserve"> often</w:t>
      </w:r>
      <w:r>
        <w:t xml:space="preserve"> he couldn’t</w:t>
      </w:r>
      <w:r w:rsidR="00FD6AFC">
        <w:t xml:space="preserve"> decide </w:t>
      </w:r>
      <w:r w:rsidR="00AE70A3">
        <w:t>what kind</w:t>
      </w:r>
      <w:r w:rsidR="00FD6AFC">
        <w:t xml:space="preserve"> to buy</w:t>
      </w:r>
      <w:r>
        <w:t>. So</w:t>
      </w:r>
      <w:r w:rsidR="00554092">
        <w:t xml:space="preserve"> recently</w:t>
      </w:r>
      <w:r>
        <w:t xml:space="preserve"> </w:t>
      </w:r>
      <w:r w:rsidR="006830C3">
        <w:t>he invented a game to play on his way to the fruits shop</w:t>
      </w:r>
      <w:r w:rsidR="00821761">
        <w:t xml:space="preserve"> </w:t>
      </w:r>
      <w:r w:rsidR="006830C3">
        <w:t>to help him decide what fruits</w:t>
      </w:r>
      <w:r w:rsidR="00F5004C">
        <w:t xml:space="preserve"> to buy</w:t>
      </w:r>
      <w:r w:rsidR="006830C3">
        <w:t xml:space="preserve"> </w:t>
      </w:r>
      <w:r w:rsidR="00821761">
        <w:t>eventually</w:t>
      </w:r>
      <w:r w:rsidR="006830C3">
        <w:t xml:space="preserve">. </w:t>
      </w:r>
      <w:r w:rsidR="003E75E7">
        <w:t>This is</w:t>
      </w:r>
      <w:r w:rsidR="00821805">
        <w:t xml:space="preserve"> the</w:t>
      </w:r>
      <w:r w:rsidR="006830C3">
        <w:t xml:space="preserve"> game: he </w:t>
      </w:r>
      <w:r w:rsidR="00637E18">
        <w:t xml:space="preserve">thinks of </w:t>
      </w:r>
      <w:r w:rsidR="00637E18" w:rsidRPr="004C0C04">
        <w:rPr>
          <w:b/>
        </w:rPr>
        <w:t>an integer number</w:t>
      </w:r>
      <w:r w:rsidR="00637E18">
        <w:t xml:space="preserve">, finds </w:t>
      </w:r>
      <w:r w:rsidR="00637E18" w:rsidRPr="004C0C04">
        <w:rPr>
          <w:b/>
        </w:rPr>
        <w:t>the</w:t>
      </w:r>
      <w:r w:rsidR="009C7FCF" w:rsidRPr="004C0C04">
        <w:rPr>
          <w:b/>
        </w:rPr>
        <w:t xml:space="preserve"> sum of the</w:t>
      </w:r>
      <w:r w:rsidR="00637E18" w:rsidRPr="004C0C04">
        <w:rPr>
          <w:b/>
        </w:rPr>
        <w:t xml:space="preserve"> even digits</w:t>
      </w:r>
      <w:r w:rsidR="00AC5925">
        <w:t xml:space="preserve"> and the </w:t>
      </w:r>
      <w:r w:rsidR="00AC5925" w:rsidRPr="004C0C04">
        <w:rPr>
          <w:b/>
        </w:rPr>
        <w:t>sum of the odd digits</w:t>
      </w:r>
      <w:r w:rsidR="00637E18">
        <w:t xml:space="preserve"> and then </w:t>
      </w:r>
      <w:r w:rsidR="00821761" w:rsidRPr="004C0C04">
        <w:rPr>
          <w:b/>
        </w:rPr>
        <w:t>compares</w:t>
      </w:r>
      <w:r w:rsidR="00637E18" w:rsidRPr="004C0C04">
        <w:rPr>
          <w:b/>
        </w:rPr>
        <w:t xml:space="preserve"> these sums</w:t>
      </w:r>
      <w:r w:rsidR="00821761">
        <w:t xml:space="preserve"> and according to the result he buys</w:t>
      </w:r>
      <w:r w:rsidR="00B750B1">
        <w:t xml:space="preserve"> himself</w:t>
      </w:r>
      <w:r w:rsidR="00821761">
        <w:t xml:space="preserve"> some fruits</w:t>
      </w:r>
      <w:r w:rsidR="006E7F38">
        <w:t xml:space="preserve"> of </w:t>
      </w:r>
      <w:r w:rsidR="006E7F38" w:rsidRPr="004C0C04">
        <w:rPr>
          <w:b/>
        </w:rPr>
        <w:t>one or both kinds</w:t>
      </w:r>
      <w:r w:rsidR="00821761">
        <w:t>.</w:t>
      </w:r>
    </w:p>
    <w:p w:rsidR="006830C3" w:rsidRDefault="00637E18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even digits is bigger</w:t>
      </w:r>
      <w:r>
        <w:t xml:space="preserve"> than the sum of the odd ones he </w:t>
      </w:r>
      <w:r w:rsidR="00E2051B">
        <w:t>buy</w:t>
      </w:r>
      <w:r w:rsidR="00DE3173">
        <w:t>s</w:t>
      </w:r>
      <w:r w:rsidR="00DC3950">
        <w:t xml:space="preserve"> </w:t>
      </w:r>
      <w:r w:rsidR="006B1944">
        <w:t>himself</w:t>
      </w:r>
      <w:r w:rsidR="00541F3A">
        <w:t xml:space="preserve"> </w:t>
      </w:r>
      <w:r w:rsidR="00E2051B" w:rsidRPr="004C0C04">
        <w:rPr>
          <w:b/>
        </w:rPr>
        <w:t>apples</w:t>
      </w:r>
      <w:r w:rsidR="00E2051B"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sum of the odd digits is bigger</w:t>
      </w:r>
      <w:r>
        <w:t xml:space="preserve"> than the sum of the even ones he buy</w:t>
      </w:r>
      <w:r w:rsidR="006B1944">
        <w:t>s himself</w:t>
      </w:r>
      <w:r>
        <w:t xml:space="preserve"> </w:t>
      </w:r>
      <w:r w:rsidRPr="004C0C04">
        <w:rPr>
          <w:b/>
        </w:rPr>
        <w:t>oranges</w:t>
      </w:r>
      <w:r>
        <w:t>.</w:t>
      </w:r>
    </w:p>
    <w:p w:rsidR="00E2051B" w:rsidRDefault="00E2051B" w:rsidP="00637E18">
      <w:pPr>
        <w:numPr>
          <w:ilvl w:val="0"/>
          <w:numId w:val="29"/>
        </w:numPr>
      </w:pPr>
      <w:r>
        <w:t xml:space="preserve">If the </w:t>
      </w:r>
      <w:r w:rsidRPr="004C0C04">
        <w:rPr>
          <w:b/>
        </w:rPr>
        <w:t>two sums are equal</w:t>
      </w:r>
      <w:r>
        <w:t xml:space="preserve"> he buy</w:t>
      </w:r>
      <w:r w:rsidR="007D5158">
        <w:t>s</w:t>
      </w:r>
      <w:r>
        <w:t xml:space="preserve"> </w:t>
      </w:r>
      <w:r w:rsidRPr="004C0C04">
        <w:rPr>
          <w:b/>
        </w:rPr>
        <w:t>both apples and oranges</w:t>
      </w:r>
      <w:r>
        <w:t>.</w:t>
      </w:r>
    </w:p>
    <w:p w:rsidR="002962E9" w:rsidRDefault="00C02A6E" w:rsidP="002962E9">
      <w:r>
        <w:t>For example</w:t>
      </w:r>
      <w:r w:rsidR="00020C85">
        <w:t xml:space="preserve"> </w:t>
      </w:r>
      <w:proofErr w:type="spellStart"/>
      <w:r w:rsidR="00020C85">
        <w:t>Goshko</w:t>
      </w:r>
      <w:proofErr w:type="spellEnd"/>
      <w:r w:rsidR="00020C85">
        <w:t xml:space="preserve"> thinks of the </w:t>
      </w:r>
      <w:r w:rsidR="00DA684A">
        <w:t>integer</w:t>
      </w:r>
      <w:r w:rsidR="00020C85">
        <w:t xml:space="preserve"> </w:t>
      </w:r>
      <w:r w:rsidR="00020C85" w:rsidRPr="004C0C04">
        <w:rPr>
          <w:b/>
        </w:rPr>
        <w:t>58</w:t>
      </w:r>
      <w:r w:rsidR="00EA4812" w:rsidRPr="004C0C04">
        <w:rPr>
          <w:b/>
        </w:rPr>
        <w:t>7</w:t>
      </w:r>
      <w:r w:rsidR="00020C85" w:rsidRPr="004C0C04">
        <w:rPr>
          <w:b/>
        </w:rPr>
        <w:t>2</w:t>
      </w:r>
      <w:r w:rsidR="00216831">
        <w:t xml:space="preserve"> </w:t>
      </w:r>
      <w:r w:rsidR="00F96885">
        <w:t xml:space="preserve">so the </w:t>
      </w:r>
      <w:r w:rsidR="00F96885" w:rsidRPr="004C0C04">
        <w:rPr>
          <w:b/>
        </w:rPr>
        <w:t>sum of the even digits is 8 + 2 = 10</w:t>
      </w:r>
      <w:r w:rsidR="00F96885">
        <w:t xml:space="preserve"> and the </w:t>
      </w:r>
      <w:r w:rsidR="00F96885" w:rsidRPr="004C0C04">
        <w:rPr>
          <w:b/>
        </w:rPr>
        <w:t>sum of the odd digits is 5 + 7 = 12</w:t>
      </w:r>
      <w:r w:rsidR="00A96587">
        <w:t>.</w:t>
      </w:r>
      <w:r w:rsidR="00646005">
        <w:t xml:space="preserve"> As a result the</w:t>
      </w:r>
      <w:r w:rsidR="00F96885">
        <w:t xml:space="preserve"> </w:t>
      </w:r>
      <w:r w:rsidR="00F96885" w:rsidRPr="004C0C04">
        <w:rPr>
          <w:b/>
        </w:rPr>
        <w:t xml:space="preserve">sum of the odd digits </w:t>
      </w:r>
      <w:r w:rsidR="00041F8F" w:rsidRPr="004C0C04">
        <w:rPr>
          <w:b/>
        </w:rPr>
        <w:t>i</w:t>
      </w:r>
      <w:r w:rsidR="00F96885" w:rsidRPr="004C0C04">
        <w:rPr>
          <w:b/>
        </w:rPr>
        <w:t>s bigger</w:t>
      </w:r>
      <w:r w:rsidR="00F96885">
        <w:t xml:space="preserve"> and </w:t>
      </w:r>
      <w:proofErr w:type="spellStart"/>
      <w:r w:rsidR="00F96885">
        <w:t>Goshko</w:t>
      </w:r>
      <w:proofErr w:type="spellEnd"/>
      <w:r w:rsidR="00F96885">
        <w:t xml:space="preserve"> would buy </w:t>
      </w:r>
      <w:r w:rsidR="00AC637C">
        <w:t xml:space="preserve">himself </w:t>
      </w:r>
      <w:r w:rsidR="00F96885" w:rsidRPr="004C0C04">
        <w:rPr>
          <w:b/>
        </w:rPr>
        <w:t>oranges</w:t>
      </w:r>
      <w:r w:rsidR="00F96885">
        <w:t>.</w:t>
      </w:r>
      <w:r w:rsidR="00DA684A">
        <w:t xml:space="preserve"> </w:t>
      </w:r>
    </w:p>
    <w:p w:rsidR="00DA684A" w:rsidRDefault="00F751C9" w:rsidP="002962E9">
      <w:r>
        <w:t xml:space="preserve">Today </w:t>
      </w:r>
      <w:proofErr w:type="spellStart"/>
      <w:r>
        <w:t>Goshko</w:t>
      </w:r>
      <w:proofErr w:type="spellEnd"/>
      <w:r>
        <w:t xml:space="preserve"> is very tired after </w:t>
      </w:r>
      <w:r w:rsidR="00BE1BE2">
        <w:t>spending the</w:t>
      </w:r>
      <w:r>
        <w:t xml:space="preserve"> last t</w:t>
      </w:r>
      <w:r w:rsidR="003514C0">
        <w:t xml:space="preserve">wo hours playing football with his classmates </w:t>
      </w:r>
      <w:r w:rsidR="00414045">
        <w:t>and needs your help to play his game and decide</w:t>
      </w:r>
      <w:r>
        <w:t xml:space="preserve"> what kind of fruits to buy. Write a program that determines what kind of fruits </w:t>
      </w:r>
      <w:proofErr w:type="spellStart"/>
      <w:r>
        <w:t>Goshko</w:t>
      </w:r>
      <w:proofErr w:type="spellEnd"/>
      <w:r>
        <w:t xml:space="preserve"> would buy today and displays the sum of the digits that leads to </w:t>
      </w:r>
      <w:proofErr w:type="spellStart"/>
      <w:r>
        <w:t>Gos</w:t>
      </w:r>
      <w:r w:rsidR="00712A1C">
        <w:t>h</w:t>
      </w:r>
      <w:r>
        <w:t>ko’s</w:t>
      </w:r>
      <w:proofErr w:type="spellEnd"/>
      <w:r>
        <w:t xml:space="preserve"> choice</w:t>
      </w:r>
      <w:r w:rsidR="002B1947">
        <w:t>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CF0304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</w:p>
    <w:p w:rsidR="00CF0304" w:rsidRDefault="007F17B2" w:rsidP="008B0C41">
      <w:r>
        <w:t xml:space="preserve">The only input line contains the </w:t>
      </w:r>
      <w:r w:rsidR="00E608B3" w:rsidRPr="004C0C04">
        <w:rPr>
          <w:b/>
        </w:rPr>
        <w:t>integer</w:t>
      </w:r>
      <w:r w:rsidRPr="004C0C04">
        <w:rPr>
          <w:b/>
        </w:rPr>
        <w:t xml:space="preserve"> number</w:t>
      </w:r>
      <w:r>
        <w:t xml:space="preserve"> </w:t>
      </w:r>
      <w:r w:rsidRPr="007F17B2">
        <w:rPr>
          <w:b/>
        </w:rPr>
        <w:t>N</w:t>
      </w:r>
      <w:r>
        <w:t xml:space="preserve"> which</w:t>
      </w:r>
      <w:r w:rsidR="006A1C3B">
        <w:t xml:space="preserve"> </w:t>
      </w:r>
      <w:proofErr w:type="spellStart"/>
      <w:r w:rsidR="006A1C3B">
        <w:t>Goshko</w:t>
      </w:r>
      <w:proofErr w:type="spellEnd"/>
      <w:r w:rsidR="006A1C3B">
        <w:t xml:space="preserve"> has thought of</w:t>
      </w:r>
      <w:r>
        <w:t>.</w:t>
      </w:r>
      <w:r w:rsidR="006E5A99">
        <w:t xml:space="preserve"> 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77E15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  <w:r w:rsidR="006E5A99">
        <w:t xml:space="preserve"> </w:t>
      </w:r>
    </w:p>
    <w:p w:rsidR="00E92A37" w:rsidRPr="00552A9F" w:rsidRDefault="007F17B2" w:rsidP="008B0C41">
      <w:r>
        <w:t xml:space="preserve">The output </w:t>
      </w:r>
      <w:r w:rsidR="009C0790">
        <w:t>consists of</w:t>
      </w:r>
      <w:r>
        <w:t xml:space="preserve"> </w:t>
      </w:r>
      <w:r w:rsidR="002E6800">
        <w:t>one line</w:t>
      </w:r>
      <w:r w:rsidR="00395B1F">
        <w:t xml:space="preserve">. </w:t>
      </w:r>
      <w:r w:rsidR="009D2E50">
        <w:t xml:space="preserve">On the </w:t>
      </w:r>
      <w:r w:rsidR="009D2E50" w:rsidRPr="00277E15">
        <w:t>only output line</w:t>
      </w:r>
      <w:r w:rsidR="009D2E50">
        <w:t xml:space="preserve"> you must print the </w:t>
      </w:r>
      <w:r w:rsidR="00307B77" w:rsidRPr="00277E15">
        <w:t>kind of fruits</w:t>
      </w:r>
      <w:r w:rsidR="00957653" w:rsidRPr="008527D6">
        <w:rPr>
          <w:b/>
        </w:rPr>
        <w:t xml:space="preserve"> (</w:t>
      </w:r>
      <w:r w:rsidR="00957653" w:rsidRPr="00C80898">
        <w:t>“</w:t>
      </w:r>
      <w:r w:rsidR="00957653" w:rsidRPr="008527D6">
        <w:rPr>
          <w:b/>
        </w:rPr>
        <w:t>apples</w:t>
      </w:r>
      <w:r w:rsidR="00957653" w:rsidRPr="00C80898">
        <w:t>”,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957653" w:rsidRPr="008527D6">
        <w:rPr>
          <w:b/>
        </w:rPr>
        <w:t>oranges</w:t>
      </w:r>
      <w:r w:rsidR="00957653" w:rsidRPr="00C80898">
        <w:t>” or</w:t>
      </w:r>
      <w:r w:rsidR="00957653" w:rsidRPr="008527D6">
        <w:rPr>
          <w:b/>
        </w:rPr>
        <w:t xml:space="preserve"> </w:t>
      </w:r>
      <w:r w:rsidR="00957653" w:rsidRPr="00C80898">
        <w:t>“</w:t>
      </w:r>
      <w:r w:rsidR="00957653" w:rsidRPr="008527D6">
        <w:rPr>
          <w:b/>
        </w:rPr>
        <w:t>both</w:t>
      </w:r>
      <w:r w:rsidR="00957653" w:rsidRPr="00C80898">
        <w:t>”</w:t>
      </w:r>
      <w:r w:rsidR="00957653" w:rsidRPr="008527D6">
        <w:rPr>
          <w:b/>
        </w:rPr>
        <w:t>)</w:t>
      </w:r>
      <w:r w:rsidR="00307B77">
        <w:t xml:space="preserve"> </w:t>
      </w:r>
      <w:proofErr w:type="spellStart"/>
      <w:r w:rsidR="00307B77">
        <w:t>Goshko</w:t>
      </w:r>
      <w:proofErr w:type="spellEnd"/>
      <w:r w:rsidR="00307B77">
        <w:t xml:space="preserve"> would buy today and the </w:t>
      </w:r>
      <w:r w:rsidR="00307B77" w:rsidRPr="008527D6">
        <w:rPr>
          <w:b/>
        </w:rPr>
        <w:t>sum of the digits</w:t>
      </w:r>
      <w:r w:rsidR="00307B77">
        <w:t xml:space="preserve"> that lead</w:t>
      </w:r>
      <w:r w:rsidR="00FD6D67">
        <w:t>s</w:t>
      </w:r>
      <w:r w:rsidR="00307B77">
        <w:t xml:space="preserve"> to his choice </w:t>
      </w:r>
      <w:r w:rsidR="00307B77" w:rsidRPr="00C80898">
        <w:t>separated by a single white space</w:t>
      </w:r>
      <w:r w:rsidR="008527D6">
        <w:t xml:space="preserve"> (e.g. </w:t>
      </w:r>
      <w:r w:rsidR="00C80898">
        <w:t>“</w:t>
      </w:r>
      <w:r w:rsidR="00302D13" w:rsidRPr="003854B9">
        <w:rPr>
          <w:b/>
        </w:rPr>
        <w:t>oranges</w:t>
      </w:r>
      <w:r w:rsidR="008527D6" w:rsidRPr="003854B9">
        <w:rPr>
          <w:b/>
        </w:rPr>
        <w:t xml:space="preserve"> </w:t>
      </w:r>
      <w:r w:rsidR="00AA1ECE" w:rsidRPr="003854B9">
        <w:rPr>
          <w:b/>
        </w:rPr>
        <w:t>1</w:t>
      </w:r>
      <w:r w:rsidR="008527D6" w:rsidRPr="003854B9">
        <w:rPr>
          <w:b/>
        </w:rPr>
        <w:t>2</w:t>
      </w:r>
      <w:r w:rsidR="00C80898">
        <w:t>”</w:t>
      </w:r>
      <w:r w:rsidR="008527D6">
        <w:t>)</w:t>
      </w:r>
      <w:r w:rsidR="00307B77">
        <w:t>.</w:t>
      </w:r>
    </w:p>
    <w:p w:rsidR="008B0C41" w:rsidRPr="00552A9F" w:rsidRDefault="008B0C41" w:rsidP="008B0C41">
      <w:pPr>
        <w:pStyle w:val="Heading3"/>
      </w:pPr>
      <w:r w:rsidRPr="00552A9F">
        <w:rPr>
          <w:rFonts w:hint="eastAsia"/>
        </w:rPr>
        <w:t>Constraints</w:t>
      </w:r>
    </w:p>
    <w:p w:rsidR="00603177" w:rsidRDefault="00E2744B" w:rsidP="00470498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FB089B">
        <w:rPr>
          <w:rFonts w:hint="eastAsia"/>
          <w:b/>
        </w:rPr>
        <w:t>N</w:t>
      </w:r>
      <w:r w:rsidRPr="00E2744B">
        <w:rPr>
          <w:rFonts w:hint="eastAsia"/>
        </w:rPr>
        <w:t xml:space="preserve"> </w:t>
      </w:r>
      <w:r w:rsidR="008971A7">
        <w:t xml:space="preserve">will </w:t>
      </w:r>
      <w:r w:rsidR="009D2E50">
        <w:t>be</w:t>
      </w:r>
      <w:r w:rsidR="00221DDE">
        <w:t xml:space="preserve"> </w:t>
      </w:r>
      <w:r w:rsidR="00E6691C">
        <w:t xml:space="preserve">valid </w:t>
      </w:r>
      <w:r w:rsidR="00E6691C" w:rsidRPr="00C71B0A">
        <w:rPr>
          <w:b/>
        </w:rPr>
        <w:t>long</w:t>
      </w:r>
      <w:r w:rsidR="00E6691C">
        <w:t xml:space="preserve"> number</w:t>
      </w:r>
      <w:r w:rsidR="00603177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 xml:space="preserve">: </w:t>
      </w:r>
      <w:r w:rsidR="00E2744B" w:rsidRPr="00432CE0">
        <w:rPr>
          <w:b/>
          <w:lang w:eastAsia="ja-JP"/>
        </w:rPr>
        <w:t>0.</w:t>
      </w:r>
      <w:r w:rsidR="00FB089B" w:rsidRPr="00432CE0">
        <w:rPr>
          <w:b/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bookmarkStart w:id="0" w:name="_GoBack"/>
      <w:r w:rsidR="00B73A88" w:rsidRPr="00432CE0">
        <w:rPr>
          <w:b/>
          <w:lang w:eastAsia="ja-JP"/>
        </w:rPr>
        <w:t>16</w:t>
      </w:r>
      <w:r w:rsidRPr="00432CE0">
        <w:rPr>
          <w:b/>
        </w:rPr>
        <w:t xml:space="preserve"> MB</w:t>
      </w:r>
      <w:bookmarkEnd w:id="0"/>
      <w:r w:rsidRPr="00552A9F">
        <w:t>.</w:t>
      </w:r>
    </w:p>
    <w:p w:rsidR="008B0C41" w:rsidRPr="00552A9F" w:rsidRDefault="008B0C41" w:rsidP="008B0C41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620"/>
        <w:gridCol w:w="1774"/>
        <w:gridCol w:w="926"/>
        <w:gridCol w:w="2430"/>
        <w:gridCol w:w="2520"/>
      </w:tblGrid>
      <w:tr w:rsidR="00007EF0" w:rsidRPr="00552A9F" w:rsidTr="00007EF0">
        <w:trPr>
          <w:trHeight w:val="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9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7EF0" w:rsidRDefault="00007EF0" w:rsidP="006E5A99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552A9F" w:rsidRDefault="00007EF0" w:rsidP="006E5A9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007EF0" w:rsidRPr="006E5A99" w:rsidTr="00007EF0">
        <w:trPr>
          <w:trHeight w:val="9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007EF0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5872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EF0" w:rsidRPr="006E5A99" w:rsidRDefault="00007EF0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o</w:t>
            </w:r>
            <w:r w:rsidRPr="00906884">
              <w:rPr>
                <w:rFonts w:ascii="Consolas" w:hAnsi="Consolas" w:cs="Consolas"/>
                <w:sz w:val="22"/>
                <w:szCs w:val="22"/>
              </w:rPr>
              <w:t>ranges 12</w:t>
            </w:r>
          </w:p>
        </w:tc>
        <w:tc>
          <w:tcPr>
            <w:tcW w:w="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EF0" w:rsidRPr="006E5A99" w:rsidRDefault="00007EF0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D209E1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D209E1">
              <w:t>112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EF0" w:rsidRPr="006E5A99" w:rsidRDefault="0044460D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44460D">
              <w:rPr>
                <w:rFonts w:ascii="Consolas" w:hAnsi="Consolas" w:cs="Consolas"/>
                <w:sz w:val="22"/>
                <w:szCs w:val="22"/>
              </w:rPr>
              <w:t>both 2</w:t>
            </w:r>
          </w:p>
        </w:tc>
      </w:tr>
    </w:tbl>
    <w:p w:rsidR="006E5A99" w:rsidRPr="008B0C41" w:rsidRDefault="006E5A99" w:rsidP="004F0F0C"/>
    <w:sectPr w:rsidR="006E5A99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F1" w:rsidRDefault="000C02F1">
      <w:r>
        <w:separator/>
      </w:r>
    </w:p>
  </w:endnote>
  <w:endnote w:type="continuationSeparator" w:id="0">
    <w:p w:rsidR="000C02F1" w:rsidRDefault="000C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32CE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0C02F1">
            <w:fldChar w:fldCharType="begin"/>
          </w:r>
          <w:r w:rsidR="000C02F1">
            <w:instrText xml:space="preserve"> NUMPAGES </w:instrText>
          </w:r>
          <w:r w:rsidR="000C02F1">
            <w:fldChar w:fldCharType="separate"/>
          </w:r>
          <w:r w:rsidR="00432CE0">
            <w:rPr>
              <w:noProof/>
            </w:rPr>
            <w:t>1</w:t>
          </w:r>
          <w:r w:rsidR="000C02F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C02F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F1" w:rsidRDefault="000C02F1">
      <w:r>
        <w:separator/>
      </w:r>
    </w:p>
  </w:footnote>
  <w:footnote w:type="continuationSeparator" w:id="0">
    <w:p w:rsidR="000C02F1" w:rsidRDefault="000C0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2CA2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0C02F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D112AF4"/>
    <w:multiLevelType w:val="hybridMultilevel"/>
    <w:tmpl w:val="399C7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7"/>
  </w:num>
  <w:num w:numId="5">
    <w:abstractNumId w:val="22"/>
  </w:num>
  <w:num w:numId="6">
    <w:abstractNumId w:val="26"/>
  </w:num>
  <w:num w:numId="7">
    <w:abstractNumId w:val="21"/>
  </w:num>
  <w:num w:numId="8">
    <w:abstractNumId w:val="18"/>
  </w:num>
  <w:num w:numId="9">
    <w:abstractNumId w:val="0"/>
  </w:num>
  <w:num w:numId="10">
    <w:abstractNumId w:val="24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23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EF0"/>
    <w:rsid w:val="00010247"/>
    <w:rsid w:val="00020C85"/>
    <w:rsid w:val="00024338"/>
    <w:rsid w:val="00024FF4"/>
    <w:rsid w:val="00027702"/>
    <w:rsid w:val="00031577"/>
    <w:rsid w:val="00034946"/>
    <w:rsid w:val="00041F8F"/>
    <w:rsid w:val="00044485"/>
    <w:rsid w:val="00051A0F"/>
    <w:rsid w:val="00051ABB"/>
    <w:rsid w:val="00054B68"/>
    <w:rsid w:val="00063ABA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43BF"/>
    <w:rsid w:val="000C02F1"/>
    <w:rsid w:val="000D2F9A"/>
    <w:rsid w:val="000D4BC1"/>
    <w:rsid w:val="000D5651"/>
    <w:rsid w:val="000E494F"/>
    <w:rsid w:val="000E532F"/>
    <w:rsid w:val="000E6EA7"/>
    <w:rsid w:val="000F2FC1"/>
    <w:rsid w:val="001245A2"/>
    <w:rsid w:val="001248BE"/>
    <w:rsid w:val="00134C58"/>
    <w:rsid w:val="00147D8A"/>
    <w:rsid w:val="001510E9"/>
    <w:rsid w:val="00154304"/>
    <w:rsid w:val="0015630B"/>
    <w:rsid w:val="00166A65"/>
    <w:rsid w:val="001743A4"/>
    <w:rsid w:val="0017625F"/>
    <w:rsid w:val="00177DA3"/>
    <w:rsid w:val="00190FDA"/>
    <w:rsid w:val="00193E4B"/>
    <w:rsid w:val="001957A4"/>
    <w:rsid w:val="0019596B"/>
    <w:rsid w:val="001960D8"/>
    <w:rsid w:val="00196928"/>
    <w:rsid w:val="001976E7"/>
    <w:rsid w:val="001A09AE"/>
    <w:rsid w:val="001B00CA"/>
    <w:rsid w:val="001B2EAD"/>
    <w:rsid w:val="001C242E"/>
    <w:rsid w:val="001C6B8B"/>
    <w:rsid w:val="001D0D91"/>
    <w:rsid w:val="001E177B"/>
    <w:rsid w:val="00200D23"/>
    <w:rsid w:val="00213EAA"/>
    <w:rsid w:val="00216831"/>
    <w:rsid w:val="00221DDE"/>
    <w:rsid w:val="0022436C"/>
    <w:rsid w:val="00224478"/>
    <w:rsid w:val="00224B18"/>
    <w:rsid w:val="002256CC"/>
    <w:rsid w:val="00225FFF"/>
    <w:rsid w:val="00233497"/>
    <w:rsid w:val="002356C5"/>
    <w:rsid w:val="0023691D"/>
    <w:rsid w:val="00241424"/>
    <w:rsid w:val="0025114C"/>
    <w:rsid w:val="00266615"/>
    <w:rsid w:val="00270DD5"/>
    <w:rsid w:val="002718F7"/>
    <w:rsid w:val="00272055"/>
    <w:rsid w:val="0027273B"/>
    <w:rsid w:val="002730AA"/>
    <w:rsid w:val="00277E15"/>
    <w:rsid w:val="00283B01"/>
    <w:rsid w:val="002868AD"/>
    <w:rsid w:val="00286DDB"/>
    <w:rsid w:val="002962E9"/>
    <w:rsid w:val="002A7FD3"/>
    <w:rsid w:val="002B0752"/>
    <w:rsid w:val="002B1947"/>
    <w:rsid w:val="002B6B03"/>
    <w:rsid w:val="002B7727"/>
    <w:rsid w:val="002C1485"/>
    <w:rsid w:val="002C3E3C"/>
    <w:rsid w:val="002C6AC0"/>
    <w:rsid w:val="002D225C"/>
    <w:rsid w:val="002D5E96"/>
    <w:rsid w:val="002E1A82"/>
    <w:rsid w:val="002E6800"/>
    <w:rsid w:val="002F1649"/>
    <w:rsid w:val="002F27CA"/>
    <w:rsid w:val="002F6814"/>
    <w:rsid w:val="003025F1"/>
    <w:rsid w:val="00302D13"/>
    <w:rsid w:val="00307B77"/>
    <w:rsid w:val="003148E0"/>
    <w:rsid w:val="003279AC"/>
    <w:rsid w:val="003349A0"/>
    <w:rsid w:val="003358B3"/>
    <w:rsid w:val="00340BB7"/>
    <w:rsid w:val="00343B42"/>
    <w:rsid w:val="00346BC7"/>
    <w:rsid w:val="003514C0"/>
    <w:rsid w:val="00353E4D"/>
    <w:rsid w:val="003543D1"/>
    <w:rsid w:val="00357507"/>
    <w:rsid w:val="003606FD"/>
    <w:rsid w:val="00360B4D"/>
    <w:rsid w:val="00361CF6"/>
    <w:rsid w:val="003625C6"/>
    <w:rsid w:val="003702EA"/>
    <w:rsid w:val="003854B9"/>
    <w:rsid w:val="00395B1F"/>
    <w:rsid w:val="003A243D"/>
    <w:rsid w:val="003A24B4"/>
    <w:rsid w:val="003A288B"/>
    <w:rsid w:val="003A4BA8"/>
    <w:rsid w:val="003B0BA0"/>
    <w:rsid w:val="003B312B"/>
    <w:rsid w:val="003B48A7"/>
    <w:rsid w:val="003C355F"/>
    <w:rsid w:val="003D0DA7"/>
    <w:rsid w:val="003D2B08"/>
    <w:rsid w:val="003E238C"/>
    <w:rsid w:val="003E75E7"/>
    <w:rsid w:val="003F0025"/>
    <w:rsid w:val="003F3A33"/>
    <w:rsid w:val="00404189"/>
    <w:rsid w:val="00404F47"/>
    <w:rsid w:val="00413BCB"/>
    <w:rsid w:val="00414045"/>
    <w:rsid w:val="00416D86"/>
    <w:rsid w:val="004210F6"/>
    <w:rsid w:val="00422627"/>
    <w:rsid w:val="004254EE"/>
    <w:rsid w:val="00430826"/>
    <w:rsid w:val="00432CE0"/>
    <w:rsid w:val="00441580"/>
    <w:rsid w:val="0044460D"/>
    <w:rsid w:val="004452F2"/>
    <w:rsid w:val="00446410"/>
    <w:rsid w:val="00450D51"/>
    <w:rsid w:val="00451E11"/>
    <w:rsid w:val="00453CA4"/>
    <w:rsid w:val="00460E19"/>
    <w:rsid w:val="0046113A"/>
    <w:rsid w:val="004615CB"/>
    <w:rsid w:val="004616E5"/>
    <w:rsid w:val="00467E8E"/>
    <w:rsid w:val="00470498"/>
    <w:rsid w:val="00471444"/>
    <w:rsid w:val="00471AA9"/>
    <w:rsid w:val="004766ED"/>
    <w:rsid w:val="0049192D"/>
    <w:rsid w:val="00497068"/>
    <w:rsid w:val="004B0789"/>
    <w:rsid w:val="004B316B"/>
    <w:rsid w:val="004C0C04"/>
    <w:rsid w:val="004C0C23"/>
    <w:rsid w:val="004C2734"/>
    <w:rsid w:val="004C5ADC"/>
    <w:rsid w:val="004D0809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1316B"/>
    <w:rsid w:val="00513183"/>
    <w:rsid w:val="0053047A"/>
    <w:rsid w:val="005343C0"/>
    <w:rsid w:val="00535770"/>
    <w:rsid w:val="005361C2"/>
    <w:rsid w:val="0053698C"/>
    <w:rsid w:val="00541F3A"/>
    <w:rsid w:val="005429F8"/>
    <w:rsid w:val="00547794"/>
    <w:rsid w:val="00552A9F"/>
    <w:rsid w:val="00552DDB"/>
    <w:rsid w:val="00554092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A6991"/>
    <w:rsid w:val="005B0D5C"/>
    <w:rsid w:val="005B3D25"/>
    <w:rsid w:val="005B5073"/>
    <w:rsid w:val="005C2040"/>
    <w:rsid w:val="005D00B1"/>
    <w:rsid w:val="005D3F6F"/>
    <w:rsid w:val="005D52F9"/>
    <w:rsid w:val="005E4642"/>
    <w:rsid w:val="006001FA"/>
    <w:rsid w:val="00603177"/>
    <w:rsid w:val="00605BD1"/>
    <w:rsid w:val="006113CE"/>
    <w:rsid w:val="0061142D"/>
    <w:rsid w:val="0061572D"/>
    <w:rsid w:val="0063318F"/>
    <w:rsid w:val="00634698"/>
    <w:rsid w:val="00635011"/>
    <w:rsid w:val="0063626B"/>
    <w:rsid w:val="00636D60"/>
    <w:rsid w:val="00637E18"/>
    <w:rsid w:val="00643DE4"/>
    <w:rsid w:val="00646005"/>
    <w:rsid w:val="006475A3"/>
    <w:rsid w:val="00647AF5"/>
    <w:rsid w:val="006525F2"/>
    <w:rsid w:val="00655883"/>
    <w:rsid w:val="00660EC8"/>
    <w:rsid w:val="006629F2"/>
    <w:rsid w:val="00670293"/>
    <w:rsid w:val="006706C3"/>
    <w:rsid w:val="00671C9D"/>
    <w:rsid w:val="006810D8"/>
    <w:rsid w:val="006830C3"/>
    <w:rsid w:val="006839CA"/>
    <w:rsid w:val="006876DA"/>
    <w:rsid w:val="006970BD"/>
    <w:rsid w:val="006A1C3B"/>
    <w:rsid w:val="006A7D51"/>
    <w:rsid w:val="006B01AC"/>
    <w:rsid w:val="006B13C8"/>
    <w:rsid w:val="006B1944"/>
    <w:rsid w:val="006B321C"/>
    <w:rsid w:val="006C38CD"/>
    <w:rsid w:val="006C5A9A"/>
    <w:rsid w:val="006D04FB"/>
    <w:rsid w:val="006D0EED"/>
    <w:rsid w:val="006E4384"/>
    <w:rsid w:val="006E5A99"/>
    <w:rsid w:val="006E71FD"/>
    <w:rsid w:val="006E7F38"/>
    <w:rsid w:val="00702E43"/>
    <w:rsid w:val="007079C8"/>
    <w:rsid w:val="00712A1C"/>
    <w:rsid w:val="00714254"/>
    <w:rsid w:val="0071580A"/>
    <w:rsid w:val="00723429"/>
    <w:rsid w:val="00733200"/>
    <w:rsid w:val="00741FB9"/>
    <w:rsid w:val="00750E5D"/>
    <w:rsid w:val="00750F89"/>
    <w:rsid w:val="00760400"/>
    <w:rsid w:val="00764AF4"/>
    <w:rsid w:val="00790B8C"/>
    <w:rsid w:val="007A5892"/>
    <w:rsid w:val="007A768E"/>
    <w:rsid w:val="007B11CF"/>
    <w:rsid w:val="007B2F61"/>
    <w:rsid w:val="007B4427"/>
    <w:rsid w:val="007B4B8C"/>
    <w:rsid w:val="007B7ED2"/>
    <w:rsid w:val="007C4F57"/>
    <w:rsid w:val="007D5158"/>
    <w:rsid w:val="007D7773"/>
    <w:rsid w:val="007E26BB"/>
    <w:rsid w:val="007E3DB6"/>
    <w:rsid w:val="007E682E"/>
    <w:rsid w:val="007E6837"/>
    <w:rsid w:val="007E7FC1"/>
    <w:rsid w:val="007F17B2"/>
    <w:rsid w:val="00800BC7"/>
    <w:rsid w:val="008069D4"/>
    <w:rsid w:val="008120CD"/>
    <w:rsid w:val="00821761"/>
    <w:rsid w:val="00821805"/>
    <w:rsid w:val="00822482"/>
    <w:rsid w:val="00823DEE"/>
    <w:rsid w:val="00827AA4"/>
    <w:rsid w:val="0083015F"/>
    <w:rsid w:val="008471B5"/>
    <w:rsid w:val="00847872"/>
    <w:rsid w:val="008514AF"/>
    <w:rsid w:val="008527D6"/>
    <w:rsid w:val="00854776"/>
    <w:rsid w:val="00857343"/>
    <w:rsid w:val="00861438"/>
    <w:rsid w:val="0086473A"/>
    <w:rsid w:val="0087049B"/>
    <w:rsid w:val="00872BA1"/>
    <w:rsid w:val="00873F10"/>
    <w:rsid w:val="008758B8"/>
    <w:rsid w:val="00877E3A"/>
    <w:rsid w:val="00887AEA"/>
    <w:rsid w:val="008971A7"/>
    <w:rsid w:val="008A405B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E71FB"/>
    <w:rsid w:val="008F7DA1"/>
    <w:rsid w:val="00906884"/>
    <w:rsid w:val="009128CD"/>
    <w:rsid w:val="00915DD0"/>
    <w:rsid w:val="0091723A"/>
    <w:rsid w:val="009247A7"/>
    <w:rsid w:val="00926886"/>
    <w:rsid w:val="00932EA1"/>
    <w:rsid w:val="009370B8"/>
    <w:rsid w:val="00941EE5"/>
    <w:rsid w:val="00944C67"/>
    <w:rsid w:val="0095490F"/>
    <w:rsid w:val="00957512"/>
    <w:rsid w:val="00957653"/>
    <w:rsid w:val="00964D5E"/>
    <w:rsid w:val="009658FE"/>
    <w:rsid w:val="00976342"/>
    <w:rsid w:val="00977449"/>
    <w:rsid w:val="00977DF4"/>
    <w:rsid w:val="0098046D"/>
    <w:rsid w:val="00991301"/>
    <w:rsid w:val="00991DCC"/>
    <w:rsid w:val="009A40B3"/>
    <w:rsid w:val="009A534F"/>
    <w:rsid w:val="009B7BA0"/>
    <w:rsid w:val="009C0790"/>
    <w:rsid w:val="009C4FE0"/>
    <w:rsid w:val="009C7FCF"/>
    <w:rsid w:val="009D2729"/>
    <w:rsid w:val="009D2E50"/>
    <w:rsid w:val="009D5B08"/>
    <w:rsid w:val="009E41E7"/>
    <w:rsid w:val="009E5AC6"/>
    <w:rsid w:val="009E5CA1"/>
    <w:rsid w:val="009E717D"/>
    <w:rsid w:val="00A02D0B"/>
    <w:rsid w:val="00A05AD4"/>
    <w:rsid w:val="00A271AE"/>
    <w:rsid w:val="00A315C5"/>
    <w:rsid w:val="00A33B89"/>
    <w:rsid w:val="00A37361"/>
    <w:rsid w:val="00A60707"/>
    <w:rsid w:val="00A66274"/>
    <w:rsid w:val="00A66D6C"/>
    <w:rsid w:val="00A703C9"/>
    <w:rsid w:val="00A7473C"/>
    <w:rsid w:val="00A74A55"/>
    <w:rsid w:val="00A85672"/>
    <w:rsid w:val="00A9626F"/>
    <w:rsid w:val="00A96587"/>
    <w:rsid w:val="00A97129"/>
    <w:rsid w:val="00AA1ECE"/>
    <w:rsid w:val="00AA214C"/>
    <w:rsid w:val="00AB15CE"/>
    <w:rsid w:val="00AB4A00"/>
    <w:rsid w:val="00AB4EE9"/>
    <w:rsid w:val="00AB787C"/>
    <w:rsid w:val="00AC1EA2"/>
    <w:rsid w:val="00AC5925"/>
    <w:rsid w:val="00AC637C"/>
    <w:rsid w:val="00AC73A6"/>
    <w:rsid w:val="00AC7895"/>
    <w:rsid w:val="00AD5ED0"/>
    <w:rsid w:val="00AE5F07"/>
    <w:rsid w:val="00AE70A3"/>
    <w:rsid w:val="00B05F43"/>
    <w:rsid w:val="00B13659"/>
    <w:rsid w:val="00B205EC"/>
    <w:rsid w:val="00B20D71"/>
    <w:rsid w:val="00B21BD9"/>
    <w:rsid w:val="00B222C7"/>
    <w:rsid w:val="00B40260"/>
    <w:rsid w:val="00B409DD"/>
    <w:rsid w:val="00B42CD8"/>
    <w:rsid w:val="00B54841"/>
    <w:rsid w:val="00B56686"/>
    <w:rsid w:val="00B60F88"/>
    <w:rsid w:val="00B65A45"/>
    <w:rsid w:val="00B65F4B"/>
    <w:rsid w:val="00B700C9"/>
    <w:rsid w:val="00B72C41"/>
    <w:rsid w:val="00B73A88"/>
    <w:rsid w:val="00B73C16"/>
    <w:rsid w:val="00B750B1"/>
    <w:rsid w:val="00B75CA9"/>
    <w:rsid w:val="00B8107E"/>
    <w:rsid w:val="00B864B2"/>
    <w:rsid w:val="00B92BFD"/>
    <w:rsid w:val="00B9541D"/>
    <w:rsid w:val="00B97C9D"/>
    <w:rsid w:val="00BA08C1"/>
    <w:rsid w:val="00BB17A9"/>
    <w:rsid w:val="00BB222F"/>
    <w:rsid w:val="00BB3BF0"/>
    <w:rsid w:val="00BC389A"/>
    <w:rsid w:val="00BC564F"/>
    <w:rsid w:val="00BD4535"/>
    <w:rsid w:val="00BD4C1F"/>
    <w:rsid w:val="00BD68FF"/>
    <w:rsid w:val="00BE1BE2"/>
    <w:rsid w:val="00BE3057"/>
    <w:rsid w:val="00BE430C"/>
    <w:rsid w:val="00BF1CB7"/>
    <w:rsid w:val="00BF48FB"/>
    <w:rsid w:val="00C02A6E"/>
    <w:rsid w:val="00C03AED"/>
    <w:rsid w:val="00C0743E"/>
    <w:rsid w:val="00C106CA"/>
    <w:rsid w:val="00C17D8D"/>
    <w:rsid w:val="00C30B3D"/>
    <w:rsid w:val="00C31349"/>
    <w:rsid w:val="00C3422D"/>
    <w:rsid w:val="00C356B4"/>
    <w:rsid w:val="00C420D7"/>
    <w:rsid w:val="00C515C3"/>
    <w:rsid w:val="00C55A7C"/>
    <w:rsid w:val="00C66769"/>
    <w:rsid w:val="00C66AAF"/>
    <w:rsid w:val="00C66CA2"/>
    <w:rsid w:val="00C71B0A"/>
    <w:rsid w:val="00C74A16"/>
    <w:rsid w:val="00C75802"/>
    <w:rsid w:val="00C80649"/>
    <w:rsid w:val="00C80898"/>
    <w:rsid w:val="00C90C64"/>
    <w:rsid w:val="00C9711B"/>
    <w:rsid w:val="00CA1113"/>
    <w:rsid w:val="00CA297E"/>
    <w:rsid w:val="00CB7622"/>
    <w:rsid w:val="00CC074D"/>
    <w:rsid w:val="00CC0A1F"/>
    <w:rsid w:val="00CC3A2F"/>
    <w:rsid w:val="00CD2827"/>
    <w:rsid w:val="00CD3E7B"/>
    <w:rsid w:val="00CD587F"/>
    <w:rsid w:val="00CE2394"/>
    <w:rsid w:val="00CE3D43"/>
    <w:rsid w:val="00CF0304"/>
    <w:rsid w:val="00CF2197"/>
    <w:rsid w:val="00D03530"/>
    <w:rsid w:val="00D03D7B"/>
    <w:rsid w:val="00D10D97"/>
    <w:rsid w:val="00D11097"/>
    <w:rsid w:val="00D13516"/>
    <w:rsid w:val="00D164DC"/>
    <w:rsid w:val="00D209E1"/>
    <w:rsid w:val="00D25183"/>
    <w:rsid w:val="00D25231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A6114"/>
    <w:rsid w:val="00DA684A"/>
    <w:rsid w:val="00DB209F"/>
    <w:rsid w:val="00DC3950"/>
    <w:rsid w:val="00DD2674"/>
    <w:rsid w:val="00DD2EBC"/>
    <w:rsid w:val="00DE0129"/>
    <w:rsid w:val="00DE2CA2"/>
    <w:rsid w:val="00DE3173"/>
    <w:rsid w:val="00DE4A41"/>
    <w:rsid w:val="00DF1A77"/>
    <w:rsid w:val="00DF43E2"/>
    <w:rsid w:val="00E10FC8"/>
    <w:rsid w:val="00E1177D"/>
    <w:rsid w:val="00E129C2"/>
    <w:rsid w:val="00E2051B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91C"/>
    <w:rsid w:val="00E66B58"/>
    <w:rsid w:val="00E74F2F"/>
    <w:rsid w:val="00E855F8"/>
    <w:rsid w:val="00E90A24"/>
    <w:rsid w:val="00E92A37"/>
    <w:rsid w:val="00E95E35"/>
    <w:rsid w:val="00EA08B0"/>
    <w:rsid w:val="00EA0B21"/>
    <w:rsid w:val="00EA4812"/>
    <w:rsid w:val="00EA579E"/>
    <w:rsid w:val="00EA665A"/>
    <w:rsid w:val="00EB067E"/>
    <w:rsid w:val="00EB5595"/>
    <w:rsid w:val="00EC1617"/>
    <w:rsid w:val="00EC2104"/>
    <w:rsid w:val="00EC22AF"/>
    <w:rsid w:val="00EC54DD"/>
    <w:rsid w:val="00EC7DC4"/>
    <w:rsid w:val="00EC7F5B"/>
    <w:rsid w:val="00ED23B4"/>
    <w:rsid w:val="00ED2F3E"/>
    <w:rsid w:val="00ED3504"/>
    <w:rsid w:val="00ED4464"/>
    <w:rsid w:val="00ED5BE7"/>
    <w:rsid w:val="00ED7BC2"/>
    <w:rsid w:val="00EE1904"/>
    <w:rsid w:val="00EE7760"/>
    <w:rsid w:val="00EF5088"/>
    <w:rsid w:val="00EF7041"/>
    <w:rsid w:val="00F030AF"/>
    <w:rsid w:val="00F14419"/>
    <w:rsid w:val="00F155FD"/>
    <w:rsid w:val="00F20488"/>
    <w:rsid w:val="00F22527"/>
    <w:rsid w:val="00F30CB3"/>
    <w:rsid w:val="00F32417"/>
    <w:rsid w:val="00F336BB"/>
    <w:rsid w:val="00F33D9E"/>
    <w:rsid w:val="00F35CD4"/>
    <w:rsid w:val="00F44305"/>
    <w:rsid w:val="00F5004C"/>
    <w:rsid w:val="00F5031A"/>
    <w:rsid w:val="00F57CF7"/>
    <w:rsid w:val="00F62CEE"/>
    <w:rsid w:val="00F642FA"/>
    <w:rsid w:val="00F751C9"/>
    <w:rsid w:val="00F845B7"/>
    <w:rsid w:val="00F913B6"/>
    <w:rsid w:val="00F95498"/>
    <w:rsid w:val="00F96885"/>
    <w:rsid w:val="00FA22AC"/>
    <w:rsid w:val="00FA6086"/>
    <w:rsid w:val="00FB089B"/>
    <w:rsid w:val="00FB459A"/>
    <w:rsid w:val="00FB4DD1"/>
    <w:rsid w:val="00FC2A4F"/>
    <w:rsid w:val="00FD6AFC"/>
    <w:rsid w:val="00FD6D67"/>
    <w:rsid w:val="00FE33E0"/>
    <w:rsid w:val="00FF2CE7"/>
    <w:rsid w:val="00FF31BF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EB7CA-EF64-41DC-8ED8-A7BECFA3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2107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Ivaylo Kenov</cp:lastModifiedBy>
  <cp:revision>7</cp:revision>
  <cp:lastPrinted>2011-12-05T16:25:00Z</cp:lastPrinted>
  <dcterms:created xsi:type="dcterms:W3CDTF">2013-12-04T13:30:00Z</dcterms:created>
  <dcterms:modified xsi:type="dcterms:W3CDTF">2013-12-04T18:13:00Z</dcterms:modified>
</cp:coreProperties>
</file>