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5B" w:rsidRPr="00552A9F" w:rsidRDefault="0062125B" w:rsidP="0062125B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(Wut?! No moving? ;( )</w:t>
      </w:r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have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(0,0),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>Now find a person by your choice, put him/her inside the labyrinth and call his/her phone saying "Hello {0}, I wanna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r>
        <w:t xml:space="preserve"> of</w:t>
      </w:r>
      <w:r w:rsidR="007A42AA">
        <w:t xml:space="preserve"> an</w:t>
      </w:r>
      <w:r>
        <w:t xml:space="preserve"> </w:t>
      </w:r>
      <w:r w:rsidRPr="00E3020C">
        <w:rPr>
          <w:b/>
        </w:rPr>
        <w:t>RxC</w:t>
      </w:r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lastRenderedPageBreak/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bookmarkStart w:id="0" w:name="_GoBack"/>
      <w:bookmarkEnd w:id="0"/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440"/>
        <w:gridCol w:w="3330"/>
      </w:tblGrid>
      <w:tr w:rsidR="0062125B" w:rsidRPr="00552A9F" w:rsidTr="008437CA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8437CA">
        <w:trPr>
          <w:trHeight w:val="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2CC" w:rsidRDefault="008732CC">
      <w:r>
        <w:separator/>
      </w:r>
    </w:p>
  </w:endnote>
  <w:endnote w:type="continuationSeparator" w:id="0">
    <w:p w:rsidR="008732CC" w:rsidRDefault="0087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B3F2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B3F2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32C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2CC" w:rsidRDefault="008732CC">
      <w:r>
        <w:separator/>
      </w:r>
    </w:p>
  </w:footnote>
  <w:footnote w:type="continuationSeparator" w:id="0">
    <w:p w:rsidR="008732CC" w:rsidRDefault="00873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732CC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2F43B-7611-470C-88F3-F20E6BE8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2113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Ifak</cp:lastModifiedBy>
  <cp:revision>183</cp:revision>
  <cp:lastPrinted>2011-11-24T17:37:00Z</cp:lastPrinted>
  <dcterms:created xsi:type="dcterms:W3CDTF">2012-12-19T17:26:00Z</dcterms:created>
  <dcterms:modified xsi:type="dcterms:W3CDTF">2014-09-14T17:12:00Z</dcterms:modified>
</cp:coreProperties>
</file>