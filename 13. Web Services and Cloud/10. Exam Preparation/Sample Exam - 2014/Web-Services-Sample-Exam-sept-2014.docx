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5C8" w:rsidRPr="007E22E7" w:rsidRDefault="00AC5B16" w:rsidP="00310CBA">
      <w:pPr>
        <w:pStyle w:val="Title"/>
      </w:pPr>
      <w:r>
        <w:t>Telerik Academy Forum</w:t>
      </w:r>
    </w:p>
    <w:p w:rsidR="004D3C93" w:rsidRPr="005C51F9" w:rsidRDefault="00FF26CA" w:rsidP="005C51F9">
      <w:pPr>
        <w:pStyle w:val="Heading1"/>
      </w:pPr>
      <w:r w:rsidRPr="005C51F9">
        <w:t>Task</w:t>
      </w:r>
      <w:r w:rsidR="009E556F" w:rsidRPr="005C51F9">
        <w:t xml:space="preserve"> Description</w:t>
      </w:r>
    </w:p>
    <w:p w:rsidR="007C7061" w:rsidRDefault="004E1960" w:rsidP="009E556F">
      <w:r>
        <w:t xml:space="preserve">Implement a server-side </w:t>
      </w:r>
      <w:r w:rsidR="00625A53">
        <w:t xml:space="preserve">part of a </w:t>
      </w:r>
      <w:r w:rsidR="006949B6">
        <w:t>articles</w:t>
      </w:r>
      <w:r w:rsidR="00625A53">
        <w:t xml:space="preserve"> application</w:t>
      </w:r>
      <w:r>
        <w:t xml:space="preserve">. </w:t>
      </w:r>
      <w:r w:rsidR="006949B6">
        <w:t>U</w:t>
      </w:r>
      <w:r w:rsidR="004F6E31">
        <w:t xml:space="preserve">sers can create </w:t>
      </w:r>
      <w:r w:rsidR="006949B6">
        <w:t>articles, comments for the articles</w:t>
      </w:r>
      <w:r w:rsidR="00AF5F76">
        <w:t xml:space="preserve"> and </w:t>
      </w:r>
      <w:r w:rsidR="006949B6">
        <w:t>like/dislike articles</w:t>
      </w:r>
      <w:r w:rsidR="001D6337">
        <w:t xml:space="preserve">. </w:t>
      </w:r>
    </w:p>
    <w:p w:rsidR="00D21F8D" w:rsidRPr="005C51F9" w:rsidRDefault="005C51F9" w:rsidP="005C51F9">
      <w:pPr>
        <w:pStyle w:val="Heading1"/>
      </w:pPr>
      <w:r w:rsidRPr="005C51F9">
        <w:t>Description</w:t>
      </w:r>
    </w:p>
    <w:p w:rsidR="00A000BE" w:rsidRDefault="00581C2D" w:rsidP="00913700">
      <w:r>
        <w:t xml:space="preserve">Using a centralized server the users of the </w:t>
      </w:r>
      <w:r w:rsidR="009E29C5">
        <w:t>page</w:t>
      </w:r>
      <w:r>
        <w:t xml:space="preserve"> can </w:t>
      </w:r>
      <w:r w:rsidRPr="009E29C5">
        <w:rPr>
          <w:b/>
        </w:rPr>
        <w:t>register</w:t>
      </w:r>
      <w:r>
        <w:t xml:space="preserve">, </w:t>
      </w:r>
      <w:r w:rsidRPr="009E29C5">
        <w:rPr>
          <w:b/>
        </w:rPr>
        <w:t>login</w:t>
      </w:r>
      <w:r>
        <w:t xml:space="preserve"> and </w:t>
      </w:r>
      <w:r w:rsidRPr="009E29C5">
        <w:rPr>
          <w:b/>
        </w:rPr>
        <w:t>logout</w:t>
      </w:r>
      <w:r>
        <w:t xml:space="preserve">. Each registered user can create </w:t>
      </w:r>
      <w:r w:rsidR="00D92592" w:rsidRPr="0000496E">
        <w:rPr>
          <w:b/>
        </w:rPr>
        <w:t>articles</w:t>
      </w:r>
      <w:r>
        <w:t xml:space="preserve"> and </w:t>
      </w:r>
      <w:r w:rsidR="00D92592" w:rsidRPr="0000496E">
        <w:rPr>
          <w:b/>
        </w:rPr>
        <w:t>comments</w:t>
      </w:r>
      <w:r>
        <w:t>.</w:t>
      </w:r>
      <w:r w:rsidR="00161FED">
        <w:t xml:space="preserve"> </w:t>
      </w:r>
      <w:r w:rsidR="00A90BA5">
        <w:t>Registered users can</w:t>
      </w:r>
      <w:r w:rsidR="00263A39">
        <w:t xml:space="preserve"> view all </w:t>
      </w:r>
      <w:r w:rsidR="009A08F5">
        <w:t>articles</w:t>
      </w:r>
      <w:r w:rsidR="00263A39">
        <w:t xml:space="preserve">, </w:t>
      </w:r>
      <w:r w:rsidR="007C7061">
        <w:t xml:space="preserve">their </w:t>
      </w:r>
      <w:r w:rsidR="009A08F5">
        <w:t>comments</w:t>
      </w:r>
      <w:r w:rsidR="009A08F5">
        <w:t xml:space="preserve"> and </w:t>
      </w:r>
      <w:r w:rsidR="009A08F5" w:rsidRPr="0000496E">
        <w:rPr>
          <w:b/>
        </w:rPr>
        <w:t>likes</w:t>
      </w:r>
      <w:r w:rsidR="009A08F5">
        <w:t xml:space="preserve"> </w:t>
      </w:r>
      <w:r w:rsidR="00263A39">
        <w:t xml:space="preserve">and can </w:t>
      </w:r>
      <w:r w:rsidR="009A08F5">
        <w:t xml:space="preserve">comment </w:t>
      </w:r>
      <w:r w:rsidR="00A90BA5">
        <w:t xml:space="preserve">in every </w:t>
      </w:r>
      <w:r w:rsidR="009A08F5">
        <w:t>article</w:t>
      </w:r>
      <w:r w:rsidR="00A90BA5">
        <w:t>.</w:t>
      </w:r>
      <w:r w:rsidR="000A73A7">
        <w:t xml:space="preserve"> Each </w:t>
      </w:r>
      <w:r w:rsidR="009A08F5">
        <w:t>articles</w:t>
      </w:r>
      <w:r w:rsidR="009A08F5">
        <w:t xml:space="preserve"> </w:t>
      </w:r>
      <w:r w:rsidR="000A73A7">
        <w:t xml:space="preserve">has </w:t>
      </w:r>
      <w:r w:rsidR="009A08F5">
        <w:t xml:space="preserve">1 </w:t>
      </w:r>
      <w:r w:rsidR="000A73A7" w:rsidRPr="0000496E">
        <w:rPr>
          <w:b/>
        </w:rPr>
        <w:t>categories</w:t>
      </w:r>
      <w:r w:rsidR="009A08F5">
        <w:t xml:space="preserve"> and 0 or more </w:t>
      </w:r>
      <w:r w:rsidR="009A08F5" w:rsidRPr="0000496E">
        <w:rPr>
          <w:b/>
        </w:rPr>
        <w:t>tags</w:t>
      </w:r>
      <w:r w:rsidR="000A73A7">
        <w:t>.</w:t>
      </w:r>
    </w:p>
    <w:p w:rsidR="0000496E" w:rsidRPr="007E22E7" w:rsidRDefault="0000496E" w:rsidP="00913700">
      <w:r>
        <w:t xml:space="preserve">Additionally there is are </w:t>
      </w:r>
      <w:r w:rsidRPr="0000496E">
        <w:rPr>
          <w:b/>
        </w:rPr>
        <w:t>alerts</w:t>
      </w:r>
      <w:r>
        <w:t xml:space="preserve"> that display on the page.</w:t>
      </w:r>
    </w:p>
    <w:p w:rsidR="00263A39" w:rsidRDefault="00263A39" w:rsidP="00263A39">
      <w:pPr>
        <w:pStyle w:val="Heading1"/>
      </w:pPr>
      <w:r>
        <w:t>Forum Architecture:</w:t>
      </w:r>
    </w:p>
    <w:p w:rsidR="00AC2270" w:rsidRDefault="00625A53" w:rsidP="00263A39">
      <w:r>
        <w:t>The architecture of the forum application consists of</w:t>
      </w:r>
      <w:r w:rsidR="003E59D4">
        <w:t xml:space="preserve"> two parts: </w:t>
      </w:r>
      <w:r>
        <w:t xml:space="preserve">server </w:t>
      </w:r>
      <w:r w:rsidR="003E59D4">
        <w:t>and clien</w:t>
      </w:r>
      <w:r w:rsidR="00E62BAD">
        <w:t>t</w:t>
      </w:r>
      <w:r>
        <w:t>. The server exposes RESTful API that the client consumes.</w:t>
      </w:r>
    </w:p>
    <w:p w:rsidR="00263A39" w:rsidRDefault="00625A53" w:rsidP="00263A39">
      <w:r>
        <w:t xml:space="preserve">Your task is to implement the server </w:t>
      </w:r>
      <w:r w:rsidR="00C30554">
        <w:t>part of the application</w:t>
      </w:r>
    </w:p>
    <w:p w:rsidR="00FE14F8" w:rsidRDefault="00FE14F8" w:rsidP="00307F24">
      <w:pPr>
        <w:pStyle w:val="Heading1"/>
      </w:pPr>
      <w:r>
        <w:t>Application Logi</w:t>
      </w:r>
      <w:r w:rsidR="00307F24">
        <w:t>c</w:t>
      </w:r>
    </w:p>
    <w:p w:rsidR="00307F24" w:rsidRDefault="00AC4331" w:rsidP="00307F24">
      <w:r>
        <w:t>The application works as follows:</w:t>
      </w:r>
    </w:p>
    <w:p w:rsidR="00AC4331" w:rsidRDefault="002B0CAC" w:rsidP="008233A1">
      <w:pPr>
        <w:numPr>
          <w:ilvl w:val="0"/>
          <w:numId w:val="38"/>
        </w:numPr>
      </w:pPr>
      <w:r>
        <w:t xml:space="preserve">Users register in the </w:t>
      </w:r>
      <w:r w:rsidR="00CF0220">
        <w:t>articles page</w:t>
      </w:r>
      <w:r>
        <w:t xml:space="preserve"> / Users login in the </w:t>
      </w:r>
      <w:r w:rsidR="00CF0220">
        <w:t>articles page</w:t>
      </w:r>
    </w:p>
    <w:p w:rsidR="002B0CAC" w:rsidRDefault="008836F5" w:rsidP="008233A1">
      <w:pPr>
        <w:numPr>
          <w:ilvl w:val="1"/>
          <w:numId w:val="38"/>
        </w:numPr>
      </w:pPr>
      <w:r>
        <w:t>They receive SessionKey for later authentication</w:t>
      </w:r>
    </w:p>
    <w:p w:rsidR="008836F5" w:rsidRDefault="008836F5" w:rsidP="008233A1">
      <w:pPr>
        <w:numPr>
          <w:ilvl w:val="0"/>
          <w:numId w:val="38"/>
        </w:numPr>
      </w:pPr>
      <w:r>
        <w:t xml:space="preserve">Users can view all </w:t>
      </w:r>
      <w:r w:rsidR="00453DCB">
        <w:t xml:space="preserve">articles </w:t>
      </w:r>
      <w:r>
        <w:t xml:space="preserve">and their </w:t>
      </w:r>
      <w:r w:rsidR="00453DCB">
        <w:t>comments</w:t>
      </w:r>
    </w:p>
    <w:p w:rsidR="008233A1" w:rsidRDefault="008836F5" w:rsidP="008233A1">
      <w:pPr>
        <w:numPr>
          <w:ilvl w:val="0"/>
          <w:numId w:val="38"/>
        </w:numPr>
      </w:pPr>
      <w:r>
        <w:t xml:space="preserve">Users can create a new </w:t>
      </w:r>
      <w:r w:rsidR="00186FFD">
        <w:t>article</w:t>
      </w:r>
      <w:r>
        <w:t xml:space="preserve">, and it will be added to the other </w:t>
      </w:r>
      <w:r w:rsidR="00186FFD">
        <w:t>article</w:t>
      </w:r>
      <w:r>
        <w:t>s</w:t>
      </w:r>
    </w:p>
    <w:p w:rsidR="008233A1" w:rsidRDefault="008233A1" w:rsidP="008233A1">
      <w:pPr>
        <w:numPr>
          <w:ilvl w:val="0"/>
          <w:numId w:val="38"/>
        </w:numPr>
      </w:pPr>
      <w:r>
        <w:t>Users can open a</w:t>
      </w:r>
      <w:r w:rsidR="00186FFD">
        <w:t>n</w:t>
      </w:r>
      <w:r>
        <w:t xml:space="preserve"> </w:t>
      </w:r>
      <w:r w:rsidR="00186FFD">
        <w:t>article</w:t>
      </w:r>
      <w:r w:rsidR="00186FFD">
        <w:t xml:space="preserve"> </w:t>
      </w:r>
      <w:r>
        <w:t xml:space="preserve">and view its </w:t>
      </w:r>
      <w:r w:rsidR="00186FFD">
        <w:t>comments and likes</w:t>
      </w:r>
    </w:p>
    <w:p w:rsidR="008233A1" w:rsidRDefault="008233A1" w:rsidP="008233A1">
      <w:pPr>
        <w:numPr>
          <w:ilvl w:val="0"/>
          <w:numId w:val="38"/>
        </w:numPr>
      </w:pPr>
      <w:r>
        <w:t xml:space="preserve">Users can </w:t>
      </w:r>
      <w:r w:rsidR="007818A6">
        <w:t>comment</w:t>
      </w:r>
      <w:r w:rsidR="007818A6">
        <w:t xml:space="preserve"> </w:t>
      </w:r>
      <w:r>
        <w:t xml:space="preserve">in any </w:t>
      </w:r>
      <w:r w:rsidR="007818A6">
        <w:t>article</w:t>
      </w:r>
    </w:p>
    <w:p w:rsidR="008233A1" w:rsidRDefault="008233A1" w:rsidP="008233A1">
      <w:pPr>
        <w:numPr>
          <w:ilvl w:val="0"/>
          <w:numId w:val="38"/>
        </w:numPr>
      </w:pPr>
      <w:r>
        <w:t xml:space="preserve">Users can </w:t>
      </w:r>
      <w:r w:rsidR="00326E8A">
        <w:t>like/dislike</w:t>
      </w:r>
      <w:r>
        <w:t xml:space="preserve"> </w:t>
      </w:r>
      <w:r w:rsidR="00326E8A">
        <w:t>any</w:t>
      </w:r>
      <w:r w:rsidR="00947C81">
        <w:t xml:space="preserve"> </w:t>
      </w:r>
      <w:r w:rsidR="00326E8A">
        <w:t>article</w:t>
      </w:r>
    </w:p>
    <w:p w:rsidR="00882648" w:rsidRPr="00307F24" w:rsidRDefault="00882648" w:rsidP="008233A1">
      <w:pPr>
        <w:numPr>
          <w:ilvl w:val="0"/>
          <w:numId w:val="38"/>
        </w:numPr>
      </w:pPr>
      <w:r>
        <w:t>When creating an article each word</w:t>
      </w:r>
      <w:r w:rsidR="002363EE">
        <w:t xml:space="preserve"> from the Title</w:t>
      </w:r>
      <w:bookmarkStart w:id="0" w:name="_GoBack"/>
      <w:bookmarkEnd w:id="0"/>
      <w:r>
        <w:t xml:space="preserve"> is added as a tag</w:t>
      </w:r>
    </w:p>
    <w:p w:rsidR="00512996" w:rsidRDefault="00EA30CF" w:rsidP="00653AB4">
      <w:pPr>
        <w:pStyle w:val="Heading1"/>
      </w:pPr>
      <w:r>
        <w:t>RESTful API</w:t>
      </w:r>
      <w:r w:rsidR="009A14FD">
        <w:t xml:space="preserve"> Overview</w:t>
      </w:r>
    </w:p>
    <w:p w:rsidR="00653AB4" w:rsidRDefault="00653AB4" w:rsidP="00653AB4">
      <w:r>
        <w:t>The RESTful API should expose web services to work with the server. The API has the following web service endpoints</w:t>
      </w:r>
      <w:r w:rsidR="00D62EBD">
        <w:t>:</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D62EBD" w:rsidTr="006B1629">
        <w:trPr>
          <w:trHeight w:val="457"/>
        </w:trPr>
        <w:tc>
          <w:tcPr>
            <w:tcW w:w="1534" w:type="dxa"/>
            <w:shd w:val="clear" w:color="auto" w:fill="auto"/>
          </w:tcPr>
          <w:p w:rsidR="00D62EBD" w:rsidRPr="00F30D1B" w:rsidRDefault="00D62EBD" w:rsidP="001E139B">
            <w:pPr>
              <w:jc w:val="center"/>
              <w:rPr>
                <w:b/>
              </w:rPr>
            </w:pPr>
            <w:r w:rsidRPr="00F30D1B">
              <w:rPr>
                <w:b/>
              </w:rPr>
              <w:t>HTTP Method</w:t>
            </w:r>
          </w:p>
        </w:tc>
        <w:tc>
          <w:tcPr>
            <w:tcW w:w="3681" w:type="dxa"/>
            <w:shd w:val="clear" w:color="auto" w:fill="auto"/>
          </w:tcPr>
          <w:p w:rsidR="00D62EBD" w:rsidRPr="001E139B" w:rsidRDefault="00D62EBD" w:rsidP="001E139B">
            <w:pPr>
              <w:jc w:val="center"/>
              <w:rPr>
                <w:b/>
              </w:rPr>
            </w:pPr>
            <w:r w:rsidRPr="001E139B">
              <w:rPr>
                <w:b/>
              </w:rPr>
              <w:t>Web service endpoint</w:t>
            </w:r>
          </w:p>
        </w:tc>
        <w:tc>
          <w:tcPr>
            <w:tcW w:w="5212" w:type="dxa"/>
            <w:shd w:val="clear" w:color="auto" w:fill="auto"/>
          </w:tcPr>
          <w:p w:rsidR="00D62EBD" w:rsidRPr="001E139B" w:rsidRDefault="00D62EBD" w:rsidP="001E139B">
            <w:pPr>
              <w:jc w:val="center"/>
              <w:rPr>
                <w:b/>
              </w:rPr>
            </w:pPr>
            <w:r w:rsidRPr="001E139B">
              <w:rPr>
                <w:b/>
              </w:rPr>
              <w:t>Description</w:t>
            </w:r>
          </w:p>
        </w:tc>
      </w:tr>
      <w:tr w:rsidR="00D62EBD" w:rsidTr="006B1629">
        <w:trPr>
          <w:trHeight w:val="699"/>
        </w:trPr>
        <w:tc>
          <w:tcPr>
            <w:tcW w:w="1534" w:type="dxa"/>
            <w:shd w:val="clear" w:color="auto" w:fill="auto"/>
          </w:tcPr>
          <w:p w:rsidR="00D62EBD" w:rsidRPr="00F30D1B" w:rsidRDefault="00D62EBD" w:rsidP="00D62EBD">
            <w:r w:rsidRPr="00F30D1B">
              <w:t>POST</w:t>
            </w:r>
            <w:r w:rsidR="00A7471E" w:rsidRPr="00F30D1B">
              <w:t xml:space="preserve"> (public)</w:t>
            </w:r>
          </w:p>
        </w:tc>
        <w:tc>
          <w:tcPr>
            <w:tcW w:w="3681" w:type="dxa"/>
            <w:shd w:val="clear" w:color="auto" w:fill="auto"/>
          </w:tcPr>
          <w:p w:rsidR="00576FA9" w:rsidRDefault="00576FA9" w:rsidP="00D62EBD">
            <w:r>
              <w:t>api/users/register</w:t>
            </w:r>
          </w:p>
        </w:tc>
        <w:tc>
          <w:tcPr>
            <w:tcW w:w="5212" w:type="dxa"/>
            <w:shd w:val="clear" w:color="auto" w:fill="auto"/>
          </w:tcPr>
          <w:p w:rsidR="00D62EBD" w:rsidRDefault="00D62EBD" w:rsidP="00D62EBD">
            <w:r>
              <w:t>Registers a new user in the forum</w:t>
            </w:r>
          </w:p>
        </w:tc>
      </w:tr>
      <w:tr w:rsidR="00576FA9" w:rsidTr="006B1629">
        <w:trPr>
          <w:trHeight w:val="699"/>
        </w:trPr>
        <w:tc>
          <w:tcPr>
            <w:tcW w:w="1534" w:type="dxa"/>
            <w:shd w:val="clear" w:color="auto" w:fill="auto"/>
          </w:tcPr>
          <w:p w:rsidR="00576FA9" w:rsidRPr="00F30D1B" w:rsidRDefault="00576FA9" w:rsidP="00D62EBD">
            <w:r w:rsidRPr="00F30D1B">
              <w:t>POST</w:t>
            </w:r>
            <w:r w:rsidR="00A7471E" w:rsidRPr="00F30D1B">
              <w:t xml:space="preserve"> (public)</w:t>
            </w:r>
          </w:p>
        </w:tc>
        <w:tc>
          <w:tcPr>
            <w:tcW w:w="3681" w:type="dxa"/>
            <w:shd w:val="clear" w:color="auto" w:fill="auto"/>
          </w:tcPr>
          <w:p w:rsidR="00576FA9" w:rsidRDefault="00576FA9" w:rsidP="00D62EBD">
            <w:r>
              <w:t>api/users</w:t>
            </w:r>
            <w:r w:rsidR="00DC76EE">
              <w:t>/login</w:t>
            </w:r>
          </w:p>
        </w:tc>
        <w:tc>
          <w:tcPr>
            <w:tcW w:w="5212" w:type="dxa"/>
            <w:shd w:val="clear" w:color="auto" w:fill="auto"/>
          </w:tcPr>
          <w:p w:rsidR="00576FA9" w:rsidRPr="000F438B" w:rsidRDefault="00DC76EE" w:rsidP="00CE6D6C">
            <w:pPr>
              <w:rPr>
                <w:lang w:val="bg-BG"/>
              </w:rPr>
            </w:pPr>
            <w:r>
              <w:t xml:space="preserve">Logs in a user in the </w:t>
            </w:r>
            <w:r w:rsidR="00CE6D6C">
              <w:t>forum</w:t>
            </w:r>
          </w:p>
        </w:tc>
      </w:tr>
      <w:tr w:rsidR="004D4788" w:rsidTr="006B1629">
        <w:trPr>
          <w:trHeight w:val="699"/>
        </w:trPr>
        <w:tc>
          <w:tcPr>
            <w:tcW w:w="1534" w:type="dxa"/>
            <w:shd w:val="clear" w:color="auto" w:fill="auto"/>
          </w:tcPr>
          <w:p w:rsidR="004D4788" w:rsidRPr="00F30D1B" w:rsidRDefault="004D4788" w:rsidP="00D62EBD">
            <w:r w:rsidRPr="00F30D1B">
              <w:lastRenderedPageBreak/>
              <w:t>PUT</w:t>
            </w:r>
          </w:p>
        </w:tc>
        <w:tc>
          <w:tcPr>
            <w:tcW w:w="3681" w:type="dxa"/>
            <w:shd w:val="clear" w:color="auto" w:fill="auto"/>
          </w:tcPr>
          <w:p w:rsidR="004D4788" w:rsidRDefault="004D4788" w:rsidP="00D62EBD">
            <w:r>
              <w:t>api/users/logout</w:t>
            </w:r>
          </w:p>
        </w:tc>
        <w:tc>
          <w:tcPr>
            <w:tcW w:w="5212" w:type="dxa"/>
            <w:shd w:val="clear" w:color="auto" w:fill="auto"/>
          </w:tcPr>
          <w:p w:rsidR="004D4788" w:rsidRDefault="004D4788" w:rsidP="00CE6D6C">
            <w:r>
              <w:t>Logs out a user from the forum</w:t>
            </w:r>
          </w:p>
        </w:tc>
      </w:tr>
      <w:tr w:rsidR="003F0DBA" w:rsidTr="006B1629">
        <w:trPr>
          <w:trHeight w:val="699"/>
        </w:trPr>
        <w:tc>
          <w:tcPr>
            <w:tcW w:w="1534" w:type="dxa"/>
            <w:shd w:val="clear" w:color="auto" w:fill="auto"/>
          </w:tcPr>
          <w:p w:rsidR="003F0DBA" w:rsidRPr="00F30D1B" w:rsidRDefault="00B9186B" w:rsidP="00D62EBD">
            <w:r w:rsidRPr="00F30D1B">
              <w:t>POST</w:t>
            </w:r>
          </w:p>
        </w:tc>
        <w:tc>
          <w:tcPr>
            <w:tcW w:w="3681" w:type="dxa"/>
            <w:shd w:val="clear" w:color="auto" w:fill="auto"/>
          </w:tcPr>
          <w:p w:rsidR="00B61E0C" w:rsidRPr="00E10D99" w:rsidRDefault="00B61E0C" w:rsidP="000F438B">
            <w:pPr>
              <w:rPr>
                <w:lang w:val="bg-BG"/>
              </w:rPr>
            </w:pPr>
            <w:r>
              <w:t>api/</w:t>
            </w:r>
            <w:r w:rsidR="000F438B">
              <w:t>articles</w:t>
            </w:r>
          </w:p>
        </w:tc>
        <w:tc>
          <w:tcPr>
            <w:tcW w:w="5212" w:type="dxa"/>
            <w:shd w:val="clear" w:color="auto" w:fill="auto"/>
          </w:tcPr>
          <w:p w:rsidR="003F0DBA" w:rsidRDefault="005D5291" w:rsidP="00CE6D6C">
            <w:r>
              <w:t xml:space="preserve">Creates </w:t>
            </w:r>
            <w:r w:rsidR="001F23C7">
              <w:t>a new thread</w:t>
            </w:r>
            <w:r w:rsidR="00835C44">
              <w:t>, returns the article created</w:t>
            </w:r>
            <w:r w:rsidR="00786CE9">
              <w:t xml:space="preserve"> so it can be loaded in the UI</w:t>
            </w:r>
          </w:p>
        </w:tc>
      </w:tr>
      <w:tr w:rsidR="00351293" w:rsidTr="006B1629">
        <w:trPr>
          <w:trHeight w:val="699"/>
        </w:trPr>
        <w:tc>
          <w:tcPr>
            <w:tcW w:w="1534" w:type="dxa"/>
            <w:shd w:val="clear" w:color="auto" w:fill="auto"/>
          </w:tcPr>
          <w:p w:rsidR="00351293" w:rsidRPr="00F30D1B" w:rsidRDefault="00351293" w:rsidP="00D62EBD">
            <w:r w:rsidRPr="00F30D1B">
              <w:t>GET</w:t>
            </w:r>
            <w:r w:rsidR="00226236" w:rsidRPr="00F30D1B">
              <w:t xml:space="preserve"> (public)</w:t>
            </w:r>
          </w:p>
        </w:tc>
        <w:tc>
          <w:tcPr>
            <w:tcW w:w="3681" w:type="dxa"/>
            <w:shd w:val="clear" w:color="auto" w:fill="auto"/>
          </w:tcPr>
          <w:p w:rsidR="00351293" w:rsidRPr="00E655B9" w:rsidRDefault="003B74B9" w:rsidP="00E655B9">
            <w:pPr>
              <w:rPr>
                <w:lang w:val="bg-BG"/>
              </w:rPr>
            </w:pPr>
            <w:r>
              <w:t>api/</w:t>
            </w:r>
            <w:r w:rsidR="000F438B">
              <w:t>articles</w:t>
            </w:r>
          </w:p>
        </w:tc>
        <w:tc>
          <w:tcPr>
            <w:tcW w:w="5212" w:type="dxa"/>
            <w:shd w:val="clear" w:color="auto" w:fill="auto"/>
          </w:tcPr>
          <w:p w:rsidR="00351293" w:rsidRDefault="00E7762C" w:rsidP="00897551">
            <w:r>
              <w:t xml:space="preserve">Gets </w:t>
            </w:r>
            <w:r w:rsidR="00897551">
              <w:t>top 10</w:t>
            </w:r>
            <w:r>
              <w:t xml:space="preserve"> </w:t>
            </w:r>
            <w:r w:rsidR="00897551">
              <w:t>article</w:t>
            </w:r>
            <w:r>
              <w:t>s</w:t>
            </w:r>
            <w:r w:rsidR="00F73F58">
              <w:t xml:space="preserve">, sorted </w:t>
            </w:r>
            <w:r w:rsidR="00175A90">
              <w:t>by their date of creation</w:t>
            </w:r>
          </w:p>
        </w:tc>
      </w:tr>
      <w:tr w:rsidR="008D4FAC" w:rsidTr="006B1629">
        <w:trPr>
          <w:trHeight w:val="699"/>
        </w:trPr>
        <w:tc>
          <w:tcPr>
            <w:tcW w:w="1534" w:type="dxa"/>
            <w:shd w:val="clear" w:color="auto" w:fill="auto"/>
          </w:tcPr>
          <w:p w:rsidR="008D4FAC" w:rsidRPr="00F30D1B" w:rsidRDefault="008D4FAC" w:rsidP="008D4FAC">
            <w:r w:rsidRPr="00F30D1B">
              <w:t>GET</w:t>
            </w:r>
            <w:r w:rsidR="001B239F" w:rsidRPr="00F30D1B">
              <w:t xml:space="preserve"> (public)</w:t>
            </w:r>
          </w:p>
        </w:tc>
        <w:tc>
          <w:tcPr>
            <w:tcW w:w="3681" w:type="dxa"/>
            <w:shd w:val="clear" w:color="auto" w:fill="auto"/>
          </w:tcPr>
          <w:p w:rsidR="008D4FAC" w:rsidRDefault="008D4FAC" w:rsidP="00CC46A9">
            <w:r>
              <w:t>api/articles?page=P</w:t>
            </w:r>
          </w:p>
        </w:tc>
        <w:tc>
          <w:tcPr>
            <w:tcW w:w="5212" w:type="dxa"/>
            <w:shd w:val="clear" w:color="auto" w:fill="auto"/>
          </w:tcPr>
          <w:p w:rsidR="008D4FAC" w:rsidRDefault="008D4FAC" w:rsidP="00CC46A9">
            <w:r>
              <w:t>Gets the articles at positions from P*</w:t>
            </w:r>
            <w:r w:rsidR="00CC46A9">
              <w:t>10</w:t>
            </w:r>
            <w:r>
              <w:t xml:space="preserve"> to (P+1)*</w:t>
            </w:r>
            <w:r w:rsidR="00CC46A9">
              <w:t>10</w:t>
            </w:r>
            <w:r>
              <w:t>. The articles sorted by date of creation and are at most 10.</w:t>
            </w:r>
          </w:p>
        </w:tc>
      </w:tr>
      <w:tr w:rsidR="008D4FAC" w:rsidTr="006B1629">
        <w:trPr>
          <w:trHeight w:val="699"/>
        </w:trPr>
        <w:tc>
          <w:tcPr>
            <w:tcW w:w="1534" w:type="dxa"/>
            <w:shd w:val="clear" w:color="auto" w:fill="auto"/>
          </w:tcPr>
          <w:p w:rsidR="008D4FAC" w:rsidRPr="00F30D1B" w:rsidRDefault="008D4FAC" w:rsidP="008D4FAC">
            <w:r w:rsidRPr="00F30D1B">
              <w:t>GET</w:t>
            </w:r>
          </w:p>
        </w:tc>
        <w:tc>
          <w:tcPr>
            <w:tcW w:w="3681" w:type="dxa"/>
            <w:shd w:val="clear" w:color="auto" w:fill="auto"/>
          </w:tcPr>
          <w:p w:rsidR="008D4FAC" w:rsidRDefault="008D4FAC" w:rsidP="008D4FAC">
            <w:r>
              <w:t>api/articles?category=[categoryName]</w:t>
            </w:r>
          </w:p>
        </w:tc>
        <w:tc>
          <w:tcPr>
            <w:tcW w:w="5212" w:type="dxa"/>
            <w:shd w:val="clear" w:color="auto" w:fill="auto"/>
          </w:tcPr>
          <w:p w:rsidR="008D4FAC" w:rsidRDefault="008D4FAC" w:rsidP="00464689">
            <w:pPr>
              <w:jc w:val="left"/>
            </w:pPr>
            <w:r>
              <w:t>Gets top 10 articles in category “categoryName”,sorted by their date of creation</w:t>
            </w:r>
          </w:p>
        </w:tc>
      </w:tr>
      <w:tr w:rsidR="008D4FAC" w:rsidTr="006B1629">
        <w:trPr>
          <w:trHeight w:val="699"/>
        </w:trPr>
        <w:tc>
          <w:tcPr>
            <w:tcW w:w="1534" w:type="dxa"/>
            <w:shd w:val="clear" w:color="auto" w:fill="auto"/>
          </w:tcPr>
          <w:p w:rsidR="008D4FAC" w:rsidRPr="00F30D1B" w:rsidRDefault="008D4FAC" w:rsidP="008D4FAC">
            <w:r w:rsidRPr="00F30D1B">
              <w:t>GET</w:t>
            </w:r>
          </w:p>
        </w:tc>
        <w:tc>
          <w:tcPr>
            <w:tcW w:w="3681" w:type="dxa"/>
            <w:shd w:val="clear" w:color="auto" w:fill="auto"/>
          </w:tcPr>
          <w:p w:rsidR="008D4FAC" w:rsidRPr="008D4FAC" w:rsidRDefault="008D4FAC" w:rsidP="00CC46A9">
            <w:r>
              <w:t>api/articles?category=[categoryName]&amp;page=P</w:t>
            </w:r>
          </w:p>
        </w:tc>
        <w:tc>
          <w:tcPr>
            <w:tcW w:w="5212" w:type="dxa"/>
            <w:shd w:val="clear" w:color="auto" w:fill="auto"/>
          </w:tcPr>
          <w:p w:rsidR="008D4FAC" w:rsidRDefault="00BB3BA6" w:rsidP="00431B94">
            <w:pPr>
              <w:jc w:val="left"/>
            </w:pPr>
            <w:r>
              <w:t xml:space="preserve">Gets the articles </w:t>
            </w:r>
            <w:r w:rsidR="00431B94">
              <w:t>in</w:t>
            </w:r>
            <w:r>
              <w:t xml:space="preserve"> category “categoryName” at positions from P*10 to (P+1)*10. The articles sorted by date of creation and are at most 10.</w:t>
            </w:r>
          </w:p>
        </w:tc>
      </w:tr>
      <w:tr w:rsidR="008D4FAC" w:rsidTr="006B1629">
        <w:trPr>
          <w:trHeight w:val="699"/>
        </w:trPr>
        <w:tc>
          <w:tcPr>
            <w:tcW w:w="1534" w:type="dxa"/>
            <w:shd w:val="clear" w:color="auto" w:fill="auto"/>
          </w:tcPr>
          <w:p w:rsidR="008D4FAC" w:rsidRPr="00F30D1B" w:rsidRDefault="008D4FAC" w:rsidP="008D4FAC">
            <w:r w:rsidRPr="00F30D1B">
              <w:t>GET</w:t>
            </w:r>
          </w:p>
        </w:tc>
        <w:tc>
          <w:tcPr>
            <w:tcW w:w="3681" w:type="dxa"/>
            <w:shd w:val="clear" w:color="auto" w:fill="auto"/>
          </w:tcPr>
          <w:p w:rsidR="008D4FAC" w:rsidRDefault="008D4FAC" w:rsidP="008D4FAC">
            <w:r>
              <w:t>api/articles/{articleID}</w:t>
            </w:r>
          </w:p>
        </w:tc>
        <w:tc>
          <w:tcPr>
            <w:tcW w:w="5212" w:type="dxa"/>
            <w:shd w:val="clear" w:color="auto" w:fill="auto"/>
          </w:tcPr>
          <w:p w:rsidR="008D4FAC" w:rsidRDefault="008D4FAC" w:rsidP="00DE356F">
            <w:pPr>
              <w:jc w:val="left"/>
            </w:pPr>
            <w:r>
              <w:t>Get article with I</w:t>
            </w:r>
            <w:r w:rsidR="00DE356F">
              <w:t>D</w:t>
            </w:r>
            <w:r>
              <w:t xml:space="preserve"> = articleID, with 10 comments sorted by date</w:t>
            </w:r>
          </w:p>
        </w:tc>
      </w:tr>
      <w:tr w:rsidR="008D4FAC" w:rsidTr="006B1629">
        <w:trPr>
          <w:trHeight w:val="699"/>
        </w:trPr>
        <w:tc>
          <w:tcPr>
            <w:tcW w:w="1534" w:type="dxa"/>
            <w:shd w:val="clear" w:color="auto" w:fill="auto"/>
          </w:tcPr>
          <w:p w:rsidR="008D4FAC" w:rsidRPr="00F30D1B" w:rsidRDefault="008D4FAC" w:rsidP="008D4FAC">
            <w:r w:rsidRPr="00F30D1B">
              <w:t>POST</w:t>
            </w:r>
          </w:p>
        </w:tc>
        <w:tc>
          <w:tcPr>
            <w:tcW w:w="3681" w:type="dxa"/>
            <w:shd w:val="clear" w:color="auto" w:fill="auto"/>
          </w:tcPr>
          <w:p w:rsidR="008D4FAC" w:rsidRDefault="008D4FAC" w:rsidP="00E10D99">
            <w:r>
              <w:t>api/</w:t>
            </w:r>
            <w:r w:rsidR="00215A3C">
              <w:t>articles/{articleID}/comments</w:t>
            </w:r>
          </w:p>
        </w:tc>
        <w:tc>
          <w:tcPr>
            <w:tcW w:w="5212" w:type="dxa"/>
            <w:shd w:val="clear" w:color="auto" w:fill="auto"/>
          </w:tcPr>
          <w:p w:rsidR="008D4FAC" w:rsidRDefault="008D4FAC" w:rsidP="008D4FAC">
            <w:r>
              <w:t xml:space="preserve">Creates a new </w:t>
            </w:r>
            <w:r w:rsidR="003727C8">
              <w:t xml:space="preserve">comment </w:t>
            </w:r>
            <w:r>
              <w:t xml:space="preserve">for a given </w:t>
            </w:r>
            <w:r w:rsidR="003727C8">
              <w:t>article</w:t>
            </w:r>
          </w:p>
          <w:p w:rsidR="008D4FAC" w:rsidRDefault="008D4FAC" w:rsidP="008D4FAC"/>
        </w:tc>
      </w:tr>
      <w:tr w:rsidR="008D4FAC" w:rsidTr="006B1629">
        <w:trPr>
          <w:trHeight w:val="699"/>
        </w:trPr>
        <w:tc>
          <w:tcPr>
            <w:tcW w:w="1534" w:type="dxa"/>
            <w:shd w:val="clear" w:color="auto" w:fill="auto"/>
          </w:tcPr>
          <w:p w:rsidR="008D4FAC" w:rsidRPr="00F30D1B" w:rsidRDefault="008D4FAC" w:rsidP="008D4FAC">
            <w:r w:rsidRPr="00F30D1B">
              <w:t>GET</w:t>
            </w:r>
          </w:p>
        </w:tc>
        <w:tc>
          <w:tcPr>
            <w:tcW w:w="3681" w:type="dxa"/>
            <w:shd w:val="clear" w:color="auto" w:fill="auto"/>
          </w:tcPr>
          <w:p w:rsidR="008D4FAC" w:rsidRDefault="008D4FAC" w:rsidP="00E655B9">
            <w:r>
              <w:t>api/categories</w:t>
            </w:r>
          </w:p>
        </w:tc>
        <w:tc>
          <w:tcPr>
            <w:tcW w:w="5212" w:type="dxa"/>
            <w:shd w:val="clear" w:color="auto" w:fill="auto"/>
          </w:tcPr>
          <w:p w:rsidR="008D4FAC" w:rsidRDefault="008D4FAC" w:rsidP="008D4FAC">
            <w:r>
              <w:t>Gets all categories</w:t>
            </w:r>
          </w:p>
        </w:tc>
      </w:tr>
      <w:tr w:rsidR="008D4FAC" w:rsidTr="006B1629">
        <w:trPr>
          <w:trHeight w:val="699"/>
        </w:trPr>
        <w:tc>
          <w:tcPr>
            <w:tcW w:w="1534" w:type="dxa"/>
            <w:shd w:val="clear" w:color="auto" w:fill="auto"/>
          </w:tcPr>
          <w:p w:rsidR="008D4FAC" w:rsidRPr="00F30D1B" w:rsidRDefault="006B1629" w:rsidP="008D4FAC">
            <w:r w:rsidRPr="00F30D1B">
              <w:t>GET</w:t>
            </w:r>
          </w:p>
        </w:tc>
        <w:tc>
          <w:tcPr>
            <w:tcW w:w="3681" w:type="dxa"/>
            <w:shd w:val="clear" w:color="auto" w:fill="auto"/>
          </w:tcPr>
          <w:p w:rsidR="008D4FAC" w:rsidRDefault="008D4FAC" w:rsidP="003C7591">
            <w:r>
              <w:t>api/categories/{</w:t>
            </w:r>
            <w:r w:rsidR="00194037">
              <w:t>categor</w:t>
            </w:r>
            <w:r>
              <w:t>I</w:t>
            </w:r>
            <w:r w:rsidR="003021C8">
              <w:t>D</w:t>
            </w:r>
            <w:r w:rsidR="003C7591">
              <w:t>}</w:t>
            </w:r>
          </w:p>
        </w:tc>
        <w:tc>
          <w:tcPr>
            <w:tcW w:w="5212" w:type="dxa"/>
            <w:shd w:val="clear" w:color="auto" w:fill="auto"/>
          </w:tcPr>
          <w:p w:rsidR="008D4FAC" w:rsidRDefault="006B1629" w:rsidP="00547374">
            <w:pPr>
              <w:jc w:val="left"/>
            </w:pPr>
            <w:r>
              <w:t xml:space="preserve">Gets </w:t>
            </w:r>
            <w:r w:rsidR="00F91133">
              <w:t>all</w:t>
            </w:r>
            <w:r>
              <w:t xml:space="preserve"> articles, sorted by date</w:t>
            </w:r>
            <w:r w:rsidR="003C7591">
              <w:t>,</w:t>
            </w:r>
            <w:r>
              <w:t xml:space="preserve"> from </w:t>
            </w:r>
            <w:r w:rsidR="00547374">
              <w:t>C</w:t>
            </w:r>
            <w:r>
              <w:t>ategory with ID</w:t>
            </w:r>
            <w:r w:rsidR="008D4FAC">
              <w:t xml:space="preserve"> = </w:t>
            </w:r>
            <w:r>
              <w:t>categorID</w:t>
            </w:r>
          </w:p>
        </w:tc>
      </w:tr>
      <w:tr w:rsidR="00E10D99" w:rsidTr="006B1629">
        <w:trPr>
          <w:trHeight w:val="699"/>
        </w:trPr>
        <w:tc>
          <w:tcPr>
            <w:tcW w:w="1534" w:type="dxa"/>
            <w:shd w:val="clear" w:color="auto" w:fill="auto"/>
          </w:tcPr>
          <w:p w:rsidR="00E10D99" w:rsidRPr="00F30D1B" w:rsidRDefault="00E10D99" w:rsidP="008D4FAC">
            <w:r w:rsidRPr="00F30D1B">
              <w:t>GET</w:t>
            </w:r>
          </w:p>
        </w:tc>
        <w:tc>
          <w:tcPr>
            <w:tcW w:w="3681" w:type="dxa"/>
            <w:shd w:val="clear" w:color="auto" w:fill="auto"/>
          </w:tcPr>
          <w:p w:rsidR="00E10D99" w:rsidRDefault="00E10D99" w:rsidP="003C7591">
            <w:r>
              <w:t>api/tags</w:t>
            </w:r>
          </w:p>
        </w:tc>
        <w:tc>
          <w:tcPr>
            <w:tcW w:w="5212" w:type="dxa"/>
            <w:shd w:val="clear" w:color="auto" w:fill="auto"/>
          </w:tcPr>
          <w:p w:rsidR="00E10D99" w:rsidRDefault="00721023" w:rsidP="00F80416">
            <w:pPr>
              <w:ind w:left="720"/>
              <w:jc w:val="left"/>
            </w:pPr>
            <w:r>
              <w:t>Gets all tags</w:t>
            </w:r>
          </w:p>
        </w:tc>
      </w:tr>
      <w:tr w:rsidR="000A5A21" w:rsidTr="006B1629">
        <w:trPr>
          <w:trHeight w:val="699"/>
        </w:trPr>
        <w:tc>
          <w:tcPr>
            <w:tcW w:w="1534" w:type="dxa"/>
            <w:shd w:val="clear" w:color="auto" w:fill="auto"/>
          </w:tcPr>
          <w:p w:rsidR="000A5A21" w:rsidRPr="00F30D1B" w:rsidRDefault="003C7591" w:rsidP="008D4FAC">
            <w:r w:rsidRPr="00F30D1B">
              <w:t>GET</w:t>
            </w:r>
          </w:p>
        </w:tc>
        <w:tc>
          <w:tcPr>
            <w:tcW w:w="3681" w:type="dxa"/>
            <w:shd w:val="clear" w:color="auto" w:fill="auto"/>
          </w:tcPr>
          <w:p w:rsidR="000A5A21" w:rsidRDefault="000A5A21" w:rsidP="00690A92">
            <w:pPr>
              <w:jc w:val="left"/>
            </w:pPr>
            <w:r>
              <w:t>api/tags/{tag</w:t>
            </w:r>
            <w:r w:rsidR="00690A92">
              <w:t>ID</w:t>
            </w:r>
            <w:r>
              <w:t>}</w:t>
            </w:r>
          </w:p>
        </w:tc>
        <w:tc>
          <w:tcPr>
            <w:tcW w:w="5212" w:type="dxa"/>
            <w:shd w:val="clear" w:color="auto" w:fill="auto"/>
          </w:tcPr>
          <w:p w:rsidR="000A5A21" w:rsidRDefault="003C7591" w:rsidP="00F91133">
            <w:pPr>
              <w:jc w:val="left"/>
            </w:pPr>
            <w:r>
              <w:t xml:space="preserve">Gets </w:t>
            </w:r>
            <w:r w:rsidR="00F91133">
              <w:t>all</w:t>
            </w:r>
            <w:r>
              <w:t xml:space="preserve"> articles, sorted by date, that have Tag with ID = categorID</w:t>
            </w:r>
          </w:p>
        </w:tc>
      </w:tr>
      <w:tr w:rsidR="00E45DE2" w:rsidTr="006B1629">
        <w:trPr>
          <w:trHeight w:val="699"/>
        </w:trPr>
        <w:tc>
          <w:tcPr>
            <w:tcW w:w="1534" w:type="dxa"/>
            <w:shd w:val="clear" w:color="auto" w:fill="auto"/>
          </w:tcPr>
          <w:p w:rsidR="00E45DE2" w:rsidRPr="00F30D1B" w:rsidRDefault="00E45DE2" w:rsidP="00E45DE2">
            <w:r w:rsidRPr="00F30D1B">
              <w:t>POST</w:t>
            </w:r>
          </w:p>
        </w:tc>
        <w:tc>
          <w:tcPr>
            <w:tcW w:w="3681" w:type="dxa"/>
            <w:shd w:val="clear" w:color="auto" w:fill="auto"/>
          </w:tcPr>
          <w:p w:rsidR="00E45DE2" w:rsidRDefault="00E45DE2" w:rsidP="00E10D99">
            <w:pPr>
              <w:jc w:val="left"/>
            </w:pPr>
            <w:r>
              <w:t>api/articles/</w:t>
            </w:r>
            <w:r w:rsidR="00EF0699">
              <w:t>like/</w:t>
            </w:r>
            <w:r>
              <w:t>{articleID}</w:t>
            </w:r>
          </w:p>
        </w:tc>
        <w:tc>
          <w:tcPr>
            <w:tcW w:w="5212" w:type="dxa"/>
            <w:shd w:val="clear" w:color="auto" w:fill="auto"/>
          </w:tcPr>
          <w:p w:rsidR="00E45DE2" w:rsidRDefault="00D27FEE" w:rsidP="00E45DE2">
            <w:pPr>
              <w:jc w:val="left"/>
            </w:pPr>
            <w:r>
              <w:t>Creates a like by the current user for the article with ID = articleID</w:t>
            </w:r>
          </w:p>
        </w:tc>
      </w:tr>
      <w:tr w:rsidR="00E45DE2" w:rsidTr="006B1629">
        <w:trPr>
          <w:trHeight w:val="699"/>
        </w:trPr>
        <w:tc>
          <w:tcPr>
            <w:tcW w:w="1534" w:type="dxa"/>
            <w:shd w:val="clear" w:color="auto" w:fill="auto"/>
          </w:tcPr>
          <w:p w:rsidR="00E45DE2" w:rsidRPr="00F30D1B" w:rsidRDefault="00E45DE2" w:rsidP="00E10D99">
            <w:r w:rsidRPr="00F30D1B">
              <w:t>PUT</w:t>
            </w:r>
          </w:p>
        </w:tc>
        <w:tc>
          <w:tcPr>
            <w:tcW w:w="3681" w:type="dxa"/>
            <w:shd w:val="clear" w:color="auto" w:fill="auto"/>
          </w:tcPr>
          <w:p w:rsidR="00E45DE2" w:rsidRDefault="00E45DE2" w:rsidP="00E10D99">
            <w:pPr>
              <w:jc w:val="left"/>
            </w:pPr>
            <w:r>
              <w:t>api/articles/</w:t>
            </w:r>
            <w:r w:rsidR="00EF0699">
              <w:t>like/</w:t>
            </w:r>
            <w:r>
              <w:t>{articleID}</w:t>
            </w:r>
          </w:p>
        </w:tc>
        <w:tc>
          <w:tcPr>
            <w:tcW w:w="5212" w:type="dxa"/>
            <w:shd w:val="clear" w:color="auto" w:fill="auto"/>
          </w:tcPr>
          <w:p w:rsidR="00E45DE2" w:rsidRDefault="00D27FEE" w:rsidP="00E45DE2">
            <w:pPr>
              <w:jc w:val="left"/>
            </w:pPr>
            <w:r>
              <w:t>Removes a like by the current user for the article with ID = articleID</w:t>
            </w:r>
          </w:p>
        </w:tc>
      </w:tr>
      <w:tr w:rsidR="000837DB" w:rsidTr="006B1629">
        <w:trPr>
          <w:trHeight w:val="699"/>
        </w:trPr>
        <w:tc>
          <w:tcPr>
            <w:tcW w:w="1534" w:type="dxa"/>
            <w:shd w:val="clear" w:color="auto" w:fill="auto"/>
          </w:tcPr>
          <w:p w:rsidR="000837DB" w:rsidRPr="00F30D1B" w:rsidRDefault="000837DB" w:rsidP="00E45DE2">
            <w:pPr>
              <w:rPr>
                <w:lang w:val="bg-BG"/>
              </w:rPr>
            </w:pPr>
            <w:r w:rsidRPr="00F30D1B">
              <w:t>GET</w:t>
            </w:r>
          </w:p>
        </w:tc>
        <w:tc>
          <w:tcPr>
            <w:tcW w:w="3681" w:type="dxa"/>
            <w:shd w:val="clear" w:color="auto" w:fill="auto"/>
          </w:tcPr>
          <w:p w:rsidR="000837DB" w:rsidRDefault="000837DB" w:rsidP="00E655B9">
            <w:pPr>
              <w:jc w:val="left"/>
            </w:pPr>
            <w:r>
              <w:t>api/alerts</w:t>
            </w:r>
          </w:p>
        </w:tc>
        <w:tc>
          <w:tcPr>
            <w:tcW w:w="5212" w:type="dxa"/>
            <w:shd w:val="clear" w:color="auto" w:fill="auto"/>
          </w:tcPr>
          <w:p w:rsidR="000837DB" w:rsidRDefault="000837DB" w:rsidP="00E45DE2">
            <w:pPr>
              <w:jc w:val="left"/>
            </w:pPr>
            <w:r>
              <w:t>Get all alerts with date of expiration later than today</w:t>
            </w:r>
          </w:p>
        </w:tc>
      </w:tr>
    </w:tbl>
    <w:p w:rsidR="009A14FD" w:rsidRDefault="00D37770" w:rsidP="00D37770">
      <w:pPr>
        <w:pStyle w:val="Heading2"/>
        <w:numPr>
          <w:ilvl w:val="0"/>
          <w:numId w:val="34"/>
        </w:numPr>
      </w:pPr>
      <w:r>
        <w:t>Task 1 – Create a Database</w:t>
      </w:r>
    </w:p>
    <w:p w:rsidR="00D37770" w:rsidRDefault="00D13A76" w:rsidP="00D37770">
      <w:r>
        <w:t>Create a MS SQL database to hold the data about the forum application.</w:t>
      </w:r>
    </w:p>
    <w:p w:rsidR="0001177D" w:rsidRDefault="004432B5" w:rsidP="0001177D">
      <w:r>
        <w:lastRenderedPageBreak/>
        <w:t>Use EntityFramework cod</w:t>
      </w:r>
      <w:r w:rsidR="00003A04">
        <w:t>e-first or database first approach</w:t>
      </w:r>
      <w:r w:rsidR="00097FD2">
        <w:t>.</w:t>
      </w:r>
    </w:p>
    <w:p w:rsidR="001411D1" w:rsidRDefault="00725119" w:rsidP="00725119">
      <w:pPr>
        <w:pStyle w:val="Heading2"/>
        <w:numPr>
          <w:ilvl w:val="0"/>
          <w:numId w:val="34"/>
        </w:numPr>
      </w:pPr>
      <w:r>
        <w:t>Create the WebAPI endpoints</w:t>
      </w:r>
    </w:p>
    <w:p w:rsidR="00725119" w:rsidRDefault="00725119" w:rsidP="00725119">
      <w:r>
        <w:t xml:space="preserve">Develop the RESTful API of the </w:t>
      </w:r>
      <w:r w:rsidR="00F30D1B">
        <w:t>Articles</w:t>
      </w:r>
      <w:r>
        <w:t xml:space="preserve"> application.</w:t>
      </w:r>
    </w:p>
    <w:p w:rsidR="004A3D25" w:rsidRPr="00725119" w:rsidRDefault="004A3D25" w:rsidP="00725119">
      <w:r>
        <w:t>The services are as follows:</w:t>
      </w:r>
    </w:p>
    <w:p w:rsidR="00097FD2" w:rsidRDefault="004A3D25" w:rsidP="004A3D25">
      <w:pPr>
        <w:pStyle w:val="Heading3"/>
      </w:pPr>
      <w:r>
        <w:t>Users</w:t>
      </w:r>
    </w:p>
    <w:p w:rsidR="001C6925" w:rsidRPr="001C6925" w:rsidRDefault="001C6925" w:rsidP="001C6925">
      <w: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096"/>
        <w:gridCol w:w="947"/>
      </w:tblGrid>
      <w:tr w:rsidR="001C6925" w:rsidTr="001E139B">
        <w:tc>
          <w:tcPr>
            <w:tcW w:w="9468" w:type="dxa"/>
            <w:gridSpan w:val="2"/>
            <w:shd w:val="clear" w:color="auto" w:fill="auto"/>
          </w:tcPr>
          <w:p w:rsidR="001C6925" w:rsidRDefault="001C6925" w:rsidP="004A3D25">
            <w:r>
              <w:t>api/users/register</w:t>
            </w:r>
          </w:p>
        </w:tc>
        <w:tc>
          <w:tcPr>
            <w:tcW w:w="953" w:type="dxa"/>
            <w:shd w:val="clear" w:color="auto" w:fill="auto"/>
          </w:tcPr>
          <w:p w:rsidR="001C6925" w:rsidRDefault="001C6925" w:rsidP="004A3D25">
            <w:r>
              <w:t>POST</w:t>
            </w:r>
          </w:p>
        </w:tc>
      </w:tr>
      <w:tr w:rsidR="00DB3519" w:rsidTr="001E139B">
        <w:tc>
          <w:tcPr>
            <w:tcW w:w="1098" w:type="dxa"/>
            <w:shd w:val="clear" w:color="auto" w:fill="auto"/>
          </w:tcPr>
          <w:p w:rsidR="00DB3519" w:rsidRDefault="00DB3519" w:rsidP="001E139B">
            <w:pPr>
              <w:spacing w:before="0" w:after="0"/>
            </w:pPr>
            <w:r>
              <w:t>Request</w:t>
            </w:r>
          </w:p>
        </w:tc>
        <w:tc>
          <w:tcPr>
            <w:tcW w:w="9323" w:type="dxa"/>
            <w:gridSpan w:val="2"/>
            <w:shd w:val="clear" w:color="auto" w:fill="auto"/>
          </w:tcPr>
          <w:p w:rsidR="00DB3519" w:rsidRDefault="00DB3519" w:rsidP="001E139B">
            <w:pPr>
              <w:spacing w:before="0" w:after="0"/>
            </w:pPr>
            <w:r>
              <w:t>{  "</w:t>
            </w:r>
            <w:r w:rsidR="008D0825">
              <w:t>Email</w:t>
            </w:r>
            <w:r>
              <w:t>": "</w:t>
            </w:r>
            <w:r w:rsidR="008D0825">
              <w:t>evlogi@telerik.com</w:t>
            </w:r>
            <w:r>
              <w:t>",</w:t>
            </w:r>
          </w:p>
          <w:p w:rsidR="00DB3519" w:rsidRDefault="00DB3519" w:rsidP="001E139B">
            <w:pPr>
              <w:spacing w:before="0" w:after="0"/>
            </w:pPr>
            <w:r>
              <w:t xml:space="preserve">   "</w:t>
            </w:r>
            <w:r w:rsidR="008D0825">
              <w:t>Password</w:t>
            </w:r>
            <w:r>
              <w:t>": "</w:t>
            </w:r>
            <w:r w:rsidR="008D0825">
              <w:t>123456</w:t>
            </w:r>
            <w:r>
              <w:t>",</w:t>
            </w:r>
          </w:p>
          <w:p w:rsidR="00DB3519" w:rsidRDefault="00DB3519" w:rsidP="008D0825">
            <w:pPr>
              <w:spacing w:before="0" w:after="0"/>
            </w:pPr>
            <w:r>
              <w:t xml:space="preserve">   "</w:t>
            </w:r>
            <w:r w:rsidR="008D0825">
              <w:t>ConfirmPassword</w:t>
            </w:r>
            <w:r>
              <w:t>":   "</w:t>
            </w:r>
            <w:r w:rsidR="008D0825">
              <w:t>123456</w:t>
            </w:r>
            <w:r>
              <w:t>" }</w:t>
            </w:r>
          </w:p>
        </w:tc>
      </w:tr>
      <w:tr w:rsidR="0060257B" w:rsidTr="001E139B">
        <w:tc>
          <w:tcPr>
            <w:tcW w:w="1098" w:type="dxa"/>
            <w:shd w:val="clear" w:color="auto" w:fill="auto"/>
          </w:tcPr>
          <w:p w:rsidR="0060257B" w:rsidRDefault="0060257B" w:rsidP="001E139B">
            <w:pPr>
              <w:spacing w:before="0" w:after="0"/>
            </w:pPr>
            <w:r>
              <w:t>Response</w:t>
            </w:r>
          </w:p>
        </w:tc>
        <w:tc>
          <w:tcPr>
            <w:tcW w:w="9323" w:type="dxa"/>
            <w:gridSpan w:val="2"/>
            <w:shd w:val="clear" w:color="auto" w:fill="auto"/>
          </w:tcPr>
          <w:p w:rsidR="0055728F" w:rsidRDefault="0055728F" w:rsidP="000244E6">
            <w:pPr>
              <w:spacing w:before="0" w:after="0"/>
            </w:pPr>
            <w:r>
              <w:t>{ ""</w:t>
            </w:r>
            <w:r w:rsidR="008718B7">
              <w:t xml:space="preserve"> }</w:t>
            </w:r>
          </w:p>
        </w:tc>
      </w:tr>
    </w:tbl>
    <w:p w:rsidR="00EF7582" w:rsidRDefault="00EF7582" w:rsidP="0051123A"/>
    <w:p w:rsidR="0051123A" w:rsidRPr="001C6925" w:rsidRDefault="0051123A" w:rsidP="0051123A">
      <w:r>
        <w:t>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7483"/>
        <w:gridCol w:w="1547"/>
      </w:tblGrid>
      <w:tr w:rsidR="00621AE0" w:rsidTr="00F3538D">
        <w:tc>
          <w:tcPr>
            <w:tcW w:w="8648" w:type="dxa"/>
            <w:gridSpan w:val="2"/>
            <w:shd w:val="clear" w:color="auto" w:fill="auto"/>
          </w:tcPr>
          <w:p w:rsidR="00621AE0" w:rsidRPr="00ED20F5" w:rsidRDefault="00621AE0" w:rsidP="00ED20F5">
            <w:r>
              <w:t>api/users/</w:t>
            </w:r>
            <w:r w:rsidR="002A5648">
              <w:t>log</w:t>
            </w:r>
            <w:r w:rsidR="00ED20F5">
              <w:t>in</w:t>
            </w:r>
          </w:p>
        </w:tc>
        <w:tc>
          <w:tcPr>
            <w:tcW w:w="1547" w:type="dxa"/>
            <w:shd w:val="clear" w:color="auto" w:fill="auto"/>
          </w:tcPr>
          <w:p w:rsidR="00621AE0" w:rsidRDefault="00621AE0" w:rsidP="001E139B">
            <w:r>
              <w:t>POST</w:t>
            </w:r>
          </w:p>
        </w:tc>
      </w:tr>
      <w:tr w:rsidR="00621AE0" w:rsidTr="00F3538D">
        <w:tc>
          <w:tcPr>
            <w:tcW w:w="1165" w:type="dxa"/>
            <w:shd w:val="clear" w:color="auto" w:fill="auto"/>
          </w:tcPr>
          <w:p w:rsidR="00621AE0" w:rsidRDefault="00621AE0" w:rsidP="001E139B">
            <w:pPr>
              <w:spacing w:before="0" w:after="0"/>
            </w:pPr>
            <w:r>
              <w:t>Request</w:t>
            </w:r>
          </w:p>
        </w:tc>
        <w:tc>
          <w:tcPr>
            <w:tcW w:w="9030" w:type="dxa"/>
            <w:gridSpan w:val="2"/>
            <w:shd w:val="clear" w:color="auto" w:fill="auto"/>
          </w:tcPr>
          <w:p w:rsidR="003A1357" w:rsidRPr="003A1357" w:rsidRDefault="00621AE0" w:rsidP="001E139B">
            <w:pPr>
              <w:spacing w:before="0" w:after="0"/>
            </w:pPr>
            <w:r>
              <w:t xml:space="preserve">{  </w:t>
            </w:r>
            <w:r w:rsidR="003A1357">
              <w:t>"</w:t>
            </w:r>
            <w:r w:rsidR="003A1357" w:rsidRPr="003A1357">
              <w:t>grant_type</w:t>
            </w:r>
            <w:r w:rsidR="003A1357">
              <w:t>"</w:t>
            </w:r>
            <w:r w:rsidR="003A1357">
              <w:t xml:space="preserve">: </w:t>
            </w:r>
            <w:r w:rsidR="003A1357">
              <w:t>"</w:t>
            </w:r>
            <w:r w:rsidR="003A1357">
              <w:t>password</w:t>
            </w:r>
            <w:r w:rsidR="003A1357">
              <w:t>"</w:t>
            </w:r>
          </w:p>
          <w:p w:rsidR="00621AE0" w:rsidRDefault="003A1357" w:rsidP="001E139B">
            <w:pPr>
              <w:spacing w:before="0" w:after="0"/>
            </w:pPr>
            <w:r>
              <w:t xml:space="preserve">   </w:t>
            </w:r>
            <w:r w:rsidR="00621AE0">
              <w:t>"username": "</w:t>
            </w:r>
            <w:r w:rsidR="000244E6">
              <w:t xml:space="preserve"> </w:t>
            </w:r>
            <w:r w:rsidR="000244E6">
              <w:t>evlogi@telerik.com</w:t>
            </w:r>
            <w:r w:rsidR="00621AE0">
              <w:t>",</w:t>
            </w:r>
          </w:p>
          <w:p w:rsidR="00621AE0" w:rsidRDefault="00621AE0" w:rsidP="000244E6">
            <w:pPr>
              <w:spacing w:before="0" w:after="0"/>
            </w:pPr>
            <w:r>
              <w:t xml:space="preserve">   "authCode":   "</w:t>
            </w:r>
            <w:r w:rsidR="000244E6">
              <w:t>123456</w:t>
            </w:r>
            <w:r>
              <w:t>" }</w:t>
            </w:r>
          </w:p>
        </w:tc>
      </w:tr>
      <w:tr w:rsidR="00621AE0" w:rsidTr="00F3538D">
        <w:tc>
          <w:tcPr>
            <w:tcW w:w="1165" w:type="dxa"/>
            <w:shd w:val="clear" w:color="auto" w:fill="auto"/>
          </w:tcPr>
          <w:p w:rsidR="00621AE0" w:rsidRDefault="00621AE0" w:rsidP="001E139B">
            <w:pPr>
              <w:spacing w:before="0" w:after="0"/>
            </w:pPr>
            <w:r>
              <w:t>Response</w:t>
            </w:r>
          </w:p>
        </w:tc>
        <w:tc>
          <w:tcPr>
            <w:tcW w:w="9030" w:type="dxa"/>
            <w:gridSpan w:val="2"/>
            <w:shd w:val="clear" w:color="auto" w:fill="auto"/>
          </w:tcPr>
          <w:p w:rsidR="00F3538D" w:rsidRDefault="00F3538D" w:rsidP="00F3538D">
            <w:pPr>
              <w:spacing w:before="0" w:after="0"/>
            </w:pPr>
            <w:r>
              <w:t>{</w:t>
            </w:r>
          </w:p>
          <w:p w:rsidR="00F3538D" w:rsidRDefault="00F3538D" w:rsidP="0099585F">
            <w:pPr>
              <w:spacing w:before="0" w:after="0"/>
              <w:jc w:val="left"/>
            </w:pPr>
            <w:r>
              <w:t xml:space="preserve">    "access_token": "deYtpuVHa4Ba-1t-</w:t>
            </w:r>
            <w:r w:rsidR="0099585F">
              <w:t xml:space="preserve">….. </w:t>
            </w:r>
            <w:r>
              <w:t>_hdTI-1Pa-bNiASNQz",</w:t>
            </w:r>
          </w:p>
          <w:p w:rsidR="00F3538D" w:rsidRDefault="00F3538D" w:rsidP="00F3538D">
            <w:pPr>
              <w:spacing w:before="0" w:after="0"/>
            </w:pPr>
            <w:r>
              <w:t xml:space="preserve">    "token_type": "bearer",</w:t>
            </w:r>
          </w:p>
          <w:p w:rsidR="00F3538D" w:rsidRDefault="00F3538D" w:rsidP="00F3538D">
            <w:pPr>
              <w:spacing w:before="0" w:after="0"/>
            </w:pPr>
            <w:r>
              <w:t xml:space="preserve">    "expires_in": 1209599,</w:t>
            </w:r>
          </w:p>
          <w:p w:rsidR="00F3538D" w:rsidRDefault="00F3538D" w:rsidP="00F3538D">
            <w:pPr>
              <w:spacing w:before="0" w:after="0"/>
            </w:pPr>
            <w:r>
              <w:t xml:space="preserve">    "userName": "evlogi@telerik.com",</w:t>
            </w:r>
          </w:p>
          <w:p w:rsidR="00F3538D" w:rsidRDefault="00F3538D" w:rsidP="00F3538D">
            <w:pPr>
              <w:spacing w:before="0" w:after="0"/>
            </w:pPr>
            <w:r>
              <w:t xml:space="preserve">    ".issued": "Thu, 18 Sep 2014 07:05:31 GMT",</w:t>
            </w:r>
          </w:p>
          <w:p w:rsidR="00F3538D" w:rsidRDefault="00F3538D" w:rsidP="00F3538D">
            <w:pPr>
              <w:spacing w:before="0" w:after="0"/>
            </w:pPr>
            <w:r>
              <w:t xml:space="preserve">    ".expires": "Thu, 02 Oct 2014 07:05:31 GMT"</w:t>
            </w:r>
          </w:p>
          <w:p w:rsidR="00621AE0" w:rsidRDefault="00F3538D" w:rsidP="00F3538D">
            <w:pPr>
              <w:spacing w:before="0" w:after="0"/>
            </w:pPr>
            <w:r>
              <w:t>}</w:t>
            </w:r>
          </w:p>
        </w:tc>
      </w:tr>
    </w:tbl>
    <w:p w:rsidR="0055499C" w:rsidRPr="001C6925" w:rsidRDefault="00116CB5" w:rsidP="0055499C">
      <w: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101"/>
        <w:gridCol w:w="942"/>
      </w:tblGrid>
      <w:tr w:rsidR="00116CB5" w:rsidTr="001E139B">
        <w:tc>
          <w:tcPr>
            <w:tcW w:w="9470" w:type="dxa"/>
            <w:gridSpan w:val="2"/>
            <w:shd w:val="clear" w:color="auto" w:fill="auto"/>
          </w:tcPr>
          <w:p w:rsidR="00116CB5" w:rsidRDefault="00116CB5" w:rsidP="00ED0589">
            <w:r>
              <w:t>api/users/</w:t>
            </w:r>
            <w:r w:rsidR="00ED0589">
              <w:t>logout</w:t>
            </w:r>
          </w:p>
        </w:tc>
        <w:tc>
          <w:tcPr>
            <w:tcW w:w="951" w:type="dxa"/>
            <w:shd w:val="clear" w:color="auto" w:fill="auto"/>
          </w:tcPr>
          <w:p w:rsidR="00116CB5" w:rsidRDefault="004977A2" w:rsidP="001E139B">
            <w:r>
              <w:t>PUT</w:t>
            </w:r>
          </w:p>
        </w:tc>
      </w:tr>
      <w:tr w:rsidR="00116CB5" w:rsidTr="001E139B">
        <w:tc>
          <w:tcPr>
            <w:tcW w:w="1152" w:type="dxa"/>
            <w:shd w:val="clear" w:color="auto" w:fill="auto"/>
          </w:tcPr>
          <w:p w:rsidR="00116CB5" w:rsidRDefault="00116CB5" w:rsidP="001E139B">
            <w:pPr>
              <w:spacing w:before="0" w:after="0"/>
            </w:pPr>
            <w:r>
              <w:t>Request</w:t>
            </w:r>
          </w:p>
        </w:tc>
        <w:tc>
          <w:tcPr>
            <w:tcW w:w="9269" w:type="dxa"/>
            <w:gridSpan w:val="2"/>
            <w:shd w:val="clear" w:color="auto" w:fill="auto"/>
          </w:tcPr>
          <w:p w:rsidR="00116CB5" w:rsidRDefault="00A40DA5" w:rsidP="001E139B">
            <w:pPr>
              <w:spacing w:before="0" w:after="0"/>
            </w:pPr>
            <w:r>
              <w:t>{ "</w:t>
            </w:r>
            <w:r w:rsidR="0099585F" w:rsidRPr="0099585F">
              <w:t>Authorization</w:t>
            </w:r>
            <w:r>
              <w:t>": "</w:t>
            </w:r>
            <w:r w:rsidR="0099585F" w:rsidRPr="0099585F">
              <w:t xml:space="preserve"> </w:t>
            </w:r>
            <w:r w:rsidR="0099585F" w:rsidRPr="0099585F">
              <w:t xml:space="preserve">Bearer </w:t>
            </w:r>
            <w:r w:rsidR="0099585F">
              <w:t>deYtpuVHa4Ba-1t-….. _hdTI-1Pa-bNiASNQz</w:t>
            </w:r>
            <w:r w:rsidR="0099585F">
              <w:t xml:space="preserve"> </w:t>
            </w:r>
            <w:r>
              <w:t>"</w:t>
            </w:r>
            <w:r w:rsidR="007255BC">
              <w:t>}</w:t>
            </w:r>
          </w:p>
        </w:tc>
      </w:tr>
      <w:tr w:rsidR="00116CB5" w:rsidTr="001E139B">
        <w:tc>
          <w:tcPr>
            <w:tcW w:w="1152" w:type="dxa"/>
            <w:shd w:val="clear" w:color="auto" w:fill="auto"/>
          </w:tcPr>
          <w:p w:rsidR="00116CB5" w:rsidRDefault="00116CB5" w:rsidP="001E139B">
            <w:pPr>
              <w:spacing w:before="0" w:after="0"/>
            </w:pPr>
            <w:r>
              <w:t>Response</w:t>
            </w:r>
          </w:p>
        </w:tc>
        <w:tc>
          <w:tcPr>
            <w:tcW w:w="9269" w:type="dxa"/>
            <w:gridSpan w:val="2"/>
            <w:shd w:val="clear" w:color="auto" w:fill="auto"/>
          </w:tcPr>
          <w:p w:rsidR="00116CB5" w:rsidRDefault="006F356C" w:rsidP="001E139B">
            <w:pPr>
              <w:spacing w:before="0" w:after="0"/>
            </w:pPr>
            <w:r>
              <w:t>N</w:t>
            </w:r>
            <w:r w:rsidR="009A16C3">
              <w:t>ull</w:t>
            </w:r>
          </w:p>
        </w:tc>
      </w:tr>
    </w:tbl>
    <w:p w:rsidR="007378D5" w:rsidRDefault="00981D22" w:rsidP="007378D5">
      <w:pPr>
        <w:pStyle w:val="Heading3"/>
      </w:pPr>
      <w:r>
        <w:t>Articles</w:t>
      </w:r>
    </w:p>
    <w:p w:rsidR="001D4FFC" w:rsidRDefault="001D4FFC" w:rsidP="00863577">
      <w:r>
        <w:t>Create articles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099"/>
        <w:gridCol w:w="944"/>
      </w:tblGrid>
      <w:tr w:rsidR="00762C39" w:rsidTr="00762C39">
        <w:tc>
          <w:tcPr>
            <w:tcW w:w="9251" w:type="dxa"/>
            <w:gridSpan w:val="2"/>
            <w:shd w:val="clear" w:color="auto" w:fill="auto"/>
          </w:tcPr>
          <w:p w:rsidR="00762C39" w:rsidRDefault="00762C39" w:rsidP="00115A0E">
            <w:r>
              <w:t>api/articles</w:t>
            </w:r>
          </w:p>
        </w:tc>
        <w:tc>
          <w:tcPr>
            <w:tcW w:w="944" w:type="dxa"/>
            <w:shd w:val="clear" w:color="auto" w:fill="auto"/>
          </w:tcPr>
          <w:p w:rsidR="00762C39" w:rsidRDefault="00762C39" w:rsidP="00115A0E">
            <w:r>
              <w:t>POST</w:t>
            </w:r>
          </w:p>
        </w:tc>
      </w:tr>
      <w:tr w:rsidR="001D4FFC" w:rsidTr="00762C39">
        <w:tc>
          <w:tcPr>
            <w:tcW w:w="1152" w:type="dxa"/>
            <w:shd w:val="clear" w:color="auto" w:fill="auto"/>
          </w:tcPr>
          <w:p w:rsidR="001D4FFC" w:rsidRDefault="001D4FFC" w:rsidP="00115A0E">
            <w:pPr>
              <w:spacing w:before="0" w:after="0"/>
            </w:pPr>
            <w:r>
              <w:t>Headers</w:t>
            </w:r>
          </w:p>
        </w:tc>
        <w:tc>
          <w:tcPr>
            <w:tcW w:w="9043" w:type="dxa"/>
            <w:gridSpan w:val="2"/>
            <w:shd w:val="clear" w:color="auto" w:fill="auto"/>
          </w:tcPr>
          <w:p w:rsidR="001D4FFC" w:rsidRDefault="001D4FFC" w:rsidP="00115A0E">
            <w:pPr>
              <w:spacing w:before="0" w:after="0"/>
            </w:pPr>
            <w:r>
              <w:t>{ "</w:t>
            </w:r>
            <w:r w:rsidRPr="0099585F">
              <w:t>Authorization</w:t>
            </w:r>
            <w:r>
              <w:t>": "</w:t>
            </w:r>
            <w:r w:rsidRPr="0099585F">
              <w:t xml:space="preserve">Bearer </w:t>
            </w:r>
            <w:r>
              <w:t>deYtpuVHa4Ba-1t-….. _hdTI-1Pa-bNiASNQz "}</w:t>
            </w:r>
          </w:p>
        </w:tc>
      </w:tr>
      <w:tr w:rsidR="00762C39" w:rsidTr="00762C39">
        <w:tc>
          <w:tcPr>
            <w:tcW w:w="1152" w:type="dxa"/>
            <w:shd w:val="clear" w:color="auto" w:fill="auto"/>
          </w:tcPr>
          <w:p w:rsidR="00762C39" w:rsidRDefault="00762C39" w:rsidP="00115A0E">
            <w:pPr>
              <w:spacing w:before="0" w:after="0"/>
            </w:pPr>
            <w:r>
              <w:t>Request</w:t>
            </w:r>
          </w:p>
        </w:tc>
        <w:tc>
          <w:tcPr>
            <w:tcW w:w="9043" w:type="dxa"/>
            <w:gridSpan w:val="2"/>
            <w:shd w:val="clear" w:color="auto" w:fill="auto"/>
          </w:tcPr>
          <w:p w:rsidR="00762C39" w:rsidRDefault="00762C39" w:rsidP="00762C39">
            <w:pPr>
              <w:spacing w:before="0" w:after="0"/>
            </w:pPr>
            <w:r>
              <w:t>{</w:t>
            </w:r>
          </w:p>
          <w:p w:rsidR="00762C39" w:rsidRDefault="00762C39" w:rsidP="00762C39">
            <w:pPr>
              <w:spacing w:before="0" w:after="0"/>
            </w:pPr>
            <w:r>
              <w:t xml:space="preserve">        "Title": "Some Random Title",</w:t>
            </w:r>
          </w:p>
          <w:p w:rsidR="00762C39" w:rsidRDefault="00762C39" w:rsidP="00762C39">
            <w:pPr>
              <w:spacing w:before="0" w:after="0"/>
            </w:pPr>
            <w:r>
              <w:lastRenderedPageBreak/>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62C39" w:rsidRDefault="00762C39" w:rsidP="00762C39">
            <w:pPr>
              <w:spacing w:before="0" w:after="0"/>
            </w:pPr>
            <w:r>
              <w:t xml:space="preserve">        "Category": "Testing",</w:t>
            </w:r>
          </w:p>
          <w:p w:rsidR="00762C39" w:rsidRDefault="00762C39" w:rsidP="00762C39">
            <w:pPr>
              <w:spacing w:before="0" w:after="0"/>
            </w:pPr>
            <w:r>
              <w:t xml:space="preserve">        "Tags": []</w:t>
            </w:r>
          </w:p>
          <w:p w:rsidR="00762C39" w:rsidRDefault="00762C39" w:rsidP="00115A0E">
            <w:pPr>
              <w:spacing w:before="0" w:after="0"/>
            </w:pPr>
            <w:r>
              <w:t>}</w:t>
            </w:r>
          </w:p>
        </w:tc>
      </w:tr>
      <w:tr w:rsidR="001D4FFC" w:rsidTr="00762C39">
        <w:tc>
          <w:tcPr>
            <w:tcW w:w="1152" w:type="dxa"/>
            <w:shd w:val="clear" w:color="auto" w:fill="auto"/>
          </w:tcPr>
          <w:p w:rsidR="001D4FFC" w:rsidRDefault="001D4FFC" w:rsidP="00115A0E">
            <w:pPr>
              <w:spacing w:before="0" w:after="0"/>
            </w:pPr>
            <w:r>
              <w:lastRenderedPageBreak/>
              <w:t>Response</w:t>
            </w:r>
          </w:p>
        </w:tc>
        <w:tc>
          <w:tcPr>
            <w:tcW w:w="9043" w:type="dxa"/>
            <w:gridSpan w:val="2"/>
            <w:shd w:val="clear" w:color="auto" w:fill="auto"/>
          </w:tcPr>
          <w:p w:rsidR="001D4FFC" w:rsidRDefault="001D4FFC" w:rsidP="00115A0E">
            <w:pPr>
              <w:spacing w:before="0" w:after="0"/>
            </w:pPr>
            <w:r>
              <w:t>{</w:t>
            </w:r>
          </w:p>
          <w:p w:rsidR="001D4FFC" w:rsidRDefault="001D4FFC" w:rsidP="00115A0E">
            <w:pPr>
              <w:spacing w:before="0" w:after="0"/>
            </w:pPr>
            <w:r>
              <w:t xml:space="preserve">        "ID": </w:t>
            </w:r>
            <w:r w:rsidR="00DB546E">
              <w:t>1</w:t>
            </w:r>
            <w:r>
              <w:t>,</w:t>
            </w:r>
          </w:p>
          <w:p w:rsidR="001D4FFC" w:rsidRDefault="001D4FFC" w:rsidP="00115A0E">
            <w:pPr>
              <w:spacing w:before="0" w:after="0"/>
            </w:pPr>
            <w:r>
              <w:t xml:space="preserve">        "Title": "Some Random Title",</w:t>
            </w:r>
          </w:p>
          <w:p w:rsidR="001D4FFC" w:rsidRDefault="001D4FFC" w:rsidP="00115A0E">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D4FFC" w:rsidRDefault="001D4FFC" w:rsidP="00115A0E">
            <w:pPr>
              <w:spacing w:before="0" w:after="0"/>
            </w:pPr>
            <w:r>
              <w:t xml:space="preserve">        "Category": "Testing",</w:t>
            </w:r>
          </w:p>
          <w:p w:rsidR="001D4FFC" w:rsidRDefault="001D4FFC" w:rsidP="00115A0E">
            <w:pPr>
              <w:spacing w:before="0" w:after="0"/>
            </w:pPr>
            <w:r>
              <w:t xml:space="preserve">        "DateCreated": "2014-09-16T20:30:28.713",</w:t>
            </w:r>
          </w:p>
          <w:p w:rsidR="001D4FFC" w:rsidRDefault="001D4FFC" w:rsidP="00115A0E">
            <w:pPr>
              <w:spacing w:before="0" w:after="0"/>
            </w:pPr>
            <w:r>
              <w:t xml:space="preserve">        "Tags": []</w:t>
            </w:r>
          </w:p>
          <w:p w:rsidR="001D4FFC" w:rsidRDefault="00DB546E" w:rsidP="00115A0E">
            <w:pPr>
              <w:spacing w:before="0" w:after="0"/>
            </w:pPr>
            <w:r>
              <w:t>}</w:t>
            </w:r>
          </w:p>
        </w:tc>
      </w:tr>
    </w:tbl>
    <w:p w:rsidR="00863577" w:rsidRPr="001C6925" w:rsidRDefault="00B82486" w:rsidP="00863577">
      <w:r>
        <w:t>Get</w:t>
      </w:r>
      <w:r w:rsidR="00A01750">
        <w:t xml:space="preserve"> </w:t>
      </w:r>
      <w:r w:rsidR="00981D22">
        <w:t>articles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099"/>
        <w:gridCol w:w="944"/>
      </w:tblGrid>
      <w:tr w:rsidR="00863577" w:rsidTr="001E139B">
        <w:tc>
          <w:tcPr>
            <w:tcW w:w="9470" w:type="dxa"/>
            <w:gridSpan w:val="2"/>
            <w:shd w:val="clear" w:color="auto" w:fill="auto"/>
          </w:tcPr>
          <w:p w:rsidR="00863577" w:rsidRDefault="00863577" w:rsidP="00F3538D">
            <w:r>
              <w:t>api/</w:t>
            </w:r>
            <w:r w:rsidR="00F3538D">
              <w:t>articles</w:t>
            </w:r>
          </w:p>
        </w:tc>
        <w:tc>
          <w:tcPr>
            <w:tcW w:w="951" w:type="dxa"/>
            <w:shd w:val="clear" w:color="auto" w:fill="auto"/>
          </w:tcPr>
          <w:p w:rsidR="00863577" w:rsidRDefault="004A33DE" w:rsidP="001E139B">
            <w:r>
              <w:t>GET</w:t>
            </w:r>
          </w:p>
        </w:tc>
      </w:tr>
      <w:tr w:rsidR="00863577" w:rsidTr="001E139B">
        <w:tc>
          <w:tcPr>
            <w:tcW w:w="1152" w:type="dxa"/>
            <w:shd w:val="clear" w:color="auto" w:fill="auto"/>
          </w:tcPr>
          <w:p w:rsidR="00863577" w:rsidRDefault="00707F08" w:rsidP="001E139B">
            <w:pPr>
              <w:spacing w:before="0" w:after="0"/>
            </w:pPr>
            <w:r>
              <w:t>Headers</w:t>
            </w:r>
          </w:p>
        </w:tc>
        <w:tc>
          <w:tcPr>
            <w:tcW w:w="9269" w:type="dxa"/>
            <w:gridSpan w:val="2"/>
            <w:shd w:val="clear" w:color="auto" w:fill="auto"/>
          </w:tcPr>
          <w:p w:rsidR="00863577" w:rsidRDefault="00863577" w:rsidP="001E139B">
            <w:pPr>
              <w:spacing w:before="0" w:after="0"/>
            </w:pPr>
            <w:r>
              <w:t>{ "</w:t>
            </w:r>
            <w:r w:rsidR="0099585F" w:rsidRPr="0099585F">
              <w:t>Authorization</w:t>
            </w:r>
            <w:r>
              <w:t>": "</w:t>
            </w:r>
            <w:r w:rsidR="0099585F" w:rsidRPr="0099585F">
              <w:t xml:space="preserve">Bearer </w:t>
            </w:r>
            <w:r w:rsidR="0099585F">
              <w:t>deYtpuVHa4Ba-1t-….. _hdTI-1Pa-bNiASNQz</w:t>
            </w:r>
            <w:r w:rsidR="0099585F">
              <w:t xml:space="preserve"> </w:t>
            </w:r>
            <w:r>
              <w:t>"}</w:t>
            </w:r>
          </w:p>
        </w:tc>
      </w:tr>
      <w:tr w:rsidR="00863577" w:rsidTr="001E139B">
        <w:tc>
          <w:tcPr>
            <w:tcW w:w="1152" w:type="dxa"/>
            <w:shd w:val="clear" w:color="auto" w:fill="auto"/>
          </w:tcPr>
          <w:p w:rsidR="00863577" w:rsidRDefault="00863577" w:rsidP="001E139B">
            <w:pPr>
              <w:spacing w:before="0" w:after="0"/>
            </w:pPr>
            <w:r>
              <w:t>Response</w:t>
            </w:r>
          </w:p>
        </w:tc>
        <w:tc>
          <w:tcPr>
            <w:tcW w:w="9269" w:type="dxa"/>
            <w:gridSpan w:val="2"/>
            <w:shd w:val="clear" w:color="auto" w:fill="auto"/>
          </w:tcPr>
          <w:p w:rsidR="00B1163D" w:rsidRDefault="00B1163D" w:rsidP="00B1163D">
            <w:pPr>
              <w:spacing w:before="0" w:after="0"/>
            </w:pPr>
            <w:r>
              <w:t>[</w:t>
            </w:r>
            <w:r w:rsidR="0053481E">
              <w:t xml:space="preserve"> </w:t>
            </w:r>
            <w:r>
              <w:t>{</w:t>
            </w:r>
          </w:p>
          <w:p w:rsidR="00B1163D" w:rsidRDefault="00B1163D" w:rsidP="00B1163D">
            <w:pPr>
              <w:spacing w:before="0" w:after="0"/>
            </w:pPr>
            <w:r>
              <w:t xml:space="preserve">        "ID": </w:t>
            </w:r>
            <w:r w:rsidR="00F86F78">
              <w:t>1</w:t>
            </w:r>
            <w:r>
              <w:t>,</w:t>
            </w:r>
          </w:p>
          <w:p w:rsidR="00B1163D" w:rsidRDefault="00B1163D" w:rsidP="00B1163D">
            <w:pPr>
              <w:spacing w:before="0" w:after="0"/>
            </w:pPr>
            <w:r>
              <w:t xml:space="preserve">        "Title": "Some Random Title",</w:t>
            </w:r>
          </w:p>
          <w:p w:rsidR="00B1163D" w:rsidRDefault="00B1163D" w:rsidP="00B1163D">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1163D" w:rsidRDefault="00B1163D" w:rsidP="00B1163D">
            <w:pPr>
              <w:spacing w:before="0" w:after="0"/>
            </w:pPr>
            <w:r>
              <w:t xml:space="preserve">        "Category": "Testing",</w:t>
            </w:r>
          </w:p>
          <w:p w:rsidR="00B1163D" w:rsidRDefault="00B1163D" w:rsidP="00B1163D">
            <w:pPr>
              <w:spacing w:before="0" w:after="0"/>
            </w:pPr>
            <w:r>
              <w:t xml:space="preserve">        "DateCreated": "2014-09-16T20:30:28.713",</w:t>
            </w:r>
          </w:p>
          <w:p w:rsidR="00B1163D" w:rsidRDefault="00B1163D" w:rsidP="00B1163D">
            <w:pPr>
              <w:spacing w:before="0" w:after="0"/>
            </w:pPr>
            <w:r>
              <w:t xml:space="preserve">        "Tags": []</w:t>
            </w:r>
          </w:p>
          <w:p w:rsidR="00B1163D" w:rsidRDefault="00B1163D" w:rsidP="00B1163D">
            <w:pPr>
              <w:spacing w:before="0" w:after="0"/>
            </w:pPr>
            <w:r>
              <w:t xml:space="preserve">    },</w:t>
            </w:r>
          </w:p>
          <w:p w:rsidR="00B1163D" w:rsidRDefault="00B1163D" w:rsidP="00B1163D">
            <w:pPr>
              <w:spacing w:before="0" w:after="0"/>
            </w:pPr>
            <w:r>
              <w:t xml:space="preserve">    {</w:t>
            </w:r>
          </w:p>
          <w:p w:rsidR="00B1163D" w:rsidRDefault="00B1163D" w:rsidP="00B1163D">
            <w:pPr>
              <w:spacing w:before="0" w:after="0"/>
            </w:pPr>
            <w:r>
              <w:t xml:space="preserve">        "ID": </w:t>
            </w:r>
            <w:r w:rsidR="00F86F78">
              <w:t>2</w:t>
            </w:r>
            <w:r>
              <w:t>,</w:t>
            </w:r>
          </w:p>
          <w:p w:rsidR="00B1163D" w:rsidRDefault="00B1163D" w:rsidP="00B1163D">
            <w:pPr>
              <w:spacing w:before="0" w:after="0"/>
            </w:pPr>
            <w:r>
              <w:t xml:space="preserve">        "Title": "Best Article Ever",</w:t>
            </w:r>
          </w:p>
          <w:p w:rsidR="00B1163D" w:rsidRDefault="00B1163D" w:rsidP="00B1163D">
            <w:pPr>
              <w:spacing w:before="0" w:after="0"/>
            </w:pPr>
            <w:r>
              <w:lastRenderedPageBreak/>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B1163D" w:rsidRDefault="00B1163D" w:rsidP="00B1163D">
            <w:pPr>
              <w:spacing w:before="0" w:after="0"/>
            </w:pPr>
            <w:r>
              <w:t xml:space="preserve">        "Category": "Testing",</w:t>
            </w:r>
          </w:p>
          <w:p w:rsidR="00B1163D" w:rsidRDefault="00B1163D" w:rsidP="00B1163D">
            <w:pPr>
              <w:spacing w:before="0" w:after="0"/>
            </w:pPr>
            <w:r>
              <w:t xml:space="preserve">        "DateCreated": "2014-09-17T15:33:10.91",</w:t>
            </w:r>
          </w:p>
          <w:p w:rsidR="00B1163D" w:rsidRDefault="00B1163D" w:rsidP="00B1163D">
            <w:pPr>
              <w:spacing w:before="0" w:after="0"/>
            </w:pPr>
            <w:r>
              <w:t xml:space="preserve">        "Tags": []</w:t>
            </w:r>
          </w:p>
          <w:p w:rsidR="00A336E8" w:rsidRDefault="00B1163D" w:rsidP="0053481E">
            <w:pPr>
              <w:spacing w:before="0" w:after="0"/>
            </w:pPr>
            <w:r>
              <w:t xml:space="preserve">    }</w:t>
            </w:r>
            <w:r w:rsidR="0053481E">
              <w:t xml:space="preserve"> </w:t>
            </w:r>
            <w:r>
              <w:t>]</w:t>
            </w:r>
          </w:p>
        </w:tc>
      </w:tr>
    </w:tbl>
    <w:p w:rsidR="006F356C" w:rsidRPr="001C6925" w:rsidRDefault="00795D89" w:rsidP="006F356C">
      <w:r>
        <w:lastRenderedPageBreak/>
        <w:t>Articles</w:t>
      </w:r>
      <w:r w:rsidR="00A93C8F">
        <w:t xml:space="preserve"> by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104"/>
        <w:gridCol w:w="939"/>
      </w:tblGrid>
      <w:tr w:rsidR="006F356C" w:rsidTr="00C543D1">
        <w:tc>
          <w:tcPr>
            <w:tcW w:w="9256" w:type="dxa"/>
            <w:gridSpan w:val="2"/>
            <w:shd w:val="clear" w:color="auto" w:fill="auto"/>
          </w:tcPr>
          <w:p w:rsidR="006F356C" w:rsidRDefault="009C41B6" w:rsidP="009C41B6">
            <w:r>
              <w:t>api/</w:t>
            </w:r>
            <w:r>
              <w:t>articles</w:t>
            </w:r>
            <w:r w:rsidR="006F356C">
              <w:t>?</w:t>
            </w:r>
            <w:r w:rsidR="00A22ADC">
              <w:t>page</w:t>
            </w:r>
            <w:r w:rsidR="00A22ADC">
              <w:t>=0</w:t>
            </w:r>
          </w:p>
        </w:tc>
        <w:tc>
          <w:tcPr>
            <w:tcW w:w="939" w:type="dxa"/>
            <w:shd w:val="clear" w:color="auto" w:fill="auto"/>
          </w:tcPr>
          <w:p w:rsidR="006F356C" w:rsidRDefault="006F356C" w:rsidP="00C35E1F">
            <w:r>
              <w:t>GET</w:t>
            </w:r>
          </w:p>
        </w:tc>
      </w:tr>
      <w:tr w:rsidR="00C543D1" w:rsidTr="00C543D1">
        <w:tc>
          <w:tcPr>
            <w:tcW w:w="1152" w:type="dxa"/>
            <w:shd w:val="clear" w:color="auto" w:fill="auto"/>
          </w:tcPr>
          <w:p w:rsidR="00C543D1" w:rsidRDefault="00C543D1" w:rsidP="00C543D1">
            <w:pPr>
              <w:spacing w:before="0" w:after="0"/>
            </w:pPr>
            <w:r>
              <w:t>Headers</w:t>
            </w:r>
          </w:p>
        </w:tc>
        <w:tc>
          <w:tcPr>
            <w:tcW w:w="9043" w:type="dxa"/>
            <w:gridSpan w:val="2"/>
            <w:shd w:val="clear" w:color="auto" w:fill="auto"/>
          </w:tcPr>
          <w:p w:rsidR="00C543D1" w:rsidRDefault="00C543D1" w:rsidP="00C543D1">
            <w:pPr>
              <w:spacing w:before="0" w:after="0"/>
            </w:pPr>
            <w:r>
              <w:t>{ "</w:t>
            </w:r>
            <w:r w:rsidRPr="0099585F">
              <w:t>Authorization</w:t>
            </w:r>
            <w:r>
              <w:t>": "</w:t>
            </w:r>
            <w:r w:rsidRPr="0099585F">
              <w:t xml:space="preserve">Bearer </w:t>
            </w:r>
            <w:r>
              <w:t>deYtpuVHa4Ba-1t-….. _hdTI-1Pa-bNiASNQz</w:t>
            </w:r>
            <w:r>
              <w:t xml:space="preserve"> "}</w:t>
            </w:r>
          </w:p>
        </w:tc>
      </w:tr>
      <w:tr w:rsidR="006F356C" w:rsidTr="00C543D1">
        <w:tc>
          <w:tcPr>
            <w:tcW w:w="1152" w:type="dxa"/>
            <w:shd w:val="clear" w:color="auto" w:fill="auto"/>
          </w:tcPr>
          <w:p w:rsidR="006F356C" w:rsidRDefault="006F356C" w:rsidP="00C35E1F">
            <w:pPr>
              <w:spacing w:before="0" w:after="0"/>
            </w:pPr>
            <w:r>
              <w:t>Response</w:t>
            </w:r>
          </w:p>
        </w:tc>
        <w:tc>
          <w:tcPr>
            <w:tcW w:w="9043" w:type="dxa"/>
            <w:gridSpan w:val="2"/>
            <w:shd w:val="clear" w:color="auto" w:fill="auto"/>
          </w:tcPr>
          <w:p w:rsidR="0053481E" w:rsidRDefault="0053481E" w:rsidP="0053481E">
            <w:pPr>
              <w:spacing w:before="0" w:after="0"/>
            </w:pPr>
            <w:r>
              <w:t>[</w:t>
            </w:r>
            <w:r>
              <w:t xml:space="preserve"> </w:t>
            </w:r>
            <w:r>
              <w:t>{</w:t>
            </w:r>
          </w:p>
          <w:p w:rsidR="0053481E" w:rsidRDefault="0053481E" w:rsidP="0053481E">
            <w:pPr>
              <w:spacing w:before="0" w:after="0"/>
            </w:pPr>
            <w:r>
              <w:t xml:space="preserve">        "ID": 1,</w:t>
            </w:r>
          </w:p>
          <w:p w:rsidR="0053481E" w:rsidRDefault="0053481E" w:rsidP="0053481E">
            <w:pPr>
              <w:spacing w:before="0" w:after="0"/>
            </w:pPr>
            <w:r>
              <w:t xml:space="preserve">        "Title": "Some Random Title",</w:t>
            </w:r>
          </w:p>
          <w:p w:rsidR="0053481E" w:rsidRDefault="0053481E" w:rsidP="0053481E">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3481E" w:rsidRDefault="0053481E" w:rsidP="0053481E">
            <w:pPr>
              <w:spacing w:before="0" w:after="0"/>
            </w:pPr>
            <w:r>
              <w:t xml:space="preserve">        "Category": "Testing",</w:t>
            </w:r>
          </w:p>
          <w:p w:rsidR="0053481E" w:rsidRDefault="0053481E" w:rsidP="0053481E">
            <w:pPr>
              <w:spacing w:before="0" w:after="0"/>
            </w:pPr>
            <w:r>
              <w:t xml:space="preserve">        "DateCreated": "2014-09-16T20:30:28.713",</w:t>
            </w:r>
          </w:p>
          <w:p w:rsidR="0053481E" w:rsidRDefault="0053481E" w:rsidP="0053481E">
            <w:pPr>
              <w:spacing w:before="0" w:after="0"/>
            </w:pPr>
            <w:r>
              <w:t xml:space="preserve">        "Tags": []</w:t>
            </w:r>
          </w:p>
          <w:p w:rsidR="0053481E" w:rsidRDefault="0053481E" w:rsidP="0053481E">
            <w:pPr>
              <w:spacing w:before="0" w:after="0"/>
            </w:pPr>
            <w:r>
              <w:t xml:space="preserve">    },</w:t>
            </w:r>
          </w:p>
          <w:p w:rsidR="0053481E" w:rsidRDefault="0053481E" w:rsidP="0053481E">
            <w:pPr>
              <w:spacing w:before="0" w:after="0"/>
            </w:pPr>
            <w:r>
              <w:t xml:space="preserve">    {</w:t>
            </w:r>
          </w:p>
          <w:p w:rsidR="0053481E" w:rsidRDefault="0053481E" w:rsidP="0053481E">
            <w:pPr>
              <w:spacing w:before="0" w:after="0"/>
            </w:pPr>
            <w:r>
              <w:t xml:space="preserve">        "ID": 2,</w:t>
            </w:r>
          </w:p>
          <w:p w:rsidR="0053481E" w:rsidRDefault="0053481E" w:rsidP="0053481E">
            <w:pPr>
              <w:spacing w:before="0" w:after="0"/>
            </w:pPr>
            <w:r>
              <w:t xml:space="preserve">        "Title": "Best Article Ever",</w:t>
            </w:r>
          </w:p>
          <w:p w:rsidR="0053481E" w:rsidRDefault="0053481E" w:rsidP="0053481E">
            <w:pPr>
              <w:spacing w:before="0" w:after="0"/>
            </w:pPr>
            <w: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w:t>
            </w:r>
            <w:r>
              <w:lastRenderedPageBreak/>
              <w:t>esse quam nihil molestiae consequatur, vel illum qui dolorem eum fugiat quo voluptas nulla pariatur?",</w:t>
            </w:r>
          </w:p>
          <w:p w:rsidR="0053481E" w:rsidRDefault="0053481E" w:rsidP="0053481E">
            <w:pPr>
              <w:spacing w:before="0" w:after="0"/>
            </w:pPr>
            <w:r>
              <w:t xml:space="preserve">        "Category": "Testing",</w:t>
            </w:r>
          </w:p>
          <w:p w:rsidR="0053481E" w:rsidRDefault="0053481E" w:rsidP="0053481E">
            <w:pPr>
              <w:spacing w:before="0" w:after="0"/>
            </w:pPr>
            <w:r>
              <w:t xml:space="preserve">        "DateCreated": "2014-09-17T15:33:10.91",</w:t>
            </w:r>
          </w:p>
          <w:p w:rsidR="0053481E" w:rsidRDefault="0053481E" w:rsidP="0053481E">
            <w:pPr>
              <w:spacing w:before="0" w:after="0"/>
            </w:pPr>
            <w:r>
              <w:t xml:space="preserve">        "Tags": []</w:t>
            </w:r>
          </w:p>
          <w:p w:rsidR="006F356C" w:rsidRDefault="0053481E" w:rsidP="0053481E">
            <w:pPr>
              <w:spacing w:before="0" w:after="0"/>
            </w:pPr>
            <w:r>
              <w:t xml:space="preserve">    }</w:t>
            </w:r>
            <w:r>
              <w:t xml:space="preserve"> </w:t>
            </w:r>
            <w:r>
              <w:t>]</w:t>
            </w:r>
          </w:p>
        </w:tc>
      </w:tr>
    </w:tbl>
    <w:p w:rsidR="00FF449C" w:rsidRPr="001C6925" w:rsidRDefault="00A93C8F" w:rsidP="00FF449C">
      <w:r>
        <w:lastRenderedPageBreak/>
        <w:t>A</w:t>
      </w:r>
      <w:r>
        <w:t>rticles</w:t>
      </w:r>
      <w:r>
        <w:t xml:space="preserve"> </w:t>
      </w:r>
      <w:r w:rsidR="00FF449C">
        <w:t>with paging</w:t>
      </w:r>
      <w:r>
        <w:t xml:space="preserve"> and category</w:t>
      </w:r>
      <w:r w:rsidR="00FF449C">
        <w:t xml:space="preserve"> (example with full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104"/>
        <w:gridCol w:w="939"/>
      </w:tblGrid>
      <w:tr w:rsidR="00FF449C" w:rsidTr="00196CE8">
        <w:tc>
          <w:tcPr>
            <w:tcW w:w="9256" w:type="dxa"/>
            <w:gridSpan w:val="2"/>
            <w:shd w:val="clear" w:color="auto" w:fill="auto"/>
          </w:tcPr>
          <w:p w:rsidR="00FF449C" w:rsidRDefault="00FF449C" w:rsidP="008B7307">
            <w:r>
              <w:t>api/</w:t>
            </w:r>
            <w:r w:rsidR="00150A17">
              <w:t>articles</w:t>
            </w:r>
            <w:r w:rsidR="008B7307">
              <w:t>?category</w:t>
            </w:r>
            <w:r w:rsidR="008B7307">
              <w:t>=testing</w:t>
            </w:r>
            <w:r w:rsidR="008B7307">
              <w:t>&amp;page=</w:t>
            </w:r>
            <w:r w:rsidR="0056291C">
              <w:t>0</w:t>
            </w:r>
          </w:p>
        </w:tc>
        <w:tc>
          <w:tcPr>
            <w:tcW w:w="939" w:type="dxa"/>
            <w:shd w:val="clear" w:color="auto" w:fill="auto"/>
          </w:tcPr>
          <w:p w:rsidR="00FF449C" w:rsidRDefault="00FF449C" w:rsidP="00C35E1F">
            <w:r>
              <w:t>GET</w:t>
            </w:r>
          </w:p>
        </w:tc>
      </w:tr>
      <w:tr w:rsidR="004E694B" w:rsidTr="00115A0E">
        <w:tc>
          <w:tcPr>
            <w:tcW w:w="1152" w:type="dxa"/>
            <w:shd w:val="clear" w:color="auto" w:fill="auto"/>
          </w:tcPr>
          <w:p w:rsidR="004E694B" w:rsidRDefault="004E694B" w:rsidP="00115A0E">
            <w:pPr>
              <w:spacing w:before="0" w:after="0"/>
            </w:pPr>
            <w:r>
              <w:t>Headers</w:t>
            </w:r>
          </w:p>
        </w:tc>
        <w:tc>
          <w:tcPr>
            <w:tcW w:w="9043" w:type="dxa"/>
            <w:gridSpan w:val="2"/>
            <w:shd w:val="clear" w:color="auto" w:fill="auto"/>
          </w:tcPr>
          <w:p w:rsidR="004E694B" w:rsidRDefault="004E694B" w:rsidP="00115A0E">
            <w:pPr>
              <w:spacing w:before="0" w:after="0"/>
            </w:pPr>
            <w:r>
              <w:t>{ "</w:t>
            </w:r>
            <w:r w:rsidRPr="0099585F">
              <w:t>Authorization</w:t>
            </w:r>
            <w:r>
              <w:t>": "</w:t>
            </w:r>
            <w:r w:rsidRPr="0099585F">
              <w:t xml:space="preserve">Bearer </w:t>
            </w:r>
            <w:r>
              <w:t>deYtpuVHa4Ba-1t-….. _hdTI-1Pa-bNiASNQz "}</w:t>
            </w:r>
          </w:p>
        </w:tc>
      </w:tr>
      <w:tr w:rsidR="00FF449C" w:rsidTr="00196CE8">
        <w:tc>
          <w:tcPr>
            <w:tcW w:w="1152" w:type="dxa"/>
            <w:shd w:val="clear" w:color="auto" w:fill="auto"/>
          </w:tcPr>
          <w:p w:rsidR="00FF449C" w:rsidRDefault="00FF449C" w:rsidP="00C35E1F">
            <w:pPr>
              <w:spacing w:before="0" w:after="0"/>
            </w:pPr>
            <w:r>
              <w:t>Response</w:t>
            </w:r>
          </w:p>
        </w:tc>
        <w:tc>
          <w:tcPr>
            <w:tcW w:w="9043" w:type="dxa"/>
            <w:gridSpan w:val="2"/>
            <w:shd w:val="clear" w:color="auto" w:fill="auto"/>
          </w:tcPr>
          <w:p w:rsidR="008B7307" w:rsidRDefault="008B7307" w:rsidP="008B7307">
            <w:pPr>
              <w:spacing w:before="0" w:after="0"/>
            </w:pPr>
            <w:r>
              <w:t>[ {</w:t>
            </w:r>
          </w:p>
          <w:p w:rsidR="008B7307" w:rsidRDefault="008B7307" w:rsidP="008B7307">
            <w:pPr>
              <w:spacing w:before="0" w:after="0"/>
            </w:pPr>
            <w:r>
              <w:t xml:space="preserve">        "ID": 1,</w:t>
            </w:r>
          </w:p>
          <w:p w:rsidR="008B7307" w:rsidRDefault="008B7307" w:rsidP="008B7307">
            <w:pPr>
              <w:spacing w:before="0" w:after="0"/>
            </w:pPr>
            <w:r>
              <w:t xml:space="preserve">        "Title": "Some Random Title",</w:t>
            </w:r>
          </w:p>
          <w:p w:rsidR="008B7307" w:rsidRDefault="008B7307" w:rsidP="008B7307">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B7307" w:rsidRDefault="008B7307" w:rsidP="008B7307">
            <w:pPr>
              <w:spacing w:before="0" w:after="0"/>
            </w:pPr>
            <w:r>
              <w:t xml:space="preserve">        "Category": "Testing",</w:t>
            </w:r>
          </w:p>
          <w:p w:rsidR="008B7307" w:rsidRDefault="008B7307" w:rsidP="008B7307">
            <w:pPr>
              <w:spacing w:before="0" w:after="0"/>
            </w:pPr>
            <w:r>
              <w:t xml:space="preserve">        "DateCreated": "2014-09-16T20:30:28.713",</w:t>
            </w:r>
          </w:p>
          <w:p w:rsidR="008B7307" w:rsidRDefault="008B7307" w:rsidP="008B7307">
            <w:pPr>
              <w:spacing w:before="0" w:after="0"/>
            </w:pPr>
            <w:r>
              <w:t xml:space="preserve">        "Tags": []</w:t>
            </w:r>
          </w:p>
          <w:p w:rsidR="008B7307" w:rsidRDefault="008B7307" w:rsidP="008B7307">
            <w:pPr>
              <w:spacing w:before="0" w:after="0"/>
            </w:pPr>
            <w:r>
              <w:t xml:space="preserve">    },</w:t>
            </w:r>
          </w:p>
          <w:p w:rsidR="008B7307" w:rsidRDefault="008B7307" w:rsidP="008B7307">
            <w:pPr>
              <w:spacing w:before="0" w:after="0"/>
            </w:pPr>
            <w:r>
              <w:t xml:space="preserve">    {</w:t>
            </w:r>
          </w:p>
          <w:p w:rsidR="008B7307" w:rsidRDefault="008B7307" w:rsidP="008B7307">
            <w:pPr>
              <w:spacing w:before="0" w:after="0"/>
            </w:pPr>
            <w:r>
              <w:t xml:space="preserve">        "ID": 2,</w:t>
            </w:r>
          </w:p>
          <w:p w:rsidR="008B7307" w:rsidRDefault="008B7307" w:rsidP="008B7307">
            <w:pPr>
              <w:spacing w:before="0" w:after="0"/>
            </w:pPr>
            <w:r>
              <w:t xml:space="preserve">        "Title": "Best Article Ever",</w:t>
            </w:r>
          </w:p>
          <w:p w:rsidR="008B7307" w:rsidRDefault="008B7307" w:rsidP="008B7307">
            <w:pPr>
              <w:spacing w:before="0" w:after="0"/>
            </w:pPr>
            <w: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8B7307" w:rsidRDefault="008B7307" w:rsidP="008B7307">
            <w:pPr>
              <w:spacing w:before="0" w:after="0"/>
            </w:pPr>
            <w:r>
              <w:t xml:space="preserve">        "Category": "Testing",</w:t>
            </w:r>
          </w:p>
          <w:p w:rsidR="008B7307" w:rsidRDefault="008B7307" w:rsidP="008B7307">
            <w:pPr>
              <w:spacing w:before="0" w:after="0"/>
            </w:pPr>
            <w:r>
              <w:t xml:space="preserve">        "DateCreated": "2014-09-17T15:33:10.91",</w:t>
            </w:r>
          </w:p>
          <w:p w:rsidR="008B7307" w:rsidRDefault="008B7307" w:rsidP="008B7307">
            <w:pPr>
              <w:spacing w:before="0" w:after="0"/>
            </w:pPr>
            <w:r>
              <w:t xml:space="preserve">        "Tags": []</w:t>
            </w:r>
          </w:p>
          <w:p w:rsidR="00FF449C" w:rsidRDefault="008B7307" w:rsidP="008B7307">
            <w:pPr>
              <w:spacing w:before="0" w:after="0"/>
            </w:pPr>
            <w:r>
              <w:t xml:space="preserve">    } ]</w:t>
            </w:r>
          </w:p>
        </w:tc>
      </w:tr>
    </w:tbl>
    <w:p w:rsidR="00FF449C" w:rsidRPr="001C6925" w:rsidRDefault="00196CE8" w:rsidP="00FF449C">
      <w:r>
        <w:t>Article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104"/>
        <w:gridCol w:w="939"/>
      </w:tblGrid>
      <w:tr w:rsidR="00FF449C" w:rsidTr="004E694B">
        <w:tc>
          <w:tcPr>
            <w:tcW w:w="9256" w:type="dxa"/>
            <w:gridSpan w:val="2"/>
            <w:shd w:val="clear" w:color="auto" w:fill="auto"/>
          </w:tcPr>
          <w:p w:rsidR="00FF449C" w:rsidRDefault="00196CE8" w:rsidP="00196CE8">
            <w:r>
              <w:t>api/articles/</w:t>
            </w:r>
            <w:r>
              <w:t>1</w:t>
            </w:r>
          </w:p>
        </w:tc>
        <w:tc>
          <w:tcPr>
            <w:tcW w:w="939" w:type="dxa"/>
            <w:shd w:val="clear" w:color="auto" w:fill="auto"/>
          </w:tcPr>
          <w:p w:rsidR="00FF449C" w:rsidRDefault="00FF449C" w:rsidP="00C35E1F">
            <w:r>
              <w:t>GET</w:t>
            </w:r>
          </w:p>
        </w:tc>
      </w:tr>
      <w:tr w:rsidR="004E694B" w:rsidTr="00115A0E">
        <w:tc>
          <w:tcPr>
            <w:tcW w:w="1152" w:type="dxa"/>
            <w:shd w:val="clear" w:color="auto" w:fill="auto"/>
          </w:tcPr>
          <w:p w:rsidR="004E694B" w:rsidRDefault="004E694B" w:rsidP="00115A0E">
            <w:pPr>
              <w:spacing w:before="0" w:after="0"/>
            </w:pPr>
            <w:r>
              <w:t>Headers</w:t>
            </w:r>
          </w:p>
        </w:tc>
        <w:tc>
          <w:tcPr>
            <w:tcW w:w="9043" w:type="dxa"/>
            <w:gridSpan w:val="2"/>
            <w:shd w:val="clear" w:color="auto" w:fill="auto"/>
          </w:tcPr>
          <w:p w:rsidR="004E694B" w:rsidRDefault="004E694B" w:rsidP="00115A0E">
            <w:pPr>
              <w:spacing w:before="0" w:after="0"/>
            </w:pPr>
            <w:r>
              <w:t>{ "</w:t>
            </w:r>
            <w:r w:rsidRPr="0099585F">
              <w:t>Authorization</w:t>
            </w:r>
            <w:r>
              <w:t>": "</w:t>
            </w:r>
            <w:r w:rsidRPr="0099585F">
              <w:t xml:space="preserve">Bearer </w:t>
            </w:r>
            <w:r>
              <w:t>deYtpuVHa4Ba-1t-….. _hdTI-1Pa-bNiASNQz "}</w:t>
            </w:r>
          </w:p>
        </w:tc>
      </w:tr>
      <w:tr w:rsidR="00FF449C" w:rsidTr="004E694B">
        <w:tc>
          <w:tcPr>
            <w:tcW w:w="1152" w:type="dxa"/>
            <w:shd w:val="clear" w:color="auto" w:fill="auto"/>
          </w:tcPr>
          <w:p w:rsidR="00FF449C" w:rsidRDefault="00FF449C" w:rsidP="00C35E1F">
            <w:pPr>
              <w:spacing w:before="0" w:after="0"/>
            </w:pPr>
            <w:r>
              <w:lastRenderedPageBreak/>
              <w:t>Response</w:t>
            </w:r>
          </w:p>
        </w:tc>
        <w:tc>
          <w:tcPr>
            <w:tcW w:w="9043" w:type="dxa"/>
            <w:gridSpan w:val="2"/>
            <w:shd w:val="clear" w:color="auto" w:fill="auto"/>
          </w:tcPr>
          <w:p w:rsidR="0091699C" w:rsidRDefault="0091699C" w:rsidP="0091699C">
            <w:pPr>
              <w:spacing w:before="0" w:after="0"/>
            </w:pPr>
            <w:r>
              <w:t>{</w:t>
            </w:r>
          </w:p>
          <w:p w:rsidR="0091699C" w:rsidRDefault="0091699C" w:rsidP="0091699C">
            <w:pPr>
              <w:spacing w:before="0" w:after="0"/>
            </w:pPr>
            <w:r>
              <w:t xml:space="preserve">    "ID": </w:t>
            </w:r>
            <w:r>
              <w:t>1</w:t>
            </w:r>
            <w:r>
              <w:t>,</w:t>
            </w:r>
          </w:p>
          <w:p w:rsidR="0091699C" w:rsidRDefault="0091699C" w:rsidP="0091699C">
            <w:pPr>
              <w:spacing w:before="0" w:after="0"/>
            </w:pPr>
            <w:r>
              <w:t xml:space="preserve">    "Title": "Some Random Title",</w:t>
            </w:r>
          </w:p>
          <w:p w:rsidR="0091699C" w:rsidRDefault="0091699C" w:rsidP="0091699C">
            <w:pPr>
              <w:spacing w:before="0" w:after="0"/>
            </w:pPr>
            <w: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1699C" w:rsidRDefault="0091699C" w:rsidP="0091699C">
            <w:pPr>
              <w:spacing w:before="0" w:after="0"/>
            </w:pPr>
            <w:r>
              <w:t xml:space="preserve">    "Category": "Testing",</w:t>
            </w:r>
          </w:p>
          <w:p w:rsidR="0091699C" w:rsidRDefault="0091699C" w:rsidP="0091699C">
            <w:pPr>
              <w:spacing w:before="0" w:after="0"/>
            </w:pPr>
            <w:r>
              <w:t xml:space="preserve">    "DateCreated": "2014-09-16T20:30:28.713",</w:t>
            </w:r>
          </w:p>
          <w:p w:rsidR="0091699C" w:rsidRDefault="0091699C" w:rsidP="0091699C">
            <w:pPr>
              <w:spacing w:before="0" w:after="0"/>
            </w:pPr>
            <w:r>
              <w:t xml:space="preserve">    "Tags": [],</w:t>
            </w:r>
          </w:p>
          <w:p w:rsidR="0091699C" w:rsidRDefault="0091699C" w:rsidP="0091699C">
            <w:pPr>
              <w:spacing w:before="0" w:after="0"/>
            </w:pPr>
            <w:r>
              <w:t xml:space="preserve">    "Comments": [</w:t>
            </w:r>
          </w:p>
          <w:p w:rsidR="0091699C" w:rsidRDefault="0091699C" w:rsidP="0091699C">
            <w:pPr>
              <w:spacing w:before="0" w:after="0"/>
            </w:pPr>
            <w:r>
              <w:t xml:space="preserve">        {</w:t>
            </w:r>
          </w:p>
          <w:p w:rsidR="0091699C" w:rsidRDefault="0091699C" w:rsidP="0091699C">
            <w:pPr>
              <w:spacing w:before="0" w:after="0"/>
            </w:pPr>
            <w:r>
              <w:t xml:space="preserve">            "ID": 1,</w:t>
            </w:r>
          </w:p>
          <w:p w:rsidR="0091699C" w:rsidRDefault="0091699C" w:rsidP="0091699C">
            <w:pPr>
              <w:spacing w:before="0" w:after="0"/>
            </w:pPr>
            <w:r>
              <w:t xml:space="preserve">            "Content": "Some inapropriate comment!",</w:t>
            </w:r>
          </w:p>
          <w:p w:rsidR="0091699C" w:rsidRDefault="0091699C" w:rsidP="0091699C">
            <w:pPr>
              <w:spacing w:before="0" w:after="0"/>
            </w:pPr>
            <w:r>
              <w:t xml:space="preserve">            "DateCreated": "2014-09-17T15:05:45.913",</w:t>
            </w:r>
          </w:p>
          <w:p w:rsidR="0091699C" w:rsidRDefault="0091699C" w:rsidP="0091699C">
            <w:pPr>
              <w:spacing w:before="0" w:after="0"/>
            </w:pPr>
            <w:r>
              <w:t xml:space="preserve">            "AuthorName": "evlogi@telerik.com"</w:t>
            </w:r>
          </w:p>
          <w:p w:rsidR="0091699C" w:rsidRDefault="0091699C" w:rsidP="0091699C">
            <w:pPr>
              <w:spacing w:before="0" w:after="0"/>
            </w:pPr>
            <w:r>
              <w:t xml:space="preserve">        },</w:t>
            </w:r>
          </w:p>
          <w:p w:rsidR="0091699C" w:rsidRDefault="0091699C" w:rsidP="0091699C">
            <w:pPr>
              <w:spacing w:before="0" w:after="0"/>
            </w:pPr>
            <w:r>
              <w:t xml:space="preserve">        {</w:t>
            </w:r>
          </w:p>
          <w:p w:rsidR="0091699C" w:rsidRDefault="0091699C" w:rsidP="0091699C">
            <w:pPr>
              <w:spacing w:before="0" w:after="0"/>
            </w:pPr>
            <w:r>
              <w:t xml:space="preserve">            "ID": 2,</w:t>
            </w:r>
          </w:p>
          <w:p w:rsidR="0091699C" w:rsidRDefault="0091699C" w:rsidP="0091699C">
            <w:pPr>
              <w:spacing w:before="0" w:after="0"/>
            </w:pPr>
            <w:r>
              <w:t xml:space="preserve">            "Content": "Another useless comment :)",</w:t>
            </w:r>
          </w:p>
          <w:p w:rsidR="0091699C" w:rsidRDefault="0091699C" w:rsidP="0091699C">
            <w:pPr>
              <w:spacing w:before="0" w:after="0"/>
            </w:pPr>
            <w:r>
              <w:t xml:space="preserve">            "DateCreated": "2014-09-17T15:06:24.63",</w:t>
            </w:r>
          </w:p>
          <w:p w:rsidR="0091699C" w:rsidRDefault="0091699C" w:rsidP="0091699C">
            <w:pPr>
              <w:spacing w:before="0" w:after="0"/>
            </w:pPr>
            <w:r>
              <w:t xml:space="preserve">            "AuthorName": "evlogi@telerik.com"</w:t>
            </w:r>
          </w:p>
          <w:p w:rsidR="0091699C" w:rsidRDefault="0091699C" w:rsidP="0091699C">
            <w:pPr>
              <w:spacing w:before="0" w:after="0"/>
            </w:pPr>
            <w:r>
              <w:t xml:space="preserve">        }</w:t>
            </w:r>
          </w:p>
          <w:p w:rsidR="0091699C" w:rsidRDefault="0091699C" w:rsidP="0091699C">
            <w:pPr>
              <w:spacing w:before="0" w:after="0"/>
            </w:pPr>
            <w:r>
              <w:t xml:space="preserve">    ],</w:t>
            </w:r>
          </w:p>
          <w:p w:rsidR="0091699C" w:rsidRDefault="0091699C" w:rsidP="0091699C">
            <w:pPr>
              <w:spacing w:before="0" w:after="0"/>
            </w:pPr>
            <w:r>
              <w:t xml:space="preserve">    "Likes": []</w:t>
            </w:r>
          </w:p>
          <w:p w:rsidR="00FF449C" w:rsidRDefault="0091699C" w:rsidP="0091699C">
            <w:pPr>
              <w:spacing w:before="0" w:after="0"/>
            </w:pPr>
            <w:r>
              <w:t>}</w:t>
            </w:r>
          </w:p>
        </w:tc>
      </w:tr>
    </w:tbl>
    <w:p w:rsidR="00FF449C" w:rsidRPr="004A3D25" w:rsidRDefault="00FF449C" w:rsidP="001703CB"/>
    <w:sectPr w:rsidR="00FF449C" w:rsidRPr="004A3D25"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4AA" w:rsidRDefault="00CB04AA">
      <w:r>
        <w:separator/>
      </w:r>
    </w:p>
  </w:endnote>
  <w:endnote w:type="continuationSeparator" w:id="0">
    <w:p w:rsidR="00CB04AA" w:rsidRDefault="00CB0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80B" w:rsidRPr="000E532F" w:rsidRDefault="0065180B"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65180B" w:rsidRPr="00F44305" w:rsidTr="00A97129">
      <w:trPr>
        <w:trHeight w:val="60"/>
      </w:trPr>
      <w:tc>
        <w:tcPr>
          <w:tcW w:w="10206" w:type="dxa"/>
          <w:gridSpan w:val="3"/>
          <w:shd w:val="clear" w:color="auto" w:fill="CCFF00"/>
          <w:vAlign w:val="center"/>
        </w:tcPr>
        <w:p w:rsidR="0065180B" w:rsidRPr="00F44305" w:rsidRDefault="0065180B" w:rsidP="00A97129">
          <w:pPr>
            <w:pStyle w:val="Header"/>
            <w:rPr>
              <w:rFonts w:ascii="Lucida Sans" w:hAnsi="Lucida Sans"/>
              <w:sz w:val="8"/>
              <w:szCs w:val="8"/>
            </w:rPr>
          </w:pPr>
        </w:p>
      </w:tc>
    </w:tr>
    <w:tr w:rsidR="0065180B" w:rsidRPr="0017625F" w:rsidTr="00A97129">
      <w:trPr>
        <w:trHeight w:val="56"/>
      </w:trPr>
      <w:tc>
        <w:tcPr>
          <w:tcW w:w="3119" w:type="dxa"/>
          <w:vAlign w:val="center"/>
        </w:tcPr>
        <w:p w:rsidR="0065180B" w:rsidRPr="000E532F" w:rsidRDefault="0065180B" w:rsidP="00084F57">
          <w:pPr>
            <w:pStyle w:val="Footer"/>
            <w:spacing w:before="60"/>
            <w:jc w:val="left"/>
            <w:rPr>
              <w:b/>
              <w:i/>
            </w:rPr>
          </w:pPr>
          <w:r w:rsidRPr="000E532F">
            <w:rPr>
              <w:b/>
              <w:i/>
            </w:rPr>
            <w:t>Deliver more than expected</w:t>
          </w:r>
        </w:p>
      </w:tc>
      <w:tc>
        <w:tcPr>
          <w:tcW w:w="3543" w:type="dxa"/>
          <w:vAlign w:val="center"/>
        </w:tcPr>
        <w:p w:rsidR="0065180B" w:rsidRPr="000E532F" w:rsidRDefault="0065180B"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2363EE">
            <w:rPr>
              <w:noProof/>
            </w:rPr>
            <w:t>7</w:t>
          </w:r>
          <w:r w:rsidRPr="000E532F">
            <w:fldChar w:fldCharType="end"/>
          </w:r>
          <w:r w:rsidRPr="000E532F">
            <w:t xml:space="preserve"> of </w:t>
          </w:r>
          <w:r w:rsidR="00CB04AA">
            <w:fldChar w:fldCharType="begin"/>
          </w:r>
          <w:r w:rsidR="00CB04AA">
            <w:instrText xml:space="preserve"> NUMPAGES </w:instrText>
          </w:r>
          <w:r w:rsidR="00CB04AA">
            <w:fldChar w:fldCharType="separate"/>
          </w:r>
          <w:r w:rsidR="002363EE">
            <w:rPr>
              <w:noProof/>
            </w:rPr>
            <w:t>7</w:t>
          </w:r>
          <w:r w:rsidR="00CB04AA">
            <w:rPr>
              <w:noProof/>
            </w:rPr>
            <w:fldChar w:fldCharType="end"/>
          </w:r>
        </w:p>
      </w:tc>
      <w:tc>
        <w:tcPr>
          <w:tcW w:w="3544" w:type="dxa"/>
          <w:vAlign w:val="center"/>
        </w:tcPr>
        <w:p w:rsidR="0065180B" w:rsidRPr="000E532F" w:rsidRDefault="0065180B" w:rsidP="00084F57">
          <w:pPr>
            <w:pStyle w:val="Footer"/>
            <w:spacing w:before="60"/>
            <w:jc w:val="right"/>
            <w:rPr>
              <w:b/>
              <w:szCs w:val="22"/>
            </w:rPr>
          </w:pPr>
          <w:r w:rsidRPr="000E532F">
            <w:rPr>
              <w:b/>
              <w:szCs w:val="22"/>
            </w:rPr>
            <w:t>www.telerik.com</w:t>
          </w:r>
        </w:p>
      </w:tc>
    </w:tr>
  </w:tbl>
  <w:p w:rsidR="0065180B" w:rsidRPr="000E532F" w:rsidRDefault="0065180B"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4AA" w:rsidRDefault="00CB04AA">
      <w:r>
        <w:separator/>
      </w:r>
    </w:p>
  </w:footnote>
  <w:footnote w:type="continuationSeparator" w:id="0">
    <w:p w:rsidR="00CB04AA" w:rsidRDefault="00CB0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CellMar>
        <w:left w:w="0" w:type="dxa"/>
        <w:right w:w="0" w:type="dxa"/>
      </w:tblCellMar>
      <w:tblLook w:val="04A0" w:firstRow="1" w:lastRow="0" w:firstColumn="1" w:lastColumn="0" w:noHBand="0" w:noVBand="1"/>
    </w:tblPr>
    <w:tblGrid>
      <w:gridCol w:w="3119"/>
      <w:gridCol w:w="7087"/>
    </w:tblGrid>
    <w:tr w:rsidR="0065180B" w:rsidRPr="0017625F" w:rsidTr="00084F57">
      <w:trPr>
        <w:trHeight w:val="675"/>
      </w:trPr>
      <w:tc>
        <w:tcPr>
          <w:tcW w:w="3119" w:type="dxa"/>
        </w:tcPr>
        <w:p w:rsidR="0065180B" w:rsidRPr="0017625F" w:rsidRDefault="00443ABD" w:rsidP="00134C58">
          <w:pPr>
            <w:pStyle w:val="Header"/>
            <w:jc w:val="left"/>
          </w:pPr>
          <w:r w:rsidRPr="0017625F">
            <w:rPr>
              <w:noProof/>
            </w:rPr>
            <w:drawing>
              <wp:inline distT="0" distB="0" distL="0" distR="0">
                <wp:extent cx="1885950" cy="333375"/>
                <wp:effectExtent l="0" t="0" r="0" b="9525"/>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65180B" w:rsidRPr="000E532F" w:rsidRDefault="0065180B" w:rsidP="00A9626F">
          <w:pPr>
            <w:pStyle w:val="Header"/>
            <w:spacing w:before="60" w:line="240" w:lineRule="exact"/>
          </w:pPr>
          <w:r w:rsidRPr="000E532F">
            <w:t>33, Alexander Malinov Blvd.</w:t>
          </w:r>
          <w:r>
            <w:t xml:space="preserve">, </w:t>
          </w:r>
          <w:r w:rsidRPr="000E532F">
            <w:t xml:space="preserve">Sofia, 1729, </w:t>
          </w:r>
          <w:smartTag w:uri="urn:schemas-microsoft-com:office:smarttags" w:element="country-region">
            <w:smartTag w:uri="urn:schemas-microsoft-com:office:smarttags" w:element="place">
              <w:r w:rsidRPr="000E532F">
                <w:t>Bulgaria</w:t>
              </w:r>
            </w:smartTag>
          </w:smartTag>
        </w:p>
        <w:p w:rsidR="0065180B" w:rsidRPr="000E532F" w:rsidRDefault="0065180B" w:rsidP="00134C58">
          <w:pPr>
            <w:pStyle w:val="Header"/>
            <w:spacing w:line="240" w:lineRule="exact"/>
          </w:pPr>
          <w:r w:rsidRPr="000E532F">
            <w:t>Phone: (+359) 2 80-99-862; Fax: (+359) 2 80-99-888</w:t>
          </w:r>
        </w:p>
      </w:tc>
    </w:tr>
    <w:tr w:rsidR="0065180B" w:rsidRPr="0017625F" w:rsidTr="00A9626F">
      <w:trPr>
        <w:trHeight w:val="60"/>
      </w:trPr>
      <w:tc>
        <w:tcPr>
          <w:tcW w:w="10206" w:type="dxa"/>
          <w:gridSpan w:val="2"/>
          <w:shd w:val="clear" w:color="auto" w:fill="CCFF00"/>
        </w:tcPr>
        <w:p w:rsidR="0065180B" w:rsidRPr="0017625F" w:rsidRDefault="0065180B">
          <w:pPr>
            <w:pStyle w:val="Header"/>
            <w:rPr>
              <w:sz w:val="8"/>
              <w:szCs w:val="8"/>
            </w:rPr>
          </w:pPr>
        </w:p>
      </w:tc>
    </w:tr>
  </w:tbl>
  <w:p w:rsidR="0065180B" w:rsidRPr="000E532F" w:rsidRDefault="0065180B">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5598"/>
    <w:multiLevelType w:val="hybridMultilevel"/>
    <w:tmpl w:val="DDC0D3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31E4E"/>
    <w:multiLevelType w:val="hybridMultilevel"/>
    <w:tmpl w:val="9C90C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BE17D5"/>
    <w:multiLevelType w:val="hybridMultilevel"/>
    <w:tmpl w:val="D1FE76B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452E71"/>
    <w:multiLevelType w:val="hybridMultilevel"/>
    <w:tmpl w:val="F6384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297441"/>
    <w:multiLevelType w:val="hybridMultilevel"/>
    <w:tmpl w:val="46768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99D2BCF"/>
    <w:multiLevelType w:val="hybridMultilevel"/>
    <w:tmpl w:val="AE30DD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563F10"/>
    <w:multiLevelType w:val="hybridMultilevel"/>
    <w:tmpl w:val="1BB65DD0"/>
    <w:lvl w:ilvl="0" w:tplc="EFA4EF34">
      <w:start w:val="1"/>
      <w:numFmt w:val="decimal"/>
      <w:lvlText w:val="%1."/>
      <w:lvlJc w:val="left"/>
      <w:pPr>
        <w:tabs>
          <w:tab w:val="num" w:pos="540"/>
        </w:tabs>
        <w:ind w:left="540" w:hanging="360"/>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
    <w:nsid w:val="2C975BE5"/>
    <w:multiLevelType w:val="hybridMultilevel"/>
    <w:tmpl w:val="F0383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D065C0"/>
    <w:multiLevelType w:val="hybridMultilevel"/>
    <w:tmpl w:val="A732C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B73D0"/>
    <w:multiLevelType w:val="hybridMultilevel"/>
    <w:tmpl w:val="BB8EBCB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D74261"/>
    <w:multiLevelType w:val="hybridMultilevel"/>
    <w:tmpl w:val="84FE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951C7"/>
    <w:multiLevelType w:val="hybridMultilevel"/>
    <w:tmpl w:val="E41E0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249CA"/>
    <w:multiLevelType w:val="hybridMultilevel"/>
    <w:tmpl w:val="0810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0CCD"/>
    <w:multiLevelType w:val="hybridMultilevel"/>
    <w:tmpl w:val="F0383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A87C06"/>
    <w:multiLevelType w:val="hybridMultilevel"/>
    <w:tmpl w:val="AE30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04F08"/>
    <w:multiLevelType w:val="hybridMultilevel"/>
    <w:tmpl w:val="72E4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5E39AC"/>
    <w:multiLevelType w:val="hybridMultilevel"/>
    <w:tmpl w:val="57A4AA0C"/>
    <w:lvl w:ilvl="0" w:tplc="04090001">
      <w:start w:val="1"/>
      <w:numFmt w:val="bullet"/>
      <w:lvlText w:val=""/>
      <w:lvlJc w:val="left"/>
      <w:pPr>
        <w:tabs>
          <w:tab w:val="num" w:pos="1068"/>
        </w:tabs>
        <w:ind w:left="1068" w:hanging="360"/>
      </w:pPr>
      <w:rPr>
        <w:rFonts w:ascii="Symbol" w:hAnsi="Symbol" w:hint="default"/>
      </w:rPr>
    </w:lvl>
    <w:lvl w:ilvl="1" w:tplc="49F482E2">
      <w:numFmt w:val="bullet"/>
      <w:lvlText w:val="-"/>
      <w:lvlJc w:val="left"/>
      <w:pPr>
        <w:tabs>
          <w:tab w:val="num" w:pos="1968"/>
        </w:tabs>
        <w:ind w:left="1968" w:hanging="360"/>
      </w:pPr>
      <w:rPr>
        <w:rFonts w:ascii="Times New Roman" w:eastAsia="Times New Roman" w:hAnsi="Times New Roman" w:cs="Times New Roman" w:hint="default"/>
      </w:rPr>
    </w:lvl>
    <w:lvl w:ilvl="2" w:tplc="0402001B" w:tentative="1">
      <w:start w:val="1"/>
      <w:numFmt w:val="lowerRoman"/>
      <w:lvlText w:val="%3."/>
      <w:lvlJc w:val="right"/>
      <w:pPr>
        <w:tabs>
          <w:tab w:val="num" w:pos="2688"/>
        </w:tabs>
        <w:ind w:left="2688" w:hanging="180"/>
      </w:pPr>
    </w:lvl>
    <w:lvl w:ilvl="3" w:tplc="0402000F" w:tentative="1">
      <w:start w:val="1"/>
      <w:numFmt w:val="decimal"/>
      <w:lvlText w:val="%4."/>
      <w:lvlJc w:val="left"/>
      <w:pPr>
        <w:tabs>
          <w:tab w:val="num" w:pos="3408"/>
        </w:tabs>
        <w:ind w:left="3408" w:hanging="360"/>
      </w:pPr>
    </w:lvl>
    <w:lvl w:ilvl="4" w:tplc="04020019" w:tentative="1">
      <w:start w:val="1"/>
      <w:numFmt w:val="lowerLetter"/>
      <w:lvlText w:val="%5."/>
      <w:lvlJc w:val="left"/>
      <w:pPr>
        <w:tabs>
          <w:tab w:val="num" w:pos="4128"/>
        </w:tabs>
        <w:ind w:left="4128" w:hanging="360"/>
      </w:pPr>
    </w:lvl>
    <w:lvl w:ilvl="5" w:tplc="0402001B" w:tentative="1">
      <w:start w:val="1"/>
      <w:numFmt w:val="lowerRoman"/>
      <w:lvlText w:val="%6."/>
      <w:lvlJc w:val="right"/>
      <w:pPr>
        <w:tabs>
          <w:tab w:val="num" w:pos="4848"/>
        </w:tabs>
        <w:ind w:left="4848" w:hanging="180"/>
      </w:pPr>
    </w:lvl>
    <w:lvl w:ilvl="6" w:tplc="0402000F" w:tentative="1">
      <w:start w:val="1"/>
      <w:numFmt w:val="decimal"/>
      <w:lvlText w:val="%7."/>
      <w:lvlJc w:val="left"/>
      <w:pPr>
        <w:tabs>
          <w:tab w:val="num" w:pos="5568"/>
        </w:tabs>
        <w:ind w:left="5568" w:hanging="360"/>
      </w:pPr>
    </w:lvl>
    <w:lvl w:ilvl="7" w:tplc="04020019" w:tentative="1">
      <w:start w:val="1"/>
      <w:numFmt w:val="lowerLetter"/>
      <w:lvlText w:val="%8."/>
      <w:lvlJc w:val="left"/>
      <w:pPr>
        <w:tabs>
          <w:tab w:val="num" w:pos="6288"/>
        </w:tabs>
        <w:ind w:left="6288" w:hanging="360"/>
      </w:pPr>
    </w:lvl>
    <w:lvl w:ilvl="8" w:tplc="0402001B" w:tentative="1">
      <w:start w:val="1"/>
      <w:numFmt w:val="lowerRoman"/>
      <w:lvlText w:val="%9."/>
      <w:lvlJc w:val="right"/>
      <w:pPr>
        <w:tabs>
          <w:tab w:val="num" w:pos="7008"/>
        </w:tabs>
        <w:ind w:left="7008" w:hanging="180"/>
      </w:pPr>
    </w:lvl>
  </w:abstractNum>
  <w:abstractNum w:abstractNumId="18">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111D04"/>
    <w:multiLevelType w:val="hybridMultilevel"/>
    <w:tmpl w:val="C3540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D13C6C"/>
    <w:multiLevelType w:val="hybridMultilevel"/>
    <w:tmpl w:val="5C988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BB67F1"/>
    <w:multiLevelType w:val="hybridMultilevel"/>
    <w:tmpl w:val="982E8236"/>
    <w:lvl w:ilvl="0" w:tplc="EFA4EF34">
      <w:start w:val="1"/>
      <w:numFmt w:val="decimal"/>
      <w:lvlText w:val="%1."/>
      <w:lvlJc w:val="left"/>
      <w:pPr>
        <w:tabs>
          <w:tab w:val="num" w:pos="540"/>
        </w:tabs>
        <w:ind w:left="540" w:hanging="360"/>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726361A"/>
    <w:multiLevelType w:val="hybridMultilevel"/>
    <w:tmpl w:val="7D72F97C"/>
    <w:lvl w:ilvl="0" w:tplc="EFA4EF34">
      <w:start w:val="1"/>
      <w:numFmt w:val="decimal"/>
      <w:lvlText w:val="%1."/>
      <w:lvlJc w:val="left"/>
      <w:pPr>
        <w:tabs>
          <w:tab w:val="num" w:pos="540"/>
        </w:tabs>
        <w:ind w:left="5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2001B">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51062AC8"/>
    <w:multiLevelType w:val="hybridMultilevel"/>
    <w:tmpl w:val="4BC40D6E"/>
    <w:lvl w:ilvl="0" w:tplc="0409000F">
      <w:start w:val="1"/>
      <w:numFmt w:val="decimal"/>
      <w:lvlText w:val="%1."/>
      <w:lvlJc w:val="left"/>
      <w:pPr>
        <w:ind w:left="630" w:hanging="360"/>
      </w:p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52542E51"/>
    <w:multiLevelType w:val="hybridMultilevel"/>
    <w:tmpl w:val="235CD69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A50382"/>
    <w:multiLevelType w:val="hybridMultilevel"/>
    <w:tmpl w:val="A3CA0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585725"/>
    <w:multiLevelType w:val="hybridMultilevel"/>
    <w:tmpl w:val="F580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88308A"/>
    <w:multiLevelType w:val="hybridMultilevel"/>
    <w:tmpl w:val="1AD6FA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8C83D3F"/>
    <w:multiLevelType w:val="hybridMultilevel"/>
    <w:tmpl w:val="AF143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16446"/>
    <w:multiLevelType w:val="hybridMultilevel"/>
    <w:tmpl w:val="F0383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3075006"/>
    <w:multiLevelType w:val="hybridMultilevel"/>
    <w:tmpl w:val="7B84E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224AC"/>
    <w:multiLevelType w:val="hybridMultilevel"/>
    <w:tmpl w:val="4C9A32AA"/>
    <w:lvl w:ilvl="0" w:tplc="EFA4EF34">
      <w:start w:val="1"/>
      <w:numFmt w:val="decimal"/>
      <w:lvlText w:val="%1."/>
      <w:lvlJc w:val="left"/>
      <w:pPr>
        <w:tabs>
          <w:tab w:val="num" w:pos="360"/>
        </w:tabs>
        <w:ind w:left="360" w:hanging="360"/>
      </w:pPr>
      <w:rPr>
        <w:rFonts w:hint="default"/>
      </w:rPr>
    </w:lvl>
    <w:lvl w:ilvl="1" w:tplc="04020019" w:tentative="1">
      <w:start w:val="1"/>
      <w:numFmt w:val="lowerLetter"/>
      <w:lvlText w:val="%2."/>
      <w:lvlJc w:val="left"/>
      <w:pPr>
        <w:tabs>
          <w:tab w:val="num" w:pos="1260"/>
        </w:tabs>
        <w:ind w:left="1260" w:hanging="360"/>
      </w:pPr>
    </w:lvl>
    <w:lvl w:ilvl="2" w:tplc="0402001B" w:tentative="1">
      <w:start w:val="1"/>
      <w:numFmt w:val="lowerRoman"/>
      <w:lvlText w:val="%3."/>
      <w:lvlJc w:val="right"/>
      <w:pPr>
        <w:tabs>
          <w:tab w:val="num" w:pos="1980"/>
        </w:tabs>
        <w:ind w:left="1980" w:hanging="180"/>
      </w:pPr>
    </w:lvl>
    <w:lvl w:ilvl="3" w:tplc="0402000F" w:tentative="1">
      <w:start w:val="1"/>
      <w:numFmt w:val="decimal"/>
      <w:lvlText w:val="%4."/>
      <w:lvlJc w:val="left"/>
      <w:pPr>
        <w:tabs>
          <w:tab w:val="num" w:pos="2700"/>
        </w:tabs>
        <w:ind w:left="2700" w:hanging="360"/>
      </w:pPr>
    </w:lvl>
    <w:lvl w:ilvl="4" w:tplc="04020019" w:tentative="1">
      <w:start w:val="1"/>
      <w:numFmt w:val="lowerLetter"/>
      <w:lvlText w:val="%5."/>
      <w:lvlJc w:val="left"/>
      <w:pPr>
        <w:tabs>
          <w:tab w:val="num" w:pos="3420"/>
        </w:tabs>
        <w:ind w:left="3420" w:hanging="360"/>
      </w:pPr>
    </w:lvl>
    <w:lvl w:ilvl="5" w:tplc="0402001B" w:tentative="1">
      <w:start w:val="1"/>
      <w:numFmt w:val="lowerRoman"/>
      <w:lvlText w:val="%6."/>
      <w:lvlJc w:val="right"/>
      <w:pPr>
        <w:tabs>
          <w:tab w:val="num" w:pos="4140"/>
        </w:tabs>
        <w:ind w:left="4140" w:hanging="180"/>
      </w:pPr>
    </w:lvl>
    <w:lvl w:ilvl="6" w:tplc="0402000F" w:tentative="1">
      <w:start w:val="1"/>
      <w:numFmt w:val="decimal"/>
      <w:lvlText w:val="%7."/>
      <w:lvlJc w:val="left"/>
      <w:pPr>
        <w:tabs>
          <w:tab w:val="num" w:pos="4860"/>
        </w:tabs>
        <w:ind w:left="4860" w:hanging="360"/>
      </w:pPr>
    </w:lvl>
    <w:lvl w:ilvl="7" w:tplc="04020019" w:tentative="1">
      <w:start w:val="1"/>
      <w:numFmt w:val="lowerLetter"/>
      <w:lvlText w:val="%8."/>
      <w:lvlJc w:val="left"/>
      <w:pPr>
        <w:tabs>
          <w:tab w:val="num" w:pos="5580"/>
        </w:tabs>
        <w:ind w:left="5580" w:hanging="360"/>
      </w:pPr>
    </w:lvl>
    <w:lvl w:ilvl="8" w:tplc="0402001B" w:tentative="1">
      <w:start w:val="1"/>
      <w:numFmt w:val="lowerRoman"/>
      <w:lvlText w:val="%9."/>
      <w:lvlJc w:val="right"/>
      <w:pPr>
        <w:tabs>
          <w:tab w:val="num" w:pos="6300"/>
        </w:tabs>
        <w:ind w:left="6300" w:hanging="180"/>
      </w:pPr>
    </w:lvl>
  </w:abstractNum>
  <w:abstractNum w:abstractNumId="32">
    <w:nsid w:val="692158D2"/>
    <w:multiLevelType w:val="hybridMultilevel"/>
    <w:tmpl w:val="8C9A7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72097"/>
    <w:multiLevelType w:val="hybridMultilevel"/>
    <w:tmpl w:val="025CE674"/>
    <w:lvl w:ilvl="0" w:tplc="EFA4EF34">
      <w:start w:val="1"/>
      <w:numFmt w:val="decimal"/>
      <w:lvlText w:val="%1."/>
      <w:lvlJc w:val="left"/>
      <w:pPr>
        <w:tabs>
          <w:tab w:val="num" w:pos="540"/>
        </w:tabs>
        <w:ind w:left="540" w:hanging="360"/>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4">
    <w:nsid w:val="6A934F62"/>
    <w:multiLevelType w:val="hybridMultilevel"/>
    <w:tmpl w:val="6168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9E662F"/>
    <w:multiLevelType w:val="hybridMultilevel"/>
    <w:tmpl w:val="C6C4D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03C7ED9"/>
    <w:multiLevelType w:val="hybridMultilevel"/>
    <w:tmpl w:val="1B68B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DB43A3"/>
    <w:multiLevelType w:val="hybridMultilevel"/>
    <w:tmpl w:val="032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DF75DA"/>
    <w:multiLevelType w:val="hybridMultilevel"/>
    <w:tmpl w:val="F580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2"/>
  </w:num>
  <w:num w:numId="4">
    <w:abstractNumId w:val="33"/>
  </w:num>
  <w:num w:numId="5">
    <w:abstractNumId w:val="7"/>
  </w:num>
  <w:num w:numId="6">
    <w:abstractNumId w:val="3"/>
  </w:num>
  <w:num w:numId="7">
    <w:abstractNumId w:val="17"/>
  </w:num>
  <w:num w:numId="8">
    <w:abstractNumId w:val="31"/>
  </w:num>
  <w:num w:numId="9">
    <w:abstractNumId w:val="21"/>
  </w:num>
  <w:num w:numId="10">
    <w:abstractNumId w:val="37"/>
  </w:num>
  <w:num w:numId="11">
    <w:abstractNumId w:val="6"/>
  </w:num>
  <w:num w:numId="12">
    <w:abstractNumId w:val="11"/>
  </w:num>
  <w:num w:numId="13">
    <w:abstractNumId w:val="29"/>
  </w:num>
  <w:num w:numId="14">
    <w:abstractNumId w:val="27"/>
  </w:num>
  <w:num w:numId="15">
    <w:abstractNumId w:val="14"/>
  </w:num>
  <w:num w:numId="16">
    <w:abstractNumId w:val="8"/>
  </w:num>
  <w:num w:numId="17">
    <w:abstractNumId w:val="35"/>
  </w:num>
  <w:num w:numId="18">
    <w:abstractNumId w:val="2"/>
  </w:num>
  <w:num w:numId="19">
    <w:abstractNumId w:val="24"/>
  </w:num>
  <w:num w:numId="20">
    <w:abstractNumId w:val="12"/>
  </w:num>
  <w:num w:numId="21">
    <w:abstractNumId w:val="34"/>
  </w:num>
  <w:num w:numId="22">
    <w:abstractNumId w:val="0"/>
  </w:num>
  <w:num w:numId="23">
    <w:abstractNumId w:val="16"/>
  </w:num>
  <w:num w:numId="24">
    <w:abstractNumId w:val="36"/>
  </w:num>
  <w:num w:numId="25">
    <w:abstractNumId w:val="9"/>
  </w:num>
  <w:num w:numId="26">
    <w:abstractNumId w:val="10"/>
  </w:num>
  <w:num w:numId="27">
    <w:abstractNumId w:val="32"/>
  </w:num>
  <w:num w:numId="28">
    <w:abstractNumId w:val="4"/>
  </w:num>
  <w:num w:numId="29">
    <w:abstractNumId w:val="15"/>
  </w:num>
  <w:num w:numId="30">
    <w:abstractNumId w:val="28"/>
  </w:num>
  <w:num w:numId="31">
    <w:abstractNumId w:val="19"/>
  </w:num>
  <w:num w:numId="32">
    <w:abstractNumId w:val="20"/>
  </w:num>
  <w:num w:numId="33">
    <w:abstractNumId w:val="1"/>
  </w:num>
  <w:num w:numId="34">
    <w:abstractNumId w:val="38"/>
  </w:num>
  <w:num w:numId="35">
    <w:abstractNumId w:val="25"/>
  </w:num>
  <w:num w:numId="36">
    <w:abstractNumId w:val="13"/>
  </w:num>
  <w:num w:numId="37">
    <w:abstractNumId w:val="23"/>
  </w:num>
  <w:num w:numId="38">
    <w:abstractNumId w:val="30"/>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0E78"/>
    <w:rsid w:val="00002108"/>
    <w:rsid w:val="0000262B"/>
    <w:rsid w:val="00002E09"/>
    <w:rsid w:val="00003A04"/>
    <w:rsid w:val="0000496E"/>
    <w:rsid w:val="00006A53"/>
    <w:rsid w:val="0001177D"/>
    <w:rsid w:val="0001594B"/>
    <w:rsid w:val="00016132"/>
    <w:rsid w:val="000244E6"/>
    <w:rsid w:val="00027702"/>
    <w:rsid w:val="0003034F"/>
    <w:rsid w:val="0003100F"/>
    <w:rsid w:val="00037245"/>
    <w:rsid w:val="00040F27"/>
    <w:rsid w:val="0004488C"/>
    <w:rsid w:val="000464FE"/>
    <w:rsid w:val="00054A42"/>
    <w:rsid w:val="00060751"/>
    <w:rsid w:val="000632CF"/>
    <w:rsid w:val="00063ABA"/>
    <w:rsid w:val="00067C88"/>
    <w:rsid w:val="000708C4"/>
    <w:rsid w:val="0007218C"/>
    <w:rsid w:val="00073EE1"/>
    <w:rsid w:val="000768B9"/>
    <w:rsid w:val="00081B7B"/>
    <w:rsid w:val="000837DB"/>
    <w:rsid w:val="00084F57"/>
    <w:rsid w:val="000856A1"/>
    <w:rsid w:val="00086EE2"/>
    <w:rsid w:val="0009258D"/>
    <w:rsid w:val="000947CD"/>
    <w:rsid w:val="00094AFF"/>
    <w:rsid w:val="00094DEF"/>
    <w:rsid w:val="00094EC6"/>
    <w:rsid w:val="00097FD2"/>
    <w:rsid w:val="000A0DC6"/>
    <w:rsid w:val="000A1EB0"/>
    <w:rsid w:val="000A2013"/>
    <w:rsid w:val="000A5A21"/>
    <w:rsid w:val="000A73A7"/>
    <w:rsid w:val="000A7C0A"/>
    <w:rsid w:val="000B15C1"/>
    <w:rsid w:val="000B2458"/>
    <w:rsid w:val="000B67E3"/>
    <w:rsid w:val="000C3973"/>
    <w:rsid w:val="000C4700"/>
    <w:rsid w:val="000C7400"/>
    <w:rsid w:val="000D5E91"/>
    <w:rsid w:val="000D7F5E"/>
    <w:rsid w:val="000E3179"/>
    <w:rsid w:val="000E341B"/>
    <w:rsid w:val="000E3BE2"/>
    <w:rsid w:val="000E4013"/>
    <w:rsid w:val="000E4389"/>
    <w:rsid w:val="000E532F"/>
    <w:rsid w:val="000E60EB"/>
    <w:rsid w:val="000E6EA7"/>
    <w:rsid w:val="000F028A"/>
    <w:rsid w:val="000F053D"/>
    <w:rsid w:val="000F0CE0"/>
    <w:rsid w:val="000F411F"/>
    <w:rsid w:val="000F438B"/>
    <w:rsid w:val="000F782F"/>
    <w:rsid w:val="00100423"/>
    <w:rsid w:val="00100A8C"/>
    <w:rsid w:val="00101E6D"/>
    <w:rsid w:val="00106638"/>
    <w:rsid w:val="00106D20"/>
    <w:rsid w:val="00113475"/>
    <w:rsid w:val="0011560B"/>
    <w:rsid w:val="0011599F"/>
    <w:rsid w:val="00115ECB"/>
    <w:rsid w:val="00116CB5"/>
    <w:rsid w:val="00120352"/>
    <w:rsid w:val="00120857"/>
    <w:rsid w:val="00121461"/>
    <w:rsid w:val="00130761"/>
    <w:rsid w:val="00131938"/>
    <w:rsid w:val="001323A5"/>
    <w:rsid w:val="00133DE0"/>
    <w:rsid w:val="00134C58"/>
    <w:rsid w:val="00135D2F"/>
    <w:rsid w:val="001361AB"/>
    <w:rsid w:val="00136819"/>
    <w:rsid w:val="00137012"/>
    <w:rsid w:val="00140544"/>
    <w:rsid w:val="001411D1"/>
    <w:rsid w:val="00142932"/>
    <w:rsid w:val="00143F64"/>
    <w:rsid w:val="00145072"/>
    <w:rsid w:val="00150A17"/>
    <w:rsid w:val="00152F22"/>
    <w:rsid w:val="00154C6A"/>
    <w:rsid w:val="00155FED"/>
    <w:rsid w:val="00160640"/>
    <w:rsid w:val="00160D57"/>
    <w:rsid w:val="00161FED"/>
    <w:rsid w:val="0016217A"/>
    <w:rsid w:val="00163B81"/>
    <w:rsid w:val="00164C4B"/>
    <w:rsid w:val="00164F10"/>
    <w:rsid w:val="0016604C"/>
    <w:rsid w:val="00166A8E"/>
    <w:rsid w:val="001701ED"/>
    <w:rsid w:val="001703CB"/>
    <w:rsid w:val="00175497"/>
    <w:rsid w:val="00175A90"/>
    <w:rsid w:val="0017625F"/>
    <w:rsid w:val="0017641F"/>
    <w:rsid w:val="00177BB2"/>
    <w:rsid w:val="0018102B"/>
    <w:rsid w:val="00186FFD"/>
    <w:rsid w:val="00190325"/>
    <w:rsid w:val="00193E4B"/>
    <w:rsid w:val="00194037"/>
    <w:rsid w:val="00195B2B"/>
    <w:rsid w:val="00195FD2"/>
    <w:rsid w:val="00196928"/>
    <w:rsid w:val="00196CE8"/>
    <w:rsid w:val="00197043"/>
    <w:rsid w:val="001977E4"/>
    <w:rsid w:val="00197E64"/>
    <w:rsid w:val="001A1596"/>
    <w:rsid w:val="001A1B18"/>
    <w:rsid w:val="001B0D16"/>
    <w:rsid w:val="001B1D34"/>
    <w:rsid w:val="001B239F"/>
    <w:rsid w:val="001B3EAE"/>
    <w:rsid w:val="001C3C98"/>
    <w:rsid w:val="001C49CC"/>
    <w:rsid w:val="001C56CE"/>
    <w:rsid w:val="001C5869"/>
    <w:rsid w:val="001C6925"/>
    <w:rsid w:val="001D0C70"/>
    <w:rsid w:val="001D1B50"/>
    <w:rsid w:val="001D4FFC"/>
    <w:rsid w:val="001D6337"/>
    <w:rsid w:val="001D6940"/>
    <w:rsid w:val="001E01A1"/>
    <w:rsid w:val="001E139B"/>
    <w:rsid w:val="001E177B"/>
    <w:rsid w:val="001E203D"/>
    <w:rsid w:val="001E3C13"/>
    <w:rsid w:val="001E5F0E"/>
    <w:rsid w:val="001E61E3"/>
    <w:rsid w:val="001E699B"/>
    <w:rsid w:val="001F0AFA"/>
    <w:rsid w:val="001F23C7"/>
    <w:rsid w:val="001F39FF"/>
    <w:rsid w:val="001F7CD7"/>
    <w:rsid w:val="0020483E"/>
    <w:rsid w:val="00205D23"/>
    <w:rsid w:val="00212EF2"/>
    <w:rsid w:val="00213EAA"/>
    <w:rsid w:val="00214C22"/>
    <w:rsid w:val="00215A3C"/>
    <w:rsid w:val="002202B5"/>
    <w:rsid w:val="00221B74"/>
    <w:rsid w:val="002240A9"/>
    <w:rsid w:val="00226172"/>
    <w:rsid w:val="00226236"/>
    <w:rsid w:val="00227DC9"/>
    <w:rsid w:val="002316C7"/>
    <w:rsid w:val="00233713"/>
    <w:rsid w:val="00235D6F"/>
    <w:rsid w:val="002363EE"/>
    <w:rsid w:val="0023755A"/>
    <w:rsid w:val="002376AF"/>
    <w:rsid w:val="00237955"/>
    <w:rsid w:val="00241772"/>
    <w:rsid w:val="00242A51"/>
    <w:rsid w:val="00244834"/>
    <w:rsid w:val="00245193"/>
    <w:rsid w:val="00252230"/>
    <w:rsid w:val="00253DE3"/>
    <w:rsid w:val="00255939"/>
    <w:rsid w:val="00256E0A"/>
    <w:rsid w:val="00257FF7"/>
    <w:rsid w:val="00261720"/>
    <w:rsid w:val="00263A39"/>
    <w:rsid w:val="002669B2"/>
    <w:rsid w:val="00266C67"/>
    <w:rsid w:val="002676A6"/>
    <w:rsid w:val="002705A3"/>
    <w:rsid w:val="0027273B"/>
    <w:rsid w:val="002751FB"/>
    <w:rsid w:val="002771DD"/>
    <w:rsid w:val="00280D9B"/>
    <w:rsid w:val="002827AE"/>
    <w:rsid w:val="00284B63"/>
    <w:rsid w:val="0028500F"/>
    <w:rsid w:val="00285E06"/>
    <w:rsid w:val="00294188"/>
    <w:rsid w:val="00296294"/>
    <w:rsid w:val="0029629E"/>
    <w:rsid w:val="00296904"/>
    <w:rsid w:val="00297B74"/>
    <w:rsid w:val="002A1B26"/>
    <w:rsid w:val="002A5648"/>
    <w:rsid w:val="002A59CF"/>
    <w:rsid w:val="002A76A6"/>
    <w:rsid w:val="002B0084"/>
    <w:rsid w:val="002B0CAC"/>
    <w:rsid w:val="002B22A7"/>
    <w:rsid w:val="002B2FFA"/>
    <w:rsid w:val="002B3CCF"/>
    <w:rsid w:val="002B59FB"/>
    <w:rsid w:val="002B61B3"/>
    <w:rsid w:val="002B6B03"/>
    <w:rsid w:val="002B7C43"/>
    <w:rsid w:val="002C03B5"/>
    <w:rsid w:val="002C4530"/>
    <w:rsid w:val="002D35DE"/>
    <w:rsid w:val="002D3B22"/>
    <w:rsid w:val="002D4838"/>
    <w:rsid w:val="002D5277"/>
    <w:rsid w:val="002D651C"/>
    <w:rsid w:val="002E07B3"/>
    <w:rsid w:val="002E0DA4"/>
    <w:rsid w:val="002E152B"/>
    <w:rsid w:val="002E53F2"/>
    <w:rsid w:val="002F3F03"/>
    <w:rsid w:val="002F554D"/>
    <w:rsid w:val="003021C8"/>
    <w:rsid w:val="00303D27"/>
    <w:rsid w:val="00307F24"/>
    <w:rsid w:val="00310CBA"/>
    <w:rsid w:val="0031123A"/>
    <w:rsid w:val="003149A7"/>
    <w:rsid w:val="00317C97"/>
    <w:rsid w:val="00317D59"/>
    <w:rsid w:val="003219B5"/>
    <w:rsid w:val="003255B8"/>
    <w:rsid w:val="0032617B"/>
    <w:rsid w:val="00326CFD"/>
    <w:rsid w:val="00326E8A"/>
    <w:rsid w:val="00326F42"/>
    <w:rsid w:val="00332D6C"/>
    <w:rsid w:val="00332F2F"/>
    <w:rsid w:val="00335C59"/>
    <w:rsid w:val="00340777"/>
    <w:rsid w:val="003424E0"/>
    <w:rsid w:val="00346BC7"/>
    <w:rsid w:val="0034747A"/>
    <w:rsid w:val="00347521"/>
    <w:rsid w:val="00351293"/>
    <w:rsid w:val="003523BE"/>
    <w:rsid w:val="00354EA1"/>
    <w:rsid w:val="00362213"/>
    <w:rsid w:val="00366369"/>
    <w:rsid w:val="00367210"/>
    <w:rsid w:val="0037271F"/>
    <w:rsid w:val="003727C8"/>
    <w:rsid w:val="00372F20"/>
    <w:rsid w:val="00376A7E"/>
    <w:rsid w:val="00381BA1"/>
    <w:rsid w:val="0038312F"/>
    <w:rsid w:val="00383A63"/>
    <w:rsid w:val="00385171"/>
    <w:rsid w:val="00385967"/>
    <w:rsid w:val="00385A31"/>
    <w:rsid w:val="003879E3"/>
    <w:rsid w:val="00387F13"/>
    <w:rsid w:val="00390E5A"/>
    <w:rsid w:val="0039196C"/>
    <w:rsid w:val="0039300C"/>
    <w:rsid w:val="00393C31"/>
    <w:rsid w:val="00394B78"/>
    <w:rsid w:val="00395CC3"/>
    <w:rsid w:val="003A1357"/>
    <w:rsid w:val="003A2DD4"/>
    <w:rsid w:val="003A37A1"/>
    <w:rsid w:val="003A3FD8"/>
    <w:rsid w:val="003A4E1C"/>
    <w:rsid w:val="003A53F6"/>
    <w:rsid w:val="003B06AD"/>
    <w:rsid w:val="003B2380"/>
    <w:rsid w:val="003B2C01"/>
    <w:rsid w:val="003B74B9"/>
    <w:rsid w:val="003C0049"/>
    <w:rsid w:val="003C3C45"/>
    <w:rsid w:val="003C4084"/>
    <w:rsid w:val="003C4DFA"/>
    <w:rsid w:val="003C60D5"/>
    <w:rsid w:val="003C7591"/>
    <w:rsid w:val="003D01BC"/>
    <w:rsid w:val="003D1844"/>
    <w:rsid w:val="003D2819"/>
    <w:rsid w:val="003D61B4"/>
    <w:rsid w:val="003E1AE4"/>
    <w:rsid w:val="003E34D7"/>
    <w:rsid w:val="003E38B5"/>
    <w:rsid w:val="003E4019"/>
    <w:rsid w:val="003E59D4"/>
    <w:rsid w:val="003F0DBA"/>
    <w:rsid w:val="003F3A33"/>
    <w:rsid w:val="003F52D8"/>
    <w:rsid w:val="003F7974"/>
    <w:rsid w:val="00401CFA"/>
    <w:rsid w:val="00405C35"/>
    <w:rsid w:val="00406D31"/>
    <w:rsid w:val="00410206"/>
    <w:rsid w:val="00410D19"/>
    <w:rsid w:val="004120F7"/>
    <w:rsid w:val="00416698"/>
    <w:rsid w:val="00416B63"/>
    <w:rsid w:val="00416F30"/>
    <w:rsid w:val="00421FEF"/>
    <w:rsid w:val="00422A77"/>
    <w:rsid w:val="004245BD"/>
    <w:rsid w:val="00425C8B"/>
    <w:rsid w:val="00431B94"/>
    <w:rsid w:val="00435081"/>
    <w:rsid w:val="004403BF"/>
    <w:rsid w:val="004405F5"/>
    <w:rsid w:val="00442C71"/>
    <w:rsid w:val="004432B5"/>
    <w:rsid w:val="00443400"/>
    <w:rsid w:val="00443ABD"/>
    <w:rsid w:val="004448F3"/>
    <w:rsid w:val="004452F2"/>
    <w:rsid w:val="0044593E"/>
    <w:rsid w:val="0044786E"/>
    <w:rsid w:val="00451C75"/>
    <w:rsid w:val="00452455"/>
    <w:rsid w:val="00453DCB"/>
    <w:rsid w:val="00453FD0"/>
    <w:rsid w:val="0045405F"/>
    <w:rsid w:val="00456A64"/>
    <w:rsid w:val="00460E19"/>
    <w:rsid w:val="0046113A"/>
    <w:rsid w:val="00461F51"/>
    <w:rsid w:val="004641D8"/>
    <w:rsid w:val="00464689"/>
    <w:rsid w:val="00465737"/>
    <w:rsid w:val="0046698D"/>
    <w:rsid w:val="00467E8E"/>
    <w:rsid w:val="00467F64"/>
    <w:rsid w:val="00470970"/>
    <w:rsid w:val="00484FFE"/>
    <w:rsid w:val="00493328"/>
    <w:rsid w:val="004953E7"/>
    <w:rsid w:val="00495A0B"/>
    <w:rsid w:val="00495A17"/>
    <w:rsid w:val="00496433"/>
    <w:rsid w:val="004977A2"/>
    <w:rsid w:val="004A1D45"/>
    <w:rsid w:val="004A2371"/>
    <w:rsid w:val="004A33DE"/>
    <w:rsid w:val="004A3D25"/>
    <w:rsid w:val="004A4ACB"/>
    <w:rsid w:val="004A51A2"/>
    <w:rsid w:val="004A5361"/>
    <w:rsid w:val="004A6FC5"/>
    <w:rsid w:val="004B02A0"/>
    <w:rsid w:val="004B16E5"/>
    <w:rsid w:val="004B189F"/>
    <w:rsid w:val="004B2156"/>
    <w:rsid w:val="004B2B5A"/>
    <w:rsid w:val="004B3FB4"/>
    <w:rsid w:val="004B65C0"/>
    <w:rsid w:val="004B6C2E"/>
    <w:rsid w:val="004B7C5F"/>
    <w:rsid w:val="004C09C9"/>
    <w:rsid w:val="004D0809"/>
    <w:rsid w:val="004D29FB"/>
    <w:rsid w:val="004D2AE2"/>
    <w:rsid w:val="004D37C3"/>
    <w:rsid w:val="004D3C93"/>
    <w:rsid w:val="004D4788"/>
    <w:rsid w:val="004D61FA"/>
    <w:rsid w:val="004D7FC3"/>
    <w:rsid w:val="004E1960"/>
    <w:rsid w:val="004E2966"/>
    <w:rsid w:val="004E3BE4"/>
    <w:rsid w:val="004E635C"/>
    <w:rsid w:val="004E694B"/>
    <w:rsid w:val="004F07FC"/>
    <w:rsid w:val="004F46CE"/>
    <w:rsid w:val="004F5940"/>
    <w:rsid w:val="004F6E31"/>
    <w:rsid w:val="00502A78"/>
    <w:rsid w:val="0050413C"/>
    <w:rsid w:val="005060B1"/>
    <w:rsid w:val="00510AC2"/>
    <w:rsid w:val="0051123A"/>
    <w:rsid w:val="00512996"/>
    <w:rsid w:val="00514B89"/>
    <w:rsid w:val="0051511D"/>
    <w:rsid w:val="00516D6A"/>
    <w:rsid w:val="00522427"/>
    <w:rsid w:val="00522A92"/>
    <w:rsid w:val="00525B17"/>
    <w:rsid w:val="00532E62"/>
    <w:rsid w:val="005342D4"/>
    <w:rsid w:val="0053481E"/>
    <w:rsid w:val="00534C0F"/>
    <w:rsid w:val="00534DAC"/>
    <w:rsid w:val="005350D0"/>
    <w:rsid w:val="0053698C"/>
    <w:rsid w:val="00536A0B"/>
    <w:rsid w:val="00536FFD"/>
    <w:rsid w:val="00541D06"/>
    <w:rsid w:val="00542DE8"/>
    <w:rsid w:val="00545DFD"/>
    <w:rsid w:val="00547374"/>
    <w:rsid w:val="00551541"/>
    <w:rsid w:val="00551F50"/>
    <w:rsid w:val="00553576"/>
    <w:rsid w:val="0055499C"/>
    <w:rsid w:val="005555BA"/>
    <w:rsid w:val="00555AB7"/>
    <w:rsid w:val="0055728F"/>
    <w:rsid w:val="0056070C"/>
    <w:rsid w:val="0056159D"/>
    <w:rsid w:val="0056291C"/>
    <w:rsid w:val="00563171"/>
    <w:rsid w:val="005668A0"/>
    <w:rsid w:val="00571AAE"/>
    <w:rsid w:val="00573827"/>
    <w:rsid w:val="00576FA9"/>
    <w:rsid w:val="00577E0E"/>
    <w:rsid w:val="00581C2D"/>
    <w:rsid w:val="0058345B"/>
    <w:rsid w:val="00591046"/>
    <w:rsid w:val="00592A14"/>
    <w:rsid w:val="00592E5E"/>
    <w:rsid w:val="00593AC5"/>
    <w:rsid w:val="00595492"/>
    <w:rsid w:val="00595DE1"/>
    <w:rsid w:val="005A0074"/>
    <w:rsid w:val="005A0AD9"/>
    <w:rsid w:val="005A3ED6"/>
    <w:rsid w:val="005A6707"/>
    <w:rsid w:val="005A78B2"/>
    <w:rsid w:val="005B0EDB"/>
    <w:rsid w:val="005B1E68"/>
    <w:rsid w:val="005B324D"/>
    <w:rsid w:val="005B4608"/>
    <w:rsid w:val="005B47AB"/>
    <w:rsid w:val="005C2402"/>
    <w:rsid w:val="005C47E0"/>
    <w:rsid w:val="005C51F9"/>
    <w:rsid w:val="005D318A"/>
    <w:rsid w:val="005D5291"/>
    <w:rsid w:val="005D69D2"/>
    <w:rsid w:val="005E3BC5"/>
    <w:rsid w:val="005E3FD3"/>
    <w:rsid w:val="005E4B51"/>
    <w:rsid w:val="005E4BB5"/>
    <w:rsid w:val="005F1B19"/>
    <w:rsid w:val="005F1C35"/>
    <w:rsid w:val="005F4CDC"/>
    <w:rsid w:val="005F6C03"/>
    <w:rsid w:val="0060257B"/>
    <w:rsid w:val="006047CB"/>
    <w:rsid w:val="0060552E"/>
    <w:rsid w:val="00610948"/>
    <w:rsid w:val="00616133"/>
    <w:rsid w:val="00621AE0"/>
    <w:rsid w:val="00621B36"/>
    <w:rsid w:val="00621D37"/>
    <w:rsid w:val="006245D3"/>
    <w:rsid w:val="00625A53"/>
    <w:rsid w:val="00626978"/>
    <w:rsid w:val="00630E47"/>
    <w:rsid w:val="006321D7"/>
    <w:rsid w:val="0063346D"/>
    <w:rsid w:val="00635A41"/>
    <w:rsid w:val="00636A55"/>
    <w:rsid w:val="0064132C"/>
    <w:rsid w:val="00642789"/>
    <w:rsid w:val="00643A04"/>
    <w:rsid w:val="00644C7C"/>
    <w:rsid w:val="00645258"/>
    <w:rsid w:val="006452B1"/>
    <w:rsid w:val="00646953"/>
    <w:rsid w:val="00647AF5"/>
    <w:rsid w:val="00650DE0"/>
    <w:rsid w:val="0065180B"/>
    <w:rsid w:val="0065273B"/>
    <w:rsid w:val="00653AB4"/>
    <w:rsid w:val="00655247"/>
    <w:rsid w:val="0065527D"/>
    <w:rsid w:val="00656BC3"/>
    <w:rsid w:val="00657424"/>
    <w:rsid w:val="00661D25"/>
    <w:rsid w:val="006637B3"/>
    <w:rsid w:val="00666A2B"/>
    <w:rsid w:val="00667757"/>
    <w:rsid w:val="0067487F"/>
    <w:rsid w:val="00676018"/>
    <w:rsid w:val="00677E85"/>
    <w:rsid w:val="00680F47"/>
    <w:rsid w:val="006816F8"/>
    <w:rsid w:val="00681ACE"/>
    <w:rsid w:val="00681F21"/>
    <w:rsid w:val="006852F8"/>
    <w:rsid w:val="00686AC1"/>
    <w:rsid w:val="00686C44"/>
    <w:rsid w:val="00687B39"/>
    <w:rsid w:val="00690A92"/>
    <w:rsid w:val="006919EB"/>
    <w:rsid w:val="00692EBF"/>
    <w:rsid w:val="00693DBA"/>
    <w:rsid w:val="006949B6"/>
    <w:rsid w:val="0069644F"/>
    <w:rsid w:val="00697A5E"/>
    <w:rsid w:val="006A0467"/>
    <w:rsid w:val="006A05BD"/>
    <w:rsid w:val="006A11BD"/>
    <w:rsid w:val="006A1949"/>
    <w:rsid w:val="006A3D68"/>
    <w:rsid w:val="006A6E67"/>
    <w:rsid w:val="006A7547"/>
    <w:rsid w:val="006B01AC"/>
    <w:rsid w:val="006B1629"/>
    <w:rsid w:val="006B1DC4"/>
    <w:rsid w:val="006B2556"/>
    <w:rsid w:val="006B2BD2"/>
    <w:rsid w:val="006B3226"/>
    <w:rsid w:val="006B3408"/>
    <w:rsid w:val="006B3E74"/>
    <w:rsid w:val="006B658C"/>
    <w:rsid w:val="006C24BA"/>
    <w:rsid w:val="006C32A1"/>
    <w:rsid w:val="006C371F"/>
    <w:rsid w:val="006C68A0"/>
    <w:rsid w:val="006D1994"/>
    <w:rsid w:val="006D29D0"/>
    <w:rsid w:val="006D5926"/>
    <w:rsid w:val="006D6E4F"/>
    <w:rsid w:val="006E0199"/>
    <w:rsid w:val="006E2AC3"/>
    <w:rsid w:val="006E43C1"/>
    <w:rsid w:val="006E4D8C"/>
    <w:rsid w:val="006E65B8"/>
    <w:rsid w:val="006E68C6"/>
    <w:rsid w:val="006F0B5B"/>
    <w:rsid w:val="006F142E"/>
    <w:rsid w:val="006F2E55"/>
    <w:rsid w:val="006F356C"/>
    <w:rsid w:val="006F4388"/>
    <w:rsid w:val="006F4610"/>
    <w:rsid w:val="006F57C1"/>
    <w:rsid w:val="00703ED2"/>
    <w:rsid w:val="00704C5D"/>
    <w:rsid w:val="00705C25"/>
    <w:rsid w:val="00706744"/>
    <w:rsid w:val="007079C8"/>
    <w:rsid w:val="00707F08"/>
    <w:rsid w:val="00711AF0"/>
    <w:rsid w:val="0071580A"/>
    <w:rsid w:val="0071682C"/>
    <w:rsid w:val="00721023"/>
    <w:rsid w:val="007224C0"/>
    <w:rsid w:val="00722D34"/>
    <w:rsid w:val="0072411A"/>
    <w:rsid w:val="0072419C"/>
    <w:rsid w:val="00725119"/>
    <w:rsid w:val="00725391"/>
    <w:rsid w:val="007255BC"/>
    <w:rsid w:val="007256D9"/>
    <w:rsid w:val="00726468"/>
    <w:rsid w:val="00736652"/>
    <w:rsid w:val="007378D5"/>
    <w:rsid w:val="00740DB9"/>
    <w:rsid w:val="00741AFA"/>
    <w:rsid w:val="00741DFC"/>
    <w:rsid w:val="00742635"/>
    <w:rsid w:val="00744B9B"/>
    <w:rsid w:val="00744CF8"/>
    <w:rsid w:val="00745D54"/>
    <w:rsid w:val="00747327"/>
    <w:rsid w:val="007513E3"/>
    <w:rsid w:val="007515B1"/>
    <w:rsid w:val="007521AA"/>
    <w:rsid w:val="00753A81"/>
    <w:rsid w:val="00754203"/>
    <w:rsid w:val="007542A5"/>
    <w:rsid w:val="0075481B"/>
    <w:rsid w:val="00755219"/>
    <w:rsid w:val="007556D8"/>
    <w:rsid w:val="00755A64"/>
    <w:rsid w:val="00756496"/>
    <w:rsid w:val="00762C39"/>
    <w:rsid w:val="00766136"/>
    <w:rsid w:val="00766ABA"/>
    <w:rsid w:val="0076714B"/>
    <w:rsid w:val="007672E2"/>
    <w:rsid w:val="00770DA3"/>
    <w:rsid w:val="007728A2"/>
    <w:rsid w:val="00772F9C"/>
    <w:rsid w:val="00774CAB"/>
    <w:rsid w:val="007818A6"/>
    <w:rsid w:val="0078457C"/>
    <w:rsid w:val="00786CE9"/>
    <w:rsid w:val="00790B8C"/>
    <w:rsid w:val="007912CD"/>
    <w:rsid w:val="007914E0"/>
    <w:rsid w:val="00792855"/>
    <w:rsid w:val="0079472D"/>
    <w:rsid w:val="00795937"/>
    <w:rsid w:val="00795D89"/>
    <w:rsid w:val="007A183A"/>
    <w:rsid w:val="007A6701"/>
    <w:rsid w:val="007B0ACC"/>
    <w:rsid w:val="007B1475"/>
    <w:rsid w:val="007B1733"/>
    <w:rsid w:val="007B2F61"/>
    <w:rsid w:val="007B72A9"/>
    <w:rsid w:val="007C19E8"/>
    <w:rsid w:val="007C243B"/>
    <w:rsid w:val="007C4F24"/>
    <w:rsid w:val="007C4F57"/>
    <w:rsid w:val="007C5AF2"/>
    <w:rsid w:val="007C5BD1"/>
    <w:rsid w:val="007C6C48"/>
    <w:rsid w:val="007C7061"/>
    <w:rsid w:val="007D13CE"/>
    <w:rsid w:val="007D7773"/>
    <w:rsid w:val="007D7A26"/>
    <w:rsid w:val="007E16E3"/>
    <w:rsid w:val="007E22E7"/>
    <w:rsid w:val="007E423C"/>
    <w:rsid w:val="007F193F"/>
    <w:rsid w:val="007F1DC3"/>
    <w:rsid w:val="007F32D4"/>
    <w:rsid w:val="007F731F"/>
    <w:rsid w:val="00801ADC"/>
    <w:rsid w:val="00801E00"/>
    <w:rsid w:val="008038FF"/>
    <w:rsid w:val="00807F1A"/>
    <w:rsid w:val="008101CD"/>
    <w:rsid w:val="008107CF"/>
    <w:rsid w:val="0081100E"/>
    <w:rsid w:val="00811DED"/>
    <w:rsid w:val="008123ED"/>
    <w:rsid w:val="0081538D"/>
    <w:rsid w:val="0081599A"/>
    <w:rsid w:val="00820CDD"/>
    <w:rsid w:val="008233A1"/>
    <w:rsid w:val="00834339"/>
    <w:rsid w:val="008343F1"/>
    <w:rsid w:val="00835C44"/>
    <w:rsid w:val="00835EF8"/>
    <w:rsid w:val="00836805"/>
    <w:rsid w:val="0084187F"/>
    <w:rsid w:val="00841B19"/>
    <w:rsid w:val="00842F47"/>
    <w:rsid w:val="008432A5"/>
    <w:rsid w:val="008432E9"/>
    <w:rsid w:val="00845665"/>
    <w:rsid w:val="00847872"/>
    <w:rsid w:val="00855399"/>
    <w:rsid w:val="00863577"/>
    <w:rsid w:val="00864F47"/>
    <w:rsid w:val="0086633A"/>
    <w:rsid w:val="00866F3B"/>
    <w:rsid w:val="00866FF7"/>
    <w:rsid w:val="0087049B"/>
    <w:rsid w:val="008718B7"/>
    <w:rsid w:val="00871FEC"/>
    <w:rsid w:val="0087304B"/>
    <w:rsid w:val="00874676"/>
    <w:rsid w:val="00875700"/>
    <w:rsid w:val="00875C1B"/>
    <w:rsid w:val="0088053A"/>
    <w:rsid w:val="008812E6"/>
    <w:rsid w:val="008813B0"/>
    <w:rsid w:val="0088170B"/>
    <w:rsid w:val="00882648"/>
    <w:rsid w:val="0088292A"/>
    <w:rsid w:val="00882DA7"/>
    <w:rsid w:val="008836F5"/>
    <w:rsid w:val="00883D78"/>
    <w:rsid w:val="00883E25"/>
    <w:rsid w:val="0088744F"/>
    <w:rsid w:val="0088751B"/>
    <w:rsid w:val="00887C7D"/>
    <w:rsid w:val="00891A63"/>
    <w:rsid w:val="00892DA3"/>
    <w:rsid w:val="00893A1A"/>
    <w:rsid w:val="0089462B"/>
    <w:rsid w:val="00894CD3"/>
    <w:rsid w:val="00896823"/>
    <w:rsid w:val="00897551"/>
    <w:rsid w:val="00897DD6"/>
    <w:rsid w:val="008A0195"/>
    <w:rsid w:val="008A2638"/>
    <w:rsid w:val="008A2751"/>
    <w:rsid w:val="008A2D58"/>
    <w:rsid w:val="008A4014"/>
    <w:rsid w:val="008A4AFB"/>
    <w:rsid w:val="008A5CCB"/>
    <w:rsid w:val="008B00E0"/>
    <w:rsid w:val="008B2885"/>
    <w:rsid w:val="008B5BC1"/>
    <w:rsid w:val="008B5C90"/>
    <w:rsid w:val="008B7307"/>
    <w:rsid w:val="008C09C8"/>
    <w:rsid w:val="008C0E22"/>
    <w:rsid w:val="008C252D"/>
    <w:rsid w:val="008C6185"/>
    <w:rsid w:val="008D0825"/>
    <w:rsid w:val="008D1995"/>
    <w:rsid w:val="008D212B"/>
    <w:rsid w:val="008D3C1F"/>
    <w:rsid w:val="008D4936"/>
    <w:rsid w:val="008D4FAC"/>
    <w:rsid w:val="008D5E1B"/>
    <w:rsid w:val="008D72CF"/>
    <w:rsid w:val="008E2146"/>
    <w:rsid w:val="008E6290"/>
    <w:rsid w:val="008E7AE3"/>
    <w:rsid w:val="008E7B50"/>
    <w:rsid w:val="008E7CAE"/>
    <w:rsid w:val="008F40FD"/>
    <w:rsid w:val="008F4EC0"/>
    <w:rsid w:val="008F5256"/>
    <w:rsid w:val="008F5B04"/>
    <w:rsid w:val="008F693F"/>
    <w:rsid w:val="00902ED2"/>
    <w:rsid w:val="00902F01"/>
    <w:rsid w:val="00904779"/>
    <w:rsid w:val="009047D8"/>
    <w:rsid w:val="00905529"/>
    <w:rsid w:val="009101CB"/>
    <w:rsid w:val="009128CD"/>
    <w:rsid w:val="00913700"/>
    <w:rsid w:val="00915D27"/>
    <w:rsid w:val="00915FCC"/>
    <w:rsid w:val="0091699C"/>
    <w:rsid w:val="00917E87"/>
    <w:rsid w:val="00925448"/>
    <w:rsid w:val="00927C21"/>
    <w:rsid w:val="009347E3"/>
    <w:rsid w:val="00934DC7"/>
    <w:rsid w:val="00935124"/>
    <w:rsid w:val="009370B8"/>
    <w:rsid w:val="00942A23"/>
    <w:rsid w:val="0094337A"/>
    <w:rsid w:val="009452FE"/>
    <w:rsid w:val="00945987"/>
    <w:rsid w:val="00947C81"/>
    <w:rsid w:val="00951827"/>
    <w:rsid w:val="00951A1C"/>
    <w:rsid w:val="00964884"/>
    <w:rsid w:val="009653AD"/>
    <w:rsid w:val="00970D47"/>
    <w:rsid w:val="00971438"/>
    <w:rsid w:val="00972B7E"/>
    <w:rsid w:val="00980C84"/>
    <w:rsid w:val="00981AD0"/>
    <w:rsid w:val="00981D22"/>
    <w:rsid w:val="0098238E"/>
    <w:rsid w:val="0098570B"/>
    <w:rsid w:val="00987C5A"/>
    <w:rsid w:val="00992211"/>
    <w:rsid w:val="0099240F"/>
    <w:rsid w:val="0099585F"/>
    <w:rsid w:val="0099796F"/>
    <w:rsid w:val="009A08F5"/>
    <w:rsid w:val="009A0D8A"/>
    <w:rsid w:val="009A14FD"/>
    <w:rsid w:val="009A16C3"/>
    <w:rsid w:val="009A257C"/>
    <w:rsid w:val="009A4E91"/>
    <w:rsid w:val="009A534F"/>
    <w:rsid w:val="009A54FC"/>
    <w:rsid w:val="009A761F"/>
    <w:rsid w:val="009A7649"/>
    <w:rsid w:val="009B0183"/>
    <w:rsid w:val="009B0E55"/>
    <w:rsid w:val="009B54D9"/>
    <w:rsid w:val="009B772A"/>
    <w:rsid w:val="009C376A"/>
    <w:rsid w:val="009C4198"/>
    <w:rsid w:val="009C41B6"/>
    <w:rsid w:val="009D0461"/>
    <w:rsid w:val="009D0961"/>
    <w:rsid w:val="009D47A5"/>
    <w:rsid w:val="009D4CB2"/>
    <w:rsid w:val="009E29C5"/>
    <w:rsid w:val="009E556F"/>
    <w:rsid w:val="009E5997"/>
    <w:rsid w:val="009E6A6B"/>
    <w:rsid w:val="009F0F80"/>
    <w:rsid w:val="00A000BE"/>
    <w:rsid w:val="00A01750"/>
    <w:rsid w:val="00A01BF8"/>
    <w:rsid w:val="00A01DE6"/>
    <w:rsid w:val="00A04DFF"/>
    <w:rsid w:val="00A066F2"/>
    <w:rsid w:val="00A11AC5"/>
    <w:rsid w:val="00A147A8"/>
    <w:rsid w:val="00A16236"/>
    <w:rsid w:val="00A22ADC"/>
    <w:rsid w:val="00A2599D"/>
    <w:rsid w:val="00A30413"/>
    <w:rsid w:val="00A30A6E"/>
    <w:rsid w:val="00A336E8"/>
    <w:rsid w:val="00A34CB2"/>
    <w:rsid w:val="00A35B82"/>
    <w:rsid w:val="00A35EC2"/>
    <w:rsid w:val="00A36999"/>
    <w:rsid w:val="00A40DA5"/>
    <w:rsid w:val="00A42692"/>
    <w:rsid w:val="00A433AA"/>
    <w:rsid w:val="00A44987"/>
    <w:rsid w:val="00A4596E"/>
    <w:rsid w:val="00A46A42"/>
    <w:rsid w:val="00A50EFB"/>
    <w:rsid w:val="00A533BA"/>
    <w:rsid w:val="00A552B5"/>
    <w:rsid w:val="00A56881"/>
    <w:rsid w:val="00A619CA"/>
    <w:rsid w:val="00A638B8"/>
    <w:rsid w:val="00A63959"/>
    <w:rsid w:val="00A720A9"/>
    <w:rsid w:val="00A7407A"/>
    <w:rsid w:val="00A7471E"/>
    <w:rsid w:val="00A74DC1"/>
    <w:rsid w:val="00A74F39"/>
    <w:rsid w:val="00A75553"/>
    <w:rsid w:val="00A81367"/>
    <w:rsid w:val="00A90BA5"/>
    <w:rsid w:val="00A91FA3"/>
    <w:rsid w:val="00A93064"/>
    <w:rsid w:val="00A93C8F"/>
    <w:rsid w:val="00A9626F"/>
    <w:rsid w:val="00A9702C"/>
    <w:rsid w:val="00A97129"/>
    <w:rsid w:val="00A976E6"/>
    <w:rsid w:val="00AA125B"/>
    <w:rsid w:val="00AA1A45"/>
    <w:rsid w:val="00AA3083"/>
    <w:rsid w:val="00AB2D81"/>
    <w:rsid w:val="00AB360D"/>
    <w:rsid w:val="00AB7551"/>
    <w:rsid w:val="00AB79D3"/>
    <w:rsid w:val="00AC1380"/>
    <w:rsid w:val="00AC2270"/>
    <w:rsid w:val="00AC251D"/>
    <w:rsid w:val="00AC33E8"/>
    <w:rsid w:val="00AC40D1"/>
    <w:rsid w:val="00AC4331"/>
    <w:rsid w:val="00AC5B16"/>
    <w:rsid w:val="00AC646F"/>
    <w:rsid w:val="00AC7895"/>
    <w:rsid w:val="00AD09FA"/>
    <w:rsid w:val="00AD1566"/>
    <w:rsid w:val="00AD4266"/>
    <w:rsid w:val="00AD4762"/>
    <w:rsid w:val="00AD53E2"/>
    <w:rsid w:val="00AE0E3E"/>
    <w:rsid w:val="00AE0F23"/>
    <w:rsid w:val="00AE102E"/>
    <w:rsid w:val="00AE19E4"/>
    <w:rsid w:val="00AE426A"/>
    <w:rsid w:val="00AE6356"/>
    <w:rsid w:val="00AE6CBE"/>
    <w:rsid w:val="00AF2421"/>
    <w:rsid w:val="00AF4595"/>
    <w:rsid w:val="00AF5F76"/>
    <w:rsid w:val="00AF6D05"/>
    <w:rsid w:val="00B00861"/>
    <w:rsid w:val="00B049FE"/>
    <w:rsid w:val="00B04D90"/>
    <w:rsid w:val="00B062D0"/>
    <w:rsid w:val="00B06DCE"/>
    <w:rsid w:val="00B07B38"/>
    <w:rsid w:val="00B1163D"/>
    <w:rsid w:val="00B1189F"/>
    <w:rsid w:val="00B12B32"/>
    <w:rsid w:val="00B13659"/>
    <w:rsid w:val="00B14570"/>
    <w:rsid w:val="00B15F33"/>
    <w:rsid w:val="00B16D80"/>
    <w:rsid w:val="00B16EAC"/>
    <w:rsid w:val="00B17BC0"/>
    <w:rsid w:val="00B200F5"/>
    <w:rsid w:val="00B21BD9"/>
    <w:rsid w:val="00B222C7"/>
    <w:rsid w:val="00B2298E"/>
    <w:rsid w:val="00B25D8B"/>
    <w:rsid w:val="00B279B2"/>
    <w:rsid w:val="00B309AE"/>
    <w:rsid w:val="00B32E4F"/>
    <w:rsid w:val="00B32FF3"/>
    <w:rsid w:val="00B337EF"/>
    <w:rsid w:val="00B35472"/>
    <w:rsid w:val="00B409DD"/>
    <w:rsid w:val="00B4131D"/>
    <w:rsid w:val="00B52844"/>
    <w:rsid w:val="00B53336"/>
    <w:rsid w:val="00B5342B"/>
    <w:rsid w:val="00B57E4E"/>
    <w:rsid w:val="00B61E0C"/>
    <w:rsid w:val="00B75B93"/>
    <w:rsid w:val="00B75F3C"/>
    <w:rsid w:val="00B82486"/>
    <w:rsid w:val="00B9043D"/>
    <w:rsid w:val="00B90560"/>
    <w:rsid w:val="00B9186B"/>
    <w:rsid w:val="00B91A81"/>
    <w:rsid w:val="00B931C7"/>
    <w:rsid w:val="00B96592"/>
    <w:rsid w:val="00BA0BD2"/>
    <w:rsid w:val="00BA2C31"/>
    <w:rsid w:val="00BA4080"/>
    <w:rsid w:val="00BA45C8"/>
    <w:rsid w:val="00BA497B"/>
    <w:rsid w:val="00BA5087"/>
    <w:rsid w:val="00BA743E"/>
    <w:rsid w:val="00BB1DC6"/>
    <w:rsid w:val="00BB222F"/>
    <w:rsid w:val="00BB2A37"/>
    <w:rsid w:val="00BB2B09"/>
    <w:rsid w:val="00BB3BA6"/>
    <w:rsid w:val="00BB4094"/>
    <w:rsid w:val="00BB4C8E"/>
    <w:rsid w:val="00BC181F"/>
    <w:rsid w:val="00BC3950"/>
    <w:rsid w:val="00BC4BB5"/>
    <w:rsid w:val="00BC7651"/>
    <w:rsid w:val="00BD08A5"/>
    <w:rsid w:val="00BD280F"/>
    <w:rsid w:val="00BD30A5"/>
    <w:rsid w:val="00BD40E9"/>
    <w:rsid w:val="00BD7C06"/>
    <w:rsid w:val="00BE0513"/>
    <w:rsid w:val="00BE414A"/>
    <w:rsid w:val="00BE4C32"/>
    <w:rsid w:val="00BE4DD4"/>
    <w:rsid w:val="00BE6A29"/>
    <w:rsid w:val="00BF17BA"/>
    <w:rsid w:val="00BF2681"/>
    <w:rsid w:val="00BF4C2C"/>
    <w:rsid w:val="00BF687A"/>
    <w:rsid w:val="00BF70D4"/>
    <w:rsid w:val="00C03AED"/>
    <w:rsid w:val="00C0400D"/>
    <w:rsid w:val="00C061B6"/>
    <w:rsid w:val="00C102AB"/>
    <w:rsid w:val="00C106CA"/>
    <w:rsid w:val="00C11682"/>
    <w:rsid w:val="00C11BB0"/>
    <w:rsid w:val="00C130DA"/>
    <w:rsid w:val="00C211E8"/>
    <w:rsid w:val="00C21595"/>
    <w:rsid w:val="00C223A4"/>
    <w:rsid w:val="00C23E78"/>
    <w:rsid w:val="00C23F2F"/>
    <w:rsid w:val="00C25C11"/>
    <w:rsid w:val="00C25C5B"/>
    <w:rsid w:val="00C27947"/>
    <w:rsid w:val="00C30554"/>
    <w:rsid w:val="00C31085"/>
    <w:rsid w:val="00C31F02"/>
    <w:rsid w:val="00C33A4F"/>
    <w:rsid w:val="00C3422D"/>
    <w:rsid w:val="00C35E1F"/>
    <w:rsid w:val="00C36FB3"/>
    <w:rsid w:val="00C37AAE"/>
    <w:rsid w:val="00C37AD7"/>
    <w:rsid w:val="00C40249"/>
    <w:rsid w:val="00C420D7"/>
    <w:rsid w:val="00C539EF"/>
    <w:rsid w:val="00C543D1"/>
    <w:rsid w:val="00C545BA"/>
    <w:rsid w:val="00C569EE"/>
    <w:rsid w:val="00C619F7"/>
    <w:rsid w:val="00C630D0"/>
    <w:rsid w:val="00C63D4A"/>
    <w:rsid w:val="00C6456F"/>
    <w:rsid w:val="00C652E4"/>
    <w:rsid w:val="00C66051"/>
    <w:rsid w:val="00C67483"/>
    <w:rsid w:val="00C71BA7"/>
    <w:rsid w:val="00C74C6D"/>
    <w:rsid w:val="00C75133"/>
    <w:rsid w:val="00C80649"/>
    <w:rsid w:val="00C855F3"/>
    <w:rsid w:val="00C906D6"/>
    <w:rsid w:val="00C916F2"/>
    <w:rsid w:val="00C953DF"/>
    <w:rsid w:val="00C96448"/>
    <w:rsid w:val="00CA0D1C"/>
    <w:rsid w:val="00CA1113"/>
    <w:rsid w:val="00CA3E60"/>
    <w:rsid w:val="00CA55D5"/>
    <w:rsid w:val="00CA5A14"/>
    <w:rsid w:val="00CA7A47"/>
    <w:rsid w:val="00CA7DA4"/>
    <w:rsid w:val="00CB04AA"/>
    <w:rsid w:val="00CB1249"/>
    <w:rsid w:val="00CB2AAC"/>
    <w:rsid w:val="00CB3FAC"/>
    <w:rsid w:val="00CB4DB1"/>
    <w:rsid w:val="00CC10EF"/>
    <w:rsid w:val="00CC2AE7"/>
    <w:rsid w:val="00CC35D8"/>
    <w:rsid w:val="00CC362C"/>
    <w:rsid w:val="00CC45EB"/>
    <w:rsid w:val="00CC46A9"/>
    <w:rsid w:val="00CC6A0B"/>
    <w:rsid w:val="00CC7B36"/>
    <w:rsid w:val="00CC7D36"/>
    <w:rsid w:val="00CD2831"/>
    <w:rsid w:val="00CD70A8"/>
    <w:rsid w:val="00CD747F"/>
    <w:rsid w:val="00CE1E50"/>
    <w:rsid w:val="00CE302B"/>
    <w:rsid w:val="00CE333B"/>
    <w:rsid w:val="00CE4779"/>
    <w:rsid w:val="00CE63B7"/>
    <w:rsid w:val="00CE6486"/>
    <w:rsid w:val="00CE68B7"/>
    <w:rsid w:val="00CE6D6C"/>
    <w:rsid w:val="00CE7208"/>
    <w:rsid w:val="00CF0220"/>
    <w:rsid w:val="00CF3316"/>
    <w:rsid w:val="00CF3C60"/>
    <w:rsid w:val="00CF58ED"/>
    <w:rsid w:val="00CF6036"/>
    <w:rsid w:val="00CF712A"/>
    <w:rsid w:val="00D01315"/>
    <w:rsid w:val="00D01F22"/>
    <w:rsid w:val="00D0243F"/>
    <w:rsid w:val="00D02717"/>
    <w:rsid w:val="00D03520"/>
    <w:rsid w:val="00D03530"/>
    <w:rsid w:val="00D04AF9"/>
    <w:rsid w:val="00D05AF1"/>
    <w:rsid w:val="00D13296"/>
    <w:rsid w:val="00D13909"/>
    <w:rsid w:val="00D13A76"/>
    <w:rsid w:val="00D13FF0"/>
    <w:rsid w:val="00D15B25"/>
    <w:rsid w:val="00D174C1"/>
    <w:rsid w:val="00D2098E"/>
    <w:rsid w:val="00D21F8D"/>
    <w:rsid w:val="00D25104"/>
    <w:rsid w:val="00D25231"/>
    <w:rsid w:val="00D27FEE"/>
    <w:rsid w:val="00D30276"/>
    <w:rsid w:val="00D323EC"/>
    <w:rsid w:val="00D33AA6"/>
    <w:rsid w:val="00D36521"/>
    <w:rsid w:val="00D3725B"/>
    <w:rsid w:val="00D37770"/>
    <w:rsid w:val="00D379EB"/>
    <w:rsid w:val="00D407BE"/>
    <w:rsid w:val="00D45B4C"/>
    <w:rsid w:val="00D45C3C"/>
    <w:rsid w:val="00D5000C"/>
    <w:rsid w:val="00D50206"/>
    <w:rsid w:val="00D5181B"/>
    <w:rsid w:val="00D534EE"/>
    <w:rsid w:val="00D541A3"/>
    <w:rsid w:val="00D55055"/>
    <w:rsid w:val="00D5558E"/>
    <w:rsid w:val="00D573F9"/>
    <w:rsid w:val="00D61339"/>
    <w:rsid w:val="00D62EBD"/>
    <w:rsid w:val="00D630A1"/>
    <w:rsid w:val="00D65F07"/>
    <w:rsid w:val="00D65F7A"/>
    <w:rsid w:val="00D660A0"/>
    <w:rsid w:val="00D670E7"/>
    <w:rsid w:val="00D70206"/>
    <w:rsid w:val="00D76B4D"/>
    <w:rsid w:val="00D80185"/>
    <w:rsid w:val="00D80D69"/>
    <w:rsid w:val="00D819BA"/>
    <w:rsid w:val="00D81C50"/>
    <w:rsid w:val="00D840B7"/>
    <w:rsid w:val="00D841DE"/>
    <w:rsid w:val="00D851FC"/>
    <w:rsid w:val="00D86395"/>
    <w:rsid w:val="00D86915"/>
    <w:rsid w:val="00D90E2D"/>
    <w:rsid w:val="00D92592"/>
    <w:rsid w:val="00D92D42"/>
    <w:rsid w:val="00D942A0"/>
    <w:rsid w:val="00D9445D"/>
    <w:rsid w:val="00D969A6"/>
    <w:rsid w:val="00D97C3E"/>
    <w:rsid w:val="00DA3475"/>
    <w:rsid w:val="00DA36F3"/>
    <w:rsid w:val="00DB209F"/>
    <w:rsid w:val="00DB3519"/>
    <w:rsid w:val="00DB546E"/>
    <w:rsid w:val="00DB5536"/>
    <w:rsid w:val="00DC08F0"/>
    <w:rsid w:val="00DC0DD7"/>
    <w:rsid w:val="00DC2033"/>
    <w:rsid w:val="00DC4934"/>
    <w:rsid w:val="00DC550F"/>
    <w:rsid w:val="00DC76EE"/>
    <w:rsid w:val="00DD2FC7"/>
    <w:rsid w:val="00DD48DE"/>
    <w:rsid w:val="00DD4C9F"/>
    <w:rsid w:val="00DD68EB"/>
    <w:rsid w:val="00DD7005"/>
    <w:rsid w:val="00DE1ACB"/>
    <w:rsid w:val="00DE356F"/>
    <w:rsid w:val="00DE39A5"/>
    <w:rsid w:val="00DE42EA"/>
    <w:rsid w:val="00DE70C1"/>
    <w:rsid w:val="00DF6CC2"/>
    <w:rsid w:val="00DF7654"/>
    <w:rsid w:val="00E04099"/>
    <w:rsid w:val="00E05999"/>
    <w:rsid w:val="00E07630"/>
    <w:rsid w:val="00E108EB"/>
    <w:rsid w:val="00E10D99"/>
    <w:rsid w:val="00E11437"/>
    <w:rsid w:val="00E1257D"/>
    <w:rsid w:val="00E1343B"/>
    <w:rsid w:val="00E16E84"/>
    <w:rsid w:val="00E20B92"/>
    <w:rsid w:val="00E21512"/>
    <w:rsid w:val="00E226F8"/>
    <w:rsid w:val="00E23425"/>
    <w:rsid w:val="00E239C1"/>
    <w:rsid w:val="00E23BCE"/>
    <w:rsid w:val="00E26CA7"/>
    <w:rsid w:val="00E31341"/>
    <w:rsid w:val="00E317B0"/>
    <w:rsid w:val="00E31EC3"/>
    <w:rsid w:val="00E3207D"/>
    <w:rsid w:val="00E32D42"/>
    <w:rsid w:val="00E3661E"/>
    <w:rsid w:val="00E437BF"/>
    <w:rsid w:val="00E45CC6"/>
    <w:rsid w:val="00E45DE2"/>
    <w:rsid w:val="00E46E3D"/>
    <w:rsid w:val="00E46F23"/>
    <w:rsid w:val="00E4719C"/>
    <w:rsid w:val="00E47610"/>
    <w:rsid w:val="00E51251"/>
    <w:rsid w:val="00E530C8"/>
    <w:rsid w:val="00E54EFD"/>
    <w:rsid w:val="00E5792E"/>
    <w:rsid w:val="00E605ED"/>
    <w:rsid w:val="00E608B2"/>
    <w:rsid w:val="00E62928"/>
    <w:rsid w:val="00E629DB"/>
    <w:rsid w:val="00E62BAD"/>
    <w:rsid w:val="00E63C9A"/>
    <w:rsid w:val="00E64053"/>
    <w:rsid w:val="00E64278"/>
    <w:rsid w:val="00E65008"/>
    <w:rsid w:val="00E655B9"/>
    <w:rsid w:val="00E676FB"/>
    <w:rsid w:val="00E70121"/>
    <w:rsid w:val="00E72881"/>
    <w:rsid w:val="00E7365F"/>
    <w:rsid w:val="00E73C72"/>
    <w:rsid w:val="00E74F1D"/>
    <w:rsid w:val="00E770F2"/>
    <w:rsid w:val="00E7762C"/>
    <w:rsid w:val="00E77990"/>
    <w:rsid w:val="00E8114E"/>
    <w:rsid w:val="00E909F6"/>
    <w:rsid w:val="00E917C4"/>
    <w:rsid w:val="00E93C83"/>
    <w:rsid w:val="00E95C12"/>
    <w:rsid w:val="00E95FBC"/>
    <w:rsid w:val="00E97FED"/>
    <w:rsid w:val="00EA103A"/>
    <w:rsid w:val="00EA1FD0"/>
    <w:rsid w:val="00EA30CF"/>
    <w:rsid w:val="00EA579E"/>
    <w:rsid w:val="00EA58CF"/>
    <w:rsid w:val="00EA5AB3"/>
    <w:rsid w:val="00EA7422"/>
    <w:rsid w:val="00EB4BF5"/>
    <w:rsid w:val="00EB530F"/>
    <w:rsid w:val="00EB61B6"/>
    <w:rsid w:val="00EB62C9"/>
    <w:rsid w:val="00EC0001"/>
    <w:rsid w:val="00EC167E"/>
    <w:rsid w:val="00EC54DD"/>
    <w:rsid w:val="00EC5BE6"/>
    <w:rsid w:val="00EC79BD"/>
    <w:rsid w:val="00ED0589"/>
    <w:rsid w:val="00ED20F5"/>
    <w:rsid w:val="00ED2177"/>
    <w:rsid w:val="00ED2F3E"/>
    <w:rsid w:val="00ED3BB8"/>
    <w:rsid w:val="00ED7690"/>
    <w:rsid w:val="00ED7BC2"/>
    <w:rsid w:val="00EE099C"/>
    <w:rsid w:val="00EE1AD4"/>
    <w:rsid w:val="00EE295B"/>
    <w:rsid w:val="00EE7844"/>
    <w:rsid w:val="00EF0527"/>
    <w:rsid w:val="00EF0699"/>
    <w:rsid w:val="00EF33A3"/>
    <w:rsid w:val="00EF60D0"/>
    <w:rsid w:val="00EF6D6B"/>
    <w:rsid w:val="00EF7582"/>
    <w:rsid w:val="00F01691"/>
    <w:rsid w:val="00F04453"/>
    <w:rsid w:val="00F07DBB"/>
    <w:rsid w:val="00F103CC"/>
    <w:rsid w:val="00F155FD"/>
    <w:rsid w:val="00F15B1E"/>
    <w:rsid w:val="00F16312"/>
    <w:rsid w:val="00F16E64"/>
    <w:rsid w:val="00F175BB"/>
    <w:rsid w:val="00F20488"/>
    <w:rsid w:val="00F209F3"/>
    <w:rsid w:val="00F23053"/>
    <w:rsid w:val="00F250AF"/>
    <w:rsid w:val="00F27E52"/>
    <w:rsid w:val="00F30D1B"/>
    <w:rsid w:val="00F31BE4"/>
    <w:rsid w:val="00F323F0"/>
    <w:rsid w:val="00F32AFB"/>
    <w:rsid w:val="00F34E0F"/>
    <w:rsid w:val="00F3538D"/>
    <w:rsid w:val="00F35772"/>
    <w:rsid w:val="00F362BF"/>
    <w:rsid w:val="00F37DD0"/>
    <w:rsid w:val="00F44305"/>
    <w:rsid w:val="00F470D8"/>
    <w:rsid w:val="00F47D99"/>
    <w:rsid w:val="00F505B7"/>
    <w:rsid w:val="00F51490"/>
    <w:rsid w:val="00F52094"/>
    <w:rsid w:val="00F553E5"/>
    <w:rsid w:val="00F55D0E"/>
    <w:rsid w:val="00F5746B"/>
    <w:rsid w:val="00F63AF0"/>
    <w:rsid w:val="00F642FA"/>
    <w:rsid w:val="00F64EC1"/>
    <w:rsid w:val="00F656B7"/>
    <w:rsid w:val="00F65B4D"/>
    <w:rsid w:val="00F65D0C"/>
    <w:rsid w:val="00F66EFE"/>
    <w:rsid w:val="00F7380D"/>
    <w:rsid w:val="00F73B7F"/>
    <w:rsid w:val="00F73F58"/>
    <w:rsid w:val="00F7433A"/>
    <w:rsid w:val="00F7454E"/>
    <w:rsid w:val="00F778C9"/>
    <w:rsid w:val="00F80416"/>
    <w:rsid w:val="00F80A57"/>
    <w:rsid w:val="00F824F9"/>
    <w:rsid w:val="00F830B8"/>
    <w:rsid w:val="00F86F78"/>
    <w:rsid w:val="00F9086A"/>
    <w:rsid w:val="00F91133"/>
    <w:rsid w:val="00F952C6"/>
    <w:rsid w:val="00F97695"/>
    <w:rsid w:val="00FA12ED"/>
    <w:rsid w:val="00FA1E55"/>
    <w:rsid w:val="00FA2123"/>
    <w:rsid w:val="00FA2433"/>
    <w:rsid w:val="00FA482A"/>
    <w:rsid w:val="00FA6619"/>
    <w:rsid w:val="00FB7765"/>
    <w:rsid w:val="00FC26BB"/>
    <w:rsid w:val="00FC7758"/>
    <w:rsid w:val="00FD0177"/>
    <w:rsid w:val="00FD0C97"/>
    <w:rsid w:val="00FD1B63"/>
    <w:rsid w:val="00FD1D23"/>
    <w:rsid w:val="00FD23B6"/>
    <w:rsid w:val="00FD3E02"/>
    <w:rsid w:val="00FD41F8"/>
    <w:rsid w:val="00FD4EA3"/>
    <w:rsid w:val="00FD5C0F"/>
    <w:rsid w:val="00FE0FBD"/>
    <w:rsid w:val="00FE14F8"/>
    <w:rsid w:val="00FE39E2"/>
    <w:rsid w:val="00FE4394"/>
    <w:rsid w:val="00FE44FE"/>
    <w:rsid w:val="00FE5429"/>
    <w:rsid w:val="00FE600A"/>
    <w:rsid w:val="00FE6E79"/>
    <w:rsid w:val="00FE7491"/>
    <w:rsid w:val="00FF0146"/>
    <w:rsid w:val="00FF0FF8"/>
    <w:rsid w:val="00FF12CB"/>
    <w:rsid w:val="00FF176B"/>
    <w:rsid w:val="00FF26CA"/>
    <w:rsid w:val="00FF449C"/>
    <w:rsid w:val="00FF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446F289-DC12-4486-A831-BE25AEB1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CB"/>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163B81"/>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D851FC"/>
    <w:rPr>
      <w:rFonts w:ascii="Tahoma" w:hAnsi="Tahoma" w:cs="Tahoma"/>
      <w:sz w:val="16"/>
      <w:szCs w:val="16"/>
    </w:rPr>
  </w:style>
  <w:style w:type="character" w:customStyle="1" w:styleId="DocumentMapChar">
    <w:name w:val="Document Map Char"/>
    <w:link w:val="DocumentMap"/>
    <w:rsid w:val="00D851FC"/>
    <w:rPr>
      <w:rFonts w:ascii="Tahoma" w:hAnsi="Tahoma" w:cs="Tahoma"/>
      <w:sz w:val="16"/>
      <w:szCs w:val="16"/>
    </w:rPr>
  </w:style>
  <w:style w:type="character" w:styleId="FollowedHyperlink">
    <w:name w:val="FollowedHyperlink"/>
    <w:rsid w:val="00A7407A"/>
    <w:rPr>
      <w:color w:val="800080"/>
      <w:u w:val="single"/>
    </w:rPr>
  </w:style>
  <w:style w:type="paragraph" w:styleId="Title">
    <w:name w:val="Title"/>
    <w:basedOn w:val="Normal"/>
    <w:next w:val="Normal"/>
    <w:link w:val="TitleChar"/>
    <w:qFormat/>
    <w:rsid w:val="00AE0F23"/>
    <w:pPr>
      <w:spacing w:before="240" w:after="60"/>
      <w:jc w:val="center"/>
      <w:outlineLvl w:val="0"/>
    </w:pPr>
    <w:rPr>
      <w:rFonts w:eastAsia="SimSun"/>
      <w:b/>
      <w:bCs/>
      <w:kern w:val="28"/>
      <w:sz w:val="36"/>
      <w:szCs w:val="32"/>
    </w:rPr>
  </w:style>
  <w:style w:type="character" w:customStyle="1" w:styleId="TitleChar">
    <w:name w:val="Title Char"/>
    <w:link w:val="Title"/>
    <w:rsid w:val="00AE0F23"/>
    <w:rPr>
      <w:rFonts w:ascii="Calibri" w:eastAsia="SimSun" w:hAnsi="Calibri"/>
      <w:b/>
      <w:bCs/>
      <w:kern w:val="28"/>
      <w:sz w:val="36"/>
      <w:szCs w:val="32"/>
    </w:rPr>
  </w:style>
  <w:style w:type="character" w:styleId="CommentReference">
    <w:name w:val="annotation reference"/>
    <w:rsid w:val="0039300C"/>
    <w:rPr>
      <w:sz w:val="16"/>
      <w:szCs w:val="16"/>
    </w:rPr>
  </w:style>
  <w:style w:type="paragraph" w:styleId="CommentText">
    <w:name w:val="annotation text"/>
    <w:basedOn w:val="Normal"/>
    <w:link w:val="CommentTextChar"/>
    <w:rsid w:val="0039300C"/>
    <w:rPr>
      <w:sz w:val="20"/>
      <w:szCs w:val="20"/>
    </w:rPr>
  </w:style>
  <w:style w:type="character" w:customStyle="1" w:styleId="CommentTextChar">
    <w:name w:val="Comment Text Char"/>
    <w:link w:val="CommentText"/>
    <w:rsid w:val="0039300C"/>
    <w:rPr>
      <w:rFonts w:ascii="Calibri" w:hAnsi="Calibri"/>
    </w:rPr>
  </w:style>
  <w:style w:type="paragraph" w:styleId="CommentSubject">
    <w:name w:val="annotation subject"/>
    <w:basedOn w:val="CommentText"/>
    <w:next w:val="CommentText"/>
    <w:link w:val="CommentSubjectChar"/>
    <w:rsid w:val="0039300C"/>
    <w:rPr>
      <w:b/>
      <w:bCs/>
    </w:rPr>
  </w:style>
  <w:style w:type="character" w:customStyle="1" w:styleId="CommentSubjectChar">
    <w:name w:val="Comment Subject Char"/>
    <w:link w:val="CommentSubject"/>
    <w:rsid w:val="0039300C"/>
    <w:rPr>
      <w:rFonts w:ascii="Calibri" w:hAnsi="Calibri"/>
      <w:b/>
      <w:bCs/>
    </w:rPr>
  </w:style>
  <w:style w:type="paragraph" w:customStyle="1" w:styleId="StyleConsolas105pt">
    <w:name w:val="Style Consolas 10.5pt"/>
    <w:basedOn w:val="Normal"/>
    <w:rsid w:val="00FD0177"/>
    <w:pPr>
      <w:spacing w:before="0" w:after="0"/>
      <w:jc w:val="left"/>
    </w:pPr>
    <w:rPr>
      <w:rFonts w:ascii="Consolas" w:hAnsi="Consolas"/>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91909">
      <w:bodyDiv w:val="1"/>
      <w:marLeft w:val="0"/>
      <w:marRight w:val="0"/>
      <w:marTop w:val="0"/>
      <w:marBottom w:val="0"/>
      <w:divBdr>
        <w:top w:val="none" w:sz="0" w:space="0" w:color="auto"/>
        <w:left w:val="none" w:sz="0" w:space="0" w:color="auto"/>
        <w:bottom w:val="none" w:sz="0" w:space="0" w:color="auto"/>
        <w:right w:val="none" w:sz="0" w:space="0" w:color="auto"/>
      </w:divBdr>
    </w:div>
    <w:div w:id="447091809">
      <w:bodyDiv w:val="1"/>
      <w:marLeft w:val="0"/>
      <w:marRight w:val="0"/>
      <w:marTop w:val="0"/>
      <w:marBottom w:val="0"/>
      <w:divBdr>
        <w:top w:val="none" w:sz="0" w:space="0" w:color="auto"/>
        <w:left w:val="none" w:sz="0" w:space="0" w:color="auto"/>
        <w:bottom w:val="none" w:sz="0" w:space="0" w:color="auto"/>
        <w:right w:val="none" w:sz="0" w:space="0" w:color="auto"/>
      </w:divBdr>
    </w:div>
    <w:div w:id="14663912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AA76B-848D-4861-BFC2-8CC11E5B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1764</TotalTime>
  <Pages>7</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Client-Side Web Development - Course Project</vt:lpstr>
    </vt:vector>
  </TitlesOfParts>
  <Company>Telerik Corporation</Company>
  <LinksUpToDate>false</LinksUpToDate>
  <CharactersWithSpaces>12658</CharactersWithSpaces>
  <SharedDoc>false</SharedDoc>
  <HLinks>
    <vt:vector size="6" baseType="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Client-Side Web Development - Course Project</dc:title>
  <dc:subject/>
  <dc:creator>Svetlin Nakov</dc:creator>
  <cp:keywords/>
  <dc:description/>
  <cp:lastModifiedBy>Evlogi Hristov</cp:lastModifiedBy>
  <cp:revision>105</cp:revision>
  <dcterms:created xsi:type="dcterms:W3CDTF">2014-09-16T13:25:00Z</dcterms:created>
  <dcterms:modified xsi:type="dcterms:W3CDTF">2014-09-18T07:37:00Z</dcterms:modified>
</cp:coreProperties>
</file>