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07C" w:rsidRPr="00F6707C" w:rsidRDefault="00F6707C" w:rsidP="00F6707C">
      <w:pPr>
        <w:pStyle w:val="Heading1"/>
        <w:jc w:val="center"/>
        <w:rPr>
          <w:lang w:val="bg-BG"/>
        </w:rPr>
      </w:pPr>
      <w:r>
        <w:t>Web Services and Cloud Technologies – Practical Teamwork Project 2014</w:t>
      </w:r>
    </w:p>
    <w:p w:rsidR="00C14EC7" w:rsidRDefault="000200EB" w:rsidP="000200EB">
      <w:pPr>
        <w:pStyle w:val="Heading2"/>
      </w:pPr>
      <w:r>
        <w:t>Sample Projects:</w:t>
      </w:r>
    </w:p>
    <w:p w:rsidR="00C14EC7" w:rsidRDefault="00E857AC" w:rsidP="00C14EC7">
      <w:r>
        <w:t xml:space="preserve">Your application can be one of </w:t>
      </w:r>
      <w:r w:rsidR="00C14EC7">
        <w:t>the following:</w:t>
      </w:r>
    </w:p>
    <w:p w:rsidR="00C14EC7" w:rsidRDefault="00C14EC7" w:rsidP="00C14EC7">
      <w:pPr>
        <w:pStyle w:val="ListParagraph"/>
        <w:numPr>
          <w:ilvl w:val="0"/>
          <w:numId w:val="14"/>
        </w:numPr>
      </w:pPr>
      <w:r w:rsidRPr="00E239D8">
        <w:rPr>
          <w:b/>
        </w:rPr>
        <w:t>Web chat</w:t>
      </w:r>
      <w:r>
        <w:t xml:space="preserve"> application</w:t>
      </w:r>
    </w:p>
    <w:p w:rsidR="00C14EC7" w:rsidRDefault="00C14EC7" w:rsidP="00C14EC7">
      <w:pPr>
        <w:pStyle w:val="ListParagraph"/>
        <w:numPr>
          <w:ilvl w:val="1"/>
          <w:numId w:val="14"/>
        </w:numPr>
      </w:pPr>
      <w:r>
        <w:t>Users send messages between each other</w:t>
      </w:r>
    </w:p>
    <w:p w:rsidR="00C14EC7" w:rsidRDefault="00C14EC7" w:rsidP="00C14EC7">
      <w:pPr>
        <w:pStyle w:val="ListParagraph"/>
        <w:numPr>
          <w:ilvl w:val="1"/>
          <w:numId w:val="14"/>
        </w:numPr>
      </w:pPr>
      <w:r w:rsidRPr="00E52258">
        <w:t>Users can send files</w:t>
      </w:r>
    </w:p>
    <w:p w:rsidR="00C14EC7" w:rsidRDefault="00C14EC7" w:rsidP="00C14EC7">
      <w:pPr>
        <w:pStyle w:val="ListParagraph"/>
        <w:numPr>
          <w:ilvl w:val="1"/>
          <w:numId w:val="14"/>
        </w:numPr>
      </w:pPr>
      <w:r>
        <w:t>Users can have a profile picture</w:t>
      </w:r>
    </w:p>
    <w:p w:rsidR="00C14EC7" w:rsidRDefault="00C14EC7" w:rsidP="00C14EC7">
      <w:pPr>
        <w:pStyle w:val="ListParagraph"/>
        <w:numPr>
          <w:ilvl w:val="1"/>
          <w:numId w:val="14"/>
        </w:numPr>
      </w:pPr>
      <w:r>
        <w:t>Users receive notifications when another user sends them a message</w:t>
      </w:r>
    </w:p>
    <w:p w:rsidR="00C14EC7" w:rsidRDefault="00C14EC7" w:rsidP="00C14EC7">
      <w:pPr>
        <w:pStyle w:val="ListParagraph"/>
        <w:numPr>
          <w:ilvl w:val="0"/>
          <w:numId w:val="14"/>
        </w:numPr>
      </w:pPr>
      <w:r w:rsidRPr="00E239D8">
        <w:rPr>
          <w:b/>
        </w:rPr>
        <w:t>Foursquare-like</w:t>
      </w:r>
      <w:r>
        <w:t xml:space="preserve"> application</w:t>
      </w:r>
    </w:p>
    <w:p w:rsidR="00C14EC7" w:rsidRDefault="00C14EC7" w:rsidP="00C14EC7">
      <w:pPr>
        <w:pStyle w:val="ListParagraph"/>
        <w:numPr>
          <w:ilvl w:val="1"/>
          <w:numId w:val="14"/>
        </w:numPr>
      </w:pPr>
      <w:r>
        <w:t>Users can see a set of predefined places with coordinates</w:t>
      </w:r>
    </w:p>
    <w:p w:rsidR="00C14EC7" w:rsidRDefault="00C14EC7" w:rsidP="00C14EC7">
      <w:pPr>
        <w:pStyle w:val="ListParagraph"/>
        <w:numPr>
          <w:ilvl w:val="1"/>
          <w:numId w:val="14"/>
        </w:numPr>
      </w:pPr>
      <w:r>
        <w:t>Users can check-in at a place near them</w:t>
      </w:r>
    </w:p>
    <w:p w:rsidR="00C14EC7" w:rsidRDefault="00C14EC7" w:rsidP="00C14EC7">
      <w:pPr>
        <w:pStyle w:val="ListParagraph"/>
        <w:numPr>
          <w:ilvl w:val="1"/>
          <w:numId w:val="14"/>
        </w:numPr>
      </w:pPr>
      <w:r>
        <w:t>Users can post a comment about a place</w:t>
      </w:r>
    </w:p>
    <w:p w:rsidR="00C14EC7" w:rsidRDefault="00C14EC7" w:rsidP="00C14EC7">
      <w:pPr>
        <w:pStyle w:val="ListParagraph"/>
        <w:numPr>
          <w:ilvl w:val="1"/>
          <w:numId w:val="14"/>
        </w:numPr>
      </w:pPr>
      <w:r>
        <w:t>Users can upload an image of the place</w:t>
      </w:r>
    </w:p>
    <w:p w:rsidR="00C14EC7" w:rsidRDefault="00C14EC7" w:rsidP="00C14EC7">
      <w:pPr>
        <w:pStyle w:val="ListParagraph"/>
        <w:numPr>
          <w:ilvl w:val="1"/>
          <w:numId w:val="14"/>
        </w:numPr>
      </w:pPr>
      <w:r>
        <w:t>Users can create a place</w:t>
      </w:r>
    </w:p>
    <w:p w:rsidR="00C14EC7" w:rsidRPr="00EE529C" w:rsidRDefault="00C14EC7" w:rsidP="00C14EC7">
      <w:pPr>
        <w:pStyle w:val="ListParagraph"/>
        <w:numPr>
          <w:ilvl w:val="1"/>
          <w:numId w:val="14"/>
        </w:numPr>
      </w:pPr>
      <w:r>
        <w:t>Users receive notifications about people, checking in the place they are in</w:t>
      </w:r>
    </w:p>
    <w:p w:rsidR="00C14EC7" w:rsidRDefault="00C14EC7" w:rsidP="00C14EC7">
      <w:pPr>
        <w:pStyle w:val="ListParagraph"/>
        <w:numPr>
          <w:ilvl w:val="0"/>
          <w:numId w:val="14"/>
        </w:numPr>
      </w:pPr>
      <w:r w:rsidRPr="00E239D8">
        <w:rPr>
          <w:b/>
        </w:rPr>
        <w:t>Image gallery</w:t>
      </w:r>
      <w:r>
        <w:t xml:space="preserve"> application</w:t>
      </w:r>
    </w:p>
    <w:p w:rsidR="00C14EC7" w:rsidRDefault="00C14EC7" w:rsidP="00C14EC7">
      <w:pPr>
        <w:pStyle w:val="ListParagraph"/>
        <w:numPr>
          <w:ilvl w:val="1"/>
          <w:numId w:val="14"/>
        </w:numPr>
      </w:pPr>
      <w:r>
        <w:t>Users can own a gallery</w:t>
      </w:r>
    </w:p>
    <w:p w:rsidR="00C14EC7" w:rsidRDefault="00C14EC7" w:rsidP="00C14EC7">
      <w:pPr>
        <w:pStyle w:val="ListParagraph"/>
        <w:numPr>
          <w:ilvl w:val="1"/>
          <w:numId w:val="14"/>
        </w:numPr>
      </w:pPr>
      <w:r>
        <w:t>The gallery can have albums</w:t>
      </w:r>
    </w:p>
    <w:p w:rsidR="00C14EC7" w:rsidRPr="003047BC" w:rsidRDefault="00C14EC7" w:rsidP="00C14EC7">
      <w:pPr>
        <w:pStyle w:val="ListParagraph"/>
        <w:numPr>
          <w:ilvl w:val="1"/>
          <w:numId w:val="14"/>
        </w:numPr>
      </w:pPr>
      <w:r w:rsidRPr="003047BC">
        <w:t>The albums can have sub</w:t>
      </w:r>
      <w:r>
        <w:t xml:space="preserve"> </w:t>
      </w:r>
      <w:r w:rsidRPr="003047BC">
        <w:t>albums</w:t>
      </w:r>
    </w:p>
    <w:p w:rsidR="00C14EC7" w:rsidRDefault="00C14EC7" w:rsidP="00C14EC7">
      <w:pPr>
        <w:pStyle w:val="ListParagraph"/>
        <w:numPr>
          <w:ilvl w:val="1"/>
          <w:numId w:val="14"/>
        </w:numPr>
      </w:pPr>
      <w:r>
        <w:t>Users can upload images in the gallery or in any of the albums</w:t>
      </w:r>
    </w:p>
    <w:p w:rsidR="00C14EC7" w:rsidRDefault="00C14EC7" w:rsidP="00C14EC7">
      <w:pPr>
        <w:pStyle w:val="ListParagraph"/>
        <w:numPr>
          <w:ilvl w:val="1"/>
          <w:numId w:val="14"/>
        </w:numPr>
      </w:pPr>
      <w:r>
        <w:t>Images have title</w:t>
      </w:r>
    </w:p>
    <w:p w:rsidR="00C14EC7" w:rsidRDefault="00C14EC7" w:rsidP="00C14EC7">
      <w:pPr>
        <w:pStyle w:val="ListParagraph"/>
        <w:numPr>
          <w:ilvl w:val="1"/>
          <w:numId w:val="14"/>
        </w:numPr>
      </w:pPr>
      <w:r>
        <w:t>Users can leave a comment about an image</w:t>
      </w:r>
    </w:p>
    <w:p w:rsidR="00C14EC7" w:rsidRDefault="00C14EC7" w:rsidP="00C14EC7">
      <w:pPr>
        <w:pStyle w:val="ListParagraph"/>
        <w:numPr>
          <w:ilvl w:val="1"/>
          <w:numId w:val="14"/>
        </w:numPr>
      </w:pPr>
      <w:r>
        <w:t>Users receive notifications when somebody comments an image of theirs</w:t>
      </w:r>
    </w:p>
    <w:p w:rsidR="00C14EC7" w:rsidRDefault="00C14EC7" w:rsidP="00C14EC7">
      <w:pPr>
        <w:pStyle w:val="ListParagraph"/>
        <w:numPr>
          <w:ilvl w:val="0"/>
          <w:numId w:val="14"/>
        </w:numPr>
      </w:pPr>
      <w:r w:rsidRPr="00E239D8">
        <w:rPr>
          <w:b/>
        </w:rPr>
        <w:t>Chess</w:t>
      </w:r>
      <w:r>
        <w:t xml:space="preserve"> game</w:t>
      </w:r>
    </w:p>
    <w:p w:rsidR="00C14EC7" w:rsidRDefault="00C14EC7" w:rsidP="00C14EC7">
      <w:pPr>
        <w:pStyle w:val="ListParagraph"/>
        <w:numPr>
          <w:ilvl w:val="1"/>
          <w:numId w:val="14"/>
        </w:numPr>
      </w:pPr>
      <w:r>
        <w:t>Users can join a random game</w:t>
      </w:r>
    </w:p>
    <w:p w:rsidR="00C14EC7" w:rsidRDefault="00C14EC7" w:rsidP="00C14EC7">
      <w:pPr>
        <w:pStyle w:val="ListParagraph"/>
        <w:numPr>
          <w:ilvl w:val="2"/>
          <w:numId w:val="14"/>
        </w:numPr>
      </w:pPr>
      <w:r>
        <w:t>The engine decides which two players to start the game</w:t>
      </w:r>
    </w:p>
    <w:p w:rsidR="00C14EC7" w:rsidRDefault="00C14EC7" w:rsidP="00C14EC7">
      <w:pPr>
        <w:pStyle w:val="ListParagraph"/>
        <w:numPr>
          <w:ilvl w:val="1"/>
          <w:numId w:val="14"/>
        </w:numPr>
      </w:pPr>
      <w:r>
        <w:t>Users can perform moves in a started game</w:t>
      </w:r>
    </w:p>
    <w:p w:rsidR="00C14EC7" w:rsidRDefault="00C14EC7" w:rsidP="00C14EC7">
      <w:pPr>
        <w:pStyle w:val="ListParagraph"/>
        <w:numPr>
          <w:ilvl w:val="1"/>
          <w:numId w:val="14"/>
        </w:numPr>
      </w:pPr>
      <w:r w:rsidRPr="008F2A93">
        <w:t>Users can have a profile picture</w:t>
      </w:r>
    </w:p>
    <w:p w:rsidR="00C14EC7" w:rsidRDefault="00C14EC7" w:rsidP="00C14EC7">
      <w:pPr>
        <w:pStyle w:val="ListParagraph"/>
        <w:numPr>
          <w:ilvl w:val="1"/>
          <w:numId w:val="14"/>
        </w:numPr>
      </w:pPr>
      <w:r w:rsidRPr="004E08B0">
        <w:t>Users receive notifications when a user in a game of theirs has made their move</w:t>
      </w:r>
    </w:p>
    <w:p w:rsidR="00C14EC7" w:rsidRDefault="00C14EC7" w:rsidP="00C14EC7">
      <w:pPr>
        <w:pStyle w:val="ListParagraph"/>
        <w:numPr>
          <w:ilvl w:val="0"/>
          <w:numId w:val="14"/>
        </w:numPr>
      </w:pPr>
      <w:r w:rsidRPr="00E239D8">
        <w:rPr>
          <w:b/>
        </w:rPr>
        <w:t>Crowd-sourced</w:t>
      </w:r>
      <w:r>
        <w:t xml:space="preserve"> </w:t>
      </w:r>
      <w:r w:rsidRPr="00722BAA">
        <w:rPr>
          <w:b/>
        </w:rPr>
        <w:t>news</w:t>
      </w:r>
      <w:r>
        <w:t xml:space="preserve"> application</w:t>
      </w:r>
    </w:p>
    <w:p w:rsidR="00C14EC7" w:rsidRDefault="00C14EC7" w:rsidP="00C14EC7">
      <w:pPr>
        <w:pStyle w:val="ListParagraph"/>
        <w:numPr>
          <w:ilvl w:val="1"/>
          <w:numId w:val="14"/>
        </w:numPr>
      </w:pPr>
      <w:r w:rsidRPr="00664E3E">
        <w:t xml:space="preserve">Users can </w:t>
      </w:r>
      <w:r>
        <w:t>publish</w:t>
      </w:r>
      <w:r w:rsidRPr="00664E3E">
        <w:t xml:space="preserve"> a news article containing images</w:t>
      </w:r>
    </w:p>
    <w:p w:rsidR="00C14EC7" w:rsidRDefault="00C14EC7" w:rsidP="00C14EC7">
      <w:pPr>
        <w:pStyle w:val="ListParagraph"/>
        <w:numPr>
          <w:ilvl w:val="1"/>
          <w:numId w:val="14"/>
        </w:numPr>
      </w:pPr>
      <w:r>
        <w:t xml:space="preserve">Users can comment news articles </w:t>
      </w:r>
    </w:p>
    <w:p w:rsidR="00C14EC7" w:rsidRDefault="00C14EC7" w:rsidP="00C14EC7">
      <w:pPr>
        <w:pStyle w:val="ListParagraph"/>
        <w:numPr>
          <w:ilvl w:val="2"/>
          <w:numId w:val="14"/>
        </w:numPr>
      </w:pPr>
      <w:r>
        <w:t>Comments can be nested</w:t>
      </w:r>
    </w:p>
    <w:p w:rsidR="00C14EC7" w:rsidRDefault="00C14EC7" w:rsidP="00C14EC7">
      <w:pPr>
        <w:pStyle w:val="ListParagraph"/>
        <w:numPr>
          <w:ilvl w:val="1"/>
          <w:numId w:val="14"/>
        </w:numPr>
      </w:pPr>
      <w:r>
        <w:t>Users can vote for and against news articles</w:t>
      </w:r>
    </w:p>
    <w:p w:rsidR="00C14EC7" w:rsidRDefault="00C14EC7" w:rsidP="00C14EC7">
      <w:pPr>
        <w:pStyle w:val="ListParagraph"/>
        <w:numPr>
          <w:ilvl w:val="1"/>
          <w:numId w:val="14"/>
        </w:numPr>
      </w:pPr>
      <w:r>
        <w:t>Users receive notifications when a new news article is published</w:t>
      </w:r>
    </w:p>
    <w:p w:rsidR="00C14EC7" w:rsidRDefault="00C14EC7" w:rsidP="00C14EC7">
      <w:pPr>
        <w:pStyle w:val="ListParagraph"/>
        <w:numPr>
          <w:ilvl w:val="0"/>
          <w:numId w:val="14"/>
        </w:numPr>
      </w:pPr>
      <w:r w:rsidRPr="00E239D8">
        <w:rPr>
          <w:b/>
        </w:rPr>
        <w:t>Recipe</w:t>
      </w:r>
      <w:r>
        <w:t xml:space="preserve"> application</w:t>
      </w:r>
    </w:p>
    <w:p w:rsidR="00C14EC7" w:rsidRDefault="00C14EC7" w:rsidP="00C14EC7">
      <w:pPr>
        <w:pStyle w:val="ListParagraph"/>
        <w:numPr>
          <w:ilvl w:val="1"/>
          <w:numId w:val="14"/>
        </w:numPr>
      </w:pPr>
      <w:r>
        <w:t>Users can upload recipes containing images and preparation steps</w:t>
      </w:r>
    </w:p>
    <w:p w:rsidR="00C14EC7" w:rsidRDefault="00C14EC7" w:rsidP="00C14EC7">
      <w:pPr>
        <w:pStyle w:val="ListParagraph"/>
        <w:numPr>
          <w:ilvl w:val="2"/>
          <w:numId w:val="14"/>
        </w:numPr>
      </w:pPr>
      <w:r>
        <w:t>Preparation steps have completion time (e.g. bake potatoes for 5 minutes at 200 degrees)</w:t>
      </w:r>
    </w:p>
    <w:p w:rsidR="00C14EC7" w:rsidRDefault="00C14EC7" w:rsidP="00C14EC7">
      <w:pPr>
        <w:pStyle w:val="ListParagraph"/>
        <w:numPr>
          <w:ilvl w:val="1"/>
          <w:numId w:val="14"/>
        </w:numPr>
      </w:pPr>
      <w:r>
        <w:t>Users can like and comment a recipe</w:t>
      </w:r>
    </w:p>
    <w:p w:rsidR="00C14EC7" w:rsidRDefault="00C14EC7" w:rsidP="00C14EC7">
      <w:pPr>
        <w:pStyle w:val="ListParagraph"/>
        <w:numPr>
          <w:ilvl w:val="1"/>
          <w:numId w:val="14"/>
        </w:numPr>
      </w:pPr>
      <w:r>
        <w:t>Users can start cooking a recipe</w:t>
      </w:r>
    </w:p>
    <w:p w:rsidR="00C14EC7" w:rsidRDefault="00C14EC7" w:rsidP="00C14EC7">
      <w:pPr>
        <w:pStyle w:val="ListParagraph"/>
        <w:numPr>
          <w:ilvl w:val="2"/>
          <w:numId w:val="14"/>
        </w:numPr>
      </w:pPr>
      <w:r>
        <w:t>Notifications are delivered when a preparation step's time has elapsed</w:t>
      </w:r>
    </w:p>
    <w:p w:rsidR="00C14EC7" w:rsidRDefault="00C14EC7" w:rsidP="00C14EC7">
      <w:pPr>
        <w:pStyle w:val="ListParagraph"/>
        <w:numPr>
          <w:ilvl w:val="0"/>
          <w:numId w:val="14"/>
        </w:numPr>
      </w:pPr>
      <w:r w:rsidRPr="00B1237A">
        <w:rPr>
          <w:b/>
        </w:rPr>
        <w:t>Another application</w:t>
      </w:r>
      <w:r>
        <w:t xml:space="preserve"> by your choice</w:t>
      </w:r>
    </w:p>
    <w:p w:rsidR="001B02D5" w:rsidRPr="00C14EC7" w:rsidRDefault="00C14EC7" w:rsidP="005345C5">
      <w:pPr>
        <w:pStyle w:val="ListParagraph"/>
        <w:numPr>
          <w:ilvl w:val="1"/>
          <w:numId w:val="14"/>
        </w:numPr>
      </w:pPr>
      <w:r>
        <w:t>The only condition is to follow the Requirements</w:t>
      </w:r>
      <w:bookmarkStart w:id="0" w:name="_GoBack"/>
      <w:bookmarkEnd w:id="0"/>
    </w:p>
    <w:sectPr w:rsidR="001B02D5" w:rsidRPr="00C14EC7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E84" w:rsidRDefault="00536E84">
      <w:r>
        <w:separator/>
      </w:r>
    </w:p>
  </w:endnote>
  <w:endnote w:type="continuationSeparator" w:id="0">
    <w:p w:rsidR="00536E84" w:rsidRDefault="00536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B1237A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B1237A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E838F0" w:rsidRPr="00127768" w:rsidRDefault="00536E84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E84" w:rsidRDefault="00536E84">
      <w:r>
        <w:separator/>
      </w:r>
    </w:p>
  </w:footnote>
  <w:footnote w:type="continuationSeparator" w:id="0">
    <w:p w:rsidR="00536E84" w:rsidRDefault="00536E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536E84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CC3606"/>
    <w:multiLevelType w:val="hybridMultilevel"/>
    <w:tmpl w:val="A082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3"/>
  </w:num>
  <w:num w:numId="5">
    <w:abstractNumId w:val="9"/>
  </w:num>
  <w:num w:numId="6">
    <w:abstractNumId w:val="11"/>
  </w:num>
  <w:num w:numId="7">
    <w:abstractNumId w:val="8"/>
  </w:num>
  <w:num w:numId="8">
    <w:abstractNumId w:val="5"/>
  </w:num>
  <w:num w:numId="9">
    <w:abstractNumId w:val="2"/>
  </w:num>
  <w:num w:numId="10">
    <w:abstractNumId w:val="0"/>
  </w:num>
  <w:num w:numId="11">
    <w:abstractNumId w:val="10"/>
  </w:num>
  <w:num w:numId="12">
    <w:abstractNumId w:val="6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2826"/>
    <w:rsid w:val="000200EB"/>
    <w:rsid w:val="00024338"/>
    <w:rsid w:val="00027702"/>
    <w:rsid w:val="00031BE2"/>
    <w:rsid w:val="0003314B"/>
    <w:rsid w:val="00033EFC"/>
    <w:rsid w:val="00034946"/>
    <w:rsid w:val="00043235"/>
    <w:rsid w:val="00051A0F"/>
    <w:rsid w:val="00051ABB"/>
    <w:rsid w:val="00063ABA"/>
    <w:rsid w:val="00070960"/>
    <w:rsid w:val="000733CB"/>
    <w:rsid w:val="000740B9"/>
    <w:rsid w:val="00084F57"/>
    <w:rsid w:val="000943BF"/>
    <w:rsid w:val="000B6EB7"/>
    <w:rsid w:val="000C0B2E"/>
    <w:rsid w:val="000C300D"/>
    <w:rsid w:val="000D1B7A"/>
    <w:rsid w:val="000E0B5E"/>
    <w:rsid w:val="000E197A"/>
    <w:rsid w:val="000E494F"/>
    <w:rsid w:val="000E532F"/>
    <w:rsid w:val="000E60ED"/>
    <w:rsid w:val="000E6EA7"/>
    <w:rsid w:val="000F798B"/>
    <w:rsid w:val="001047C0"/>
    <w:rsid w:val="0011521F"/>
    <w:rsid w:val="001248BE"/>
    <w:rsid w:val="00127768"/>
    <w:rsid w:val="00134C58"/>
    <w:rsid w:val="0014677B"/>
    <w:rsid w:val="001510E9"/>
    <w:rsid w:val="0015630B"/>
    <w:rsid w:val="0017625F"/>
    <w:rsid w:val="001842A5"/>
    <w:rsid w:val="00190FDA"/>
    <w:rsid w:val="00193E4B"/>
    <w:rsid w:val="001957A4"/>
    <w:rsid w:val="00195962"/>
    <w:rsid w:val="00196928"/>
    <w:rsid w:val="001976E7"/>
    <w:rsid w:val="001B00CA"/>
    <w:rsid w:val="001B02D5"/>
    <w:rsid w:val="001B42C2"/>
    <w:rsid w:val="001C6B8B"/>
    <w:rsid w:val="001D1EA7"/>
    <w:rsid w:val="001D5790"/>
    <w:rsid w:val="001D6BF2"/>
    <w:rsid w:val="001E177B"/>
    <w:rsid w:val="001E1F24"/>
    <w:rsid w:val="00213EAA"/>
    <w:rsid w:val="002162C2"/>
    <w:rsid w:val="0022155A"/>
    <w:rsid w:val="002256CC"/>
    <w:rsid w:val="00233E38"/>
    <w:rsid w:val="00234452"/>
    <w:rsid w:val="002431C7"/>
    <w:rsid w:val="0025114C"/>
    <w:rsid w:val="00261FA5"/>
    <w:rsid w:val="00270DD5"/>
    <w:rsid w:val="00271F3F"/>
    <w:rsid w:val="0027273B"/>
    <w:rsid w:val="002730AA"/>
    <w:rsid w:val="00280B2F"/>
    <w:rsid w:val="00282344"/>
    <w:rsid w:val="002868AD"/>
    <w:rsid w:val="00286DDB"/>
    <w:rsid w:val="00287DBE"/>
    <w:rsid w:val="002A04B2"/>
    <w:rsid w:val="002A6C6F"/>
    <w:rsid w:val="002B6B03"/>
    <w:rsid w:val="002C1485"/>
    <w:rsid w:val="002C6AC0"/>
    <w:rsid w:val="002D3733"/>
    <w:rsid w:val="002D625A"/>
    <w:rsid w:val="002E4EC4"/>
    <w:rsid w:val="002F27CA"/>
    <w:rsid w:val="002F2EA1"/>
    <w:rsid w:val="002F4EE1"/>
    <w:rsid w:val="00301631"/>
    <w:rsid w:val="00302CDC"/>
    <w:rsid w:val="00304206"/>
    <w:rsid w:val="003341A0"/>
    <w:rsid w:val="003349A0"/>
    <w:rsid w:val="003376A7"/>
    <w:rsid w:val="00340AB6"/>
    <w:rsid w:val="00340BB7"/>
    <w:rsid w:val="00346BC7"/>
    <w:rsid w:val="00353E4D"/>
    <w:rsid w:val="003606FD"/>
    <w:rsid w:val="00360B4D"/>
    <w:rsid w:val="00361CF6"/>
    <w:rsid w:val="003625C6"/>
    <w:rsid w:val="00380B60"/>
    <w:rsid w:val="00392E78"/>
    <w:rsid w:val="003A0639"/>
    <w:rsid w:val="003A24B4"/>
    <w:rsid w:val="003A4BA8"/>
    <w:rsid w:val="003A5308"/>
    <w:rsid w:val="003B0BA0"/>
    <w:rsid w:val="003B0ECF"/>
    <w:rsid w:val="003B312B"/>
    <w:rsid w:val="003C355F"/>
    <w:rsid w:val="003C6947"/>
    <w:rsid w:val="003D2B08"/>
    <w:rsid w:val="003E238C"/>
    <w:rsid w:val="003F0025"/>
    <w:rsid w:val="003F3A33"/>
    <w:rsid w:val="00404189"/>
    <w:rsid w:val="00416D86"/>
    <w:rsid w:val="004210F6"/>
    <w:rsid w:val="004254EE"/>
    <w:rsid w:val="00441636"/>
    <w:rsid w:val="004452F2"/>
    <w:rsid w:val="00446410"/>
    <w:rsid w:val="00453CA4"/>
    <w:rsid w:val="00460E19"/>
    <w:rsid w:val="0046113A"/>
    <w:rsid w:val="004616E5"/>
    <w:rsid w:val="00461717"/>
    <w:rsid w:val="00466846"/>
    <w:rsid w:val="00467E8E"/>
    <w:rsid w:val="00471AA9"/>
    <w:rsid w:val="004766ED"/>
    <w:rsid w:val="00482A9B"/>
    <w:rsid w:val="00496CA8"/>
    <w:rsid w:val="004B3132"/>
    <w:rsid w:val="004B4EBC"/>
    <w:rsid w:val="004B69CA"/>
    <w:rsid w:val="004C007D"/>
    <w:rsid w:val="004C0C23"/>
    <w:rsid w:val="004C5ADC"/>
    <w:rsid w:val="004D0809"/>
    <w:rsid w:val="004D5E21"/>
    <w:rsid w:val="004D7BAC"/>
    <w:rsid w:val="004E19BB"/>
    <w:rsid w:val="004E665D"/>
    <w:rsid w:val="004F473F"/>
    <w:rsid w:val="004F7ECF"/>
    <w:rsid w:val="00502A78"/>
    <w:rsid w:val="00505A90"/>
    <w:rsid w:val="00507C61"/>
    <w:rsid w:val="0051316B"/>
    <w:rsid w:val="00513183"/>
    <w:rsid w:val="005218D9"/>
    <w:rsid w:val="00535770"/>
    <w:rsid w:val="0053698C"/>
    <w:rsid w:val="00536E84"/>
    <w:rsid w:val="00541958"/>
    <w:rsid w:val="00553AB4"/>
    <w:rsid w:val="00554CD4"/>
    <w:rsid w:val="00556584"/>
    <w:rsid w:val="005578D0"/>
    <w:rsid w:val="00560FD3"/>
    <w:rsid w:val="005668A0"/>
    <w:rsid w:val="00571182"/>
    <w:rsid w:val="00571B72"/>
    <w:rsid w:val="00577F46"/>
    <w:rsid w:val="00581484"/>
    <w:rsid w:val="00582B7E"/>
    <w:rsid w:val="005907FF"/>
    <w:rsid w:val="005929CD"/>
    <w:rsid w:val="005948C2"/>
    <w:rsid w:val="005B0D5C"/>
    <w:rsid w:val="005C1983"/>
    <w:rsid w:val="005C1CEC"/>
    <w:rsid w:val="005D3F6F"/>
    <w:rsid w:val="005D52F9"/>
    <w:rsid w:val="005E61B0"/>
    <w:rsid w:val="005F1E66"/>
    <w:rsid w:val="006001FA"/>
    <w:rsid w:val="006029FA"/>
    <w:rsid w:val="00604540"/>
    <w:rsid w:val="006057D9"/>
    <w:rsid w:val="00605BD1"/>
    <w:rsid w:val="00610A1F"/>
    <w:rsid w:val="0061142D"/>
    <w:rsid w:val="006136AF"/>
    <w:rsid w:val="00617DBF"/>
    <w:rsid w:val="006320C6"/>
    <w:rsid w:val="00634698"/>
    <w:rsid w:val="00636D60"/>
    <w:rsid w:val="00647AF5"/>
    <w:rsid w:val="006525F2"/>
    <w:rsid w:val="00660EC8"/>
    <w:rsid w:val="00663699"/>
    <w:rsid w:val="00665083"/>
    <w:rsid w:val="00676070"/>
    <w:rsid w:val="00686F82"/>
    <w:rsid w:val="00697687"/>
    <w:rsid w:val="006A74A5"/>
    <w:rsid w:val="006B01AC"/>
    <w:rsid w:val="006B065D"/>
    <w:rsid w:val="006B13C8"/>
    <w:rsid w:val="006C1A3A"/>
    <w:rsid w:val="006C4D39"/>
    <w:rsid w:val="006C5CF4"/>
    <w:rsid w:val="006C799E"/>
    <w:rsid w:val="006D04FB"/>
    <w:rsid w:val="006D0EED"/>
    <w:rsid w:val="006D508C"/>
    <w:rsid w:val="006D5CA6"/>
    <w:rsid w:val="006E7EE1"/>
    <w:rsid w:val="007079C8"/>
    <w:rsid w:val="0071580A"/>
    <w:rsid w:val="00717E4F"/>
    <w:rsid w:val="007231FB"/>
    <w:rsid w:val="007234CF"/>
    <w:rsid w:val="00727D2E"/>
    <w:rsid w:val="00733200"/>
    <w:rsid w:val="00750E5D"/>
    <w:rsid w:val="00753A30"/>
    <w:rsid w:val="00755317"/>
    <w:rsid w:val="00756610"/>
    <w:rsid w:val="00760400"/>
    <w:rsid w:val="00763847"/>
    <w:rsid w:val="00781100"/>
    <w:rsid w:val="00787F60"/>
    <w:rsid w:val="00790B8C"/>
    <w:rsid w:val="00792CC8"/>
    <w:rsid w:val="007945E7"/>
    <w:rsid w:val="007A4A6B"/>
    <w:rsid w:val="007A5892"/>
    <w:rsid w:val="007B2F61"/>
    <w:rsid w:val="007B406F"/>
    <w:rsid w:val="007C0026"/>
    <w:rsid w:val="007C4F57"/>
    <w:rsid w:val="007D25D0"/>
    <w:rsid w:val="007D7773"/>
    <w:rsid w:val="007E3DB6"/>
    <w:rsid w:val="007E682E"/>
    <w:rsid w:val="007E79C3"/>
    <w:rsid w:val="007F6565"/>
    <w:rsid w:val="00800BC7"/>
    <w:rsid w:val="008069D4"/>
    <w:rsid w:val="00812E48"/>
    <w:rsid w:val="00816E4D"/>
    <w:rsid w:val="00822482"/>
    <w:rsid w:val="00823DEE"/>
    <w:rsid w:val="00823EE4"/>
    <w:rsid w:val="00827AA4"/>
    <w:rsid w:val="0083015F"/>
    <w:rsid w:val="008471B5"/>
    <w:rsid w:val="00847872"/>
    <w:rsid w:val="0086473A"/>
    <w:rsid w:val="00865AB8"/>
    <w:rsid w:val="00867CAD"/>
    <w:rsid w:val="0087049B"/>
    <w:rsid w:val="00873709"/>
    <w:rsid w:val="008758B8"/>
    <w:rsid w:val="008843EE"/>
    <w:rsid w:val="00887AEA"/>
    <w:rsid w:val="00894711"/>
    <w:rsid w:val="00894876"/>
    <w:rsid w:val="008D292C"/>
    <w:rsid w:val="008D388A"/>
    <w:rsid w:val="008D4936"/>
    <w:rsid w:val="008D5082"/>
    <w:rsid w:val="008E61EC"/>
    <w:rsid w:val="008F7DA1"/>
    <w:rsid w:val="009015D3"/>
    <w:rsid w:val="009128CD"/>
    <w:rsid w:val="0091723A"/>
    <w:rsid w:val="009247A7"/>
    <w:rsid w:val="009370B8"/>
    <w:rsid w:val="00941EE5"/>
    <w:rsid w:val="00947673"/>
    <w:rsid w:val="0095490F"/>
    <w:rsid w:val="00957512"/>
    <w:rsid w:val="00963068"/>
    <w:rsid w:val="00970932"/>
    <w:rsid w:val="00976DCA"/>
    <w:rsid w:val="00977449"/>
    <w:rsid w:val="00977B43"/>
    <w:rsid w:val="00990A9E"/>
    <w:rsid w:val="009911AE"/>
    <w:rsid w:val="00991301"/>
    <w:rsid w:val="009A4F13"/>
    <w:rsid w:val="009A534F"/>
    <w:rsid w:val="009C01C6"/>
    <w:rsid w:val="009E5CA1"/>
    <w:rsid w:val="009E717D"/>
    <w:rsid w:val="009F0E36"/>
    <w:rsid w:val="009F1774"/>
    <w:rsid w:val="00A01D3F"/>
    <w:rsid w:val="00A142AA"/>
    <w:rsid w:val="00A17FA8"/>
    <w:rsid w:val="00A271AE"/>
    <w:rsid w:val="00A612C5"/>
    <w:rsid w:val="00A66D6C"/>
    <w:rsid w:val="00A66FA5"/>
    <w:rsid w:val="00A74A55"/>
    <w:rsid w:val="00A77B97"/>
    <w:rsid w:val="00A820AC"/>
    <w:rsid w:val="00A85672"/>
    <w:rsid w:val="00A87B47"/>
    <w:rsid w:val="00A9626F"/>
    <w:rsid w:val="00A97129"/>
    <w:rsid w:val="00AB4606"/>
    <w:rsid w:val="00AC36B9"/>
    <w:rsid w:val="00AC73A6"/>
    <w:rsid w:val="00AC7895"/>
    <w:rsid w:val="00AE39B8"/>
    <w:rsid w:val="00B05F43"/>
    <w:rsid w:val="00B1237A"/>
    <w:rsid w:val="00B13659"/>
    <w:rsid w:val="00B205EC"/>
    <w:rsid w:val="00B21BD9"/>
    <w:rsid w:val="00B222C7"/>
    <w:rsid w:val="00B370B5"/>
    <w:rsid w:val="00B409DD"/>
    <w:rsid w:val="00B40A1E"/>
    <w:rsid w:val="00B42CD8"/>
    <w:rsid w:val="00B46AA4"/>
    <w:rsid w:val="00B47F9A"/>
    <w:rsid w:val="00B6082A"/>
    <w:rsid w:val="00B62664"/>
    <w:rsid w:val="00B65A45"/>
    <w:rsid w:val="00B65F4B"/>
    <w:rsid w:val="00B668B5"/>
    <w:rsid w:val="00B66C56"/>
    <w:rsid w:val="00B74730"/>
    <w:rsid w:val="00B8107E"/>
    <w:rsid w:val="00B8305B"/>
    <w:rsid w:val="00B864B2"/>
    <w:rsid w:val="00BA08C1"/>
    <w:rsid w:val="00BB17A9"/>
    <w:rsid w:val="00BB222F"/>
    <w:rsid w:val="00BC389A"/>
    <w:rsid w:val="00BD4535"/>
    <w:rsid w:val="00BD68FF"/>
    <w:rsid w:val="00BF1CB7"/>
    <w:rsid w:val="00BF5A2C"/>
    <w:rsid w:val="00C02C4E"/>
    <w:rsid w:val="00C03AED"/>
    <w:rsid w:val="00C106CA"/>
    <w:rsid w:val="00C139FD"/>
    <w:rsid w:val="00C14EC7"/>
    <w:rsid w:val="00C17D8D"/>
    <w:rsid w:val="00C26319"/>
    <w:rsid w:val="00C2724A"/>
    <w:rsid w:val="00C3422D"/>
    <w:rsid w:val="00C40000"/>
    <w:rsid w:val="00C420D7"/>
    <w:rsid w:val="00C458CC"/>
    <w:rsid w:val="00C56D5B"/>
    <w:rsid w:val="00C626FC"/>
    <w:rsid w:val="00C74A16"/>
    <w:rsid w:val="00C75802"/>
    <w:rsid w:val="00C80649"/>
    <w:rsid w:val="00C90C64"/>
    <w:rsid w:val="00C93BBF"/>
    <w:rsid w:val="00C94013"/>
    <w:rsid w:val="00C97FA5"/>
    <w:rsid w:val="00CA1113"/>
    <w:rsid w:val="00CA693F"/>
    <w:rsid w:val="00CB7622"/>
    <w:rsid w:val="00CC074D"/>
    <w:rsid w:val="00CC0A1F"/>
    <w:rsid w:val="00CC0E90"/>
    <w:rsid w:val="00CC2004"/>
    <w:rsid w:val="00CC7F04"/>
    <w:rsid w:val="00CD5582"/>
    <w:rsid w:val="00CD587F"/>
    <w:rsid w:val="00CD7ABE"/>
    <w:rsid w:val="00CE25C5"/>
    <w:rsid w:val="00CF754B"/>
    <w:rsid w:val="00D03530"/>
    <w:rsid w:val="00D07316"/>
    <w:rsid w:val="00D10D97"/>
    <w:rsid w:val="00D114B0"/>
    <w:rsid w:val="00D164DC"/>
    <w:rsid w:val="00D23C9B"/>
    <w:rsid w:val="00D25231"/>
    <w:rsid w:val="00D31CE4"/>
    <w:rsid w:val="00D44C79"/>
    <w:rsid w:val="00D46F00"/>
    <w:rsid w:val="00D522F6"/>
    <w:rsid w:val="00D551F8"/>
    <w:rsid w:val="00D64307"/>
    <w:rsid w:val="00D7520A"/>
    <w:rsid w:val="00D758D7"/>
    <w:rsid w:val="00D75DB1"/>
    <w:rsid w:val="00D840B7"/>
    <w:rsid w:val="00D84865"/>
    <w:rsid w:val="00D86395"/>
    <w:rsid w:val="00D92F51"/>
    <w:rsid w:val="00D94FA0"/>
    <w:rsid w:val="00DA18E2"/>
    <w:rsid w:val="00DA7F5B"/>
    <w:rsid w:val="00DB209F"/>
    <w:rsid w:val="00DC0104"/>
    <w:rsid w:val="00DC320B"/>
    <w:rsid w:val="00DD2EBC"/>
    <w:rsid w:val="00DE0129"/>
    <w:rsid w:val="00DF1888"/>
    <w:rsid w:val="00E20B92"/>
    <w:rsid w:val="00E251D3"/>
    <w:rsid w:val="00E25A5E"/>
    <w:rsid w:val="00E37BF3"/>
    <w:rsid w:val="00E452E8"/>
    <w:rsid w:val="00E51190"/>
    <w:rsid w:val="00E56430"/>
    <w:rsid w:val="00E61398"/>
    <w:rsid w:val="00E62D6A"/>
    <w:rsid w:val="00E647DC"/>
    <w:rsid w:val="00E8354D"/>
    <w:rsid w:val="00E838F0"/>
    <w:rsid w:val="00E84B19"/>
    <w:rsid w:val="00E857AC"/>
    <w:rsid w:val="00E85D47"/>
    <w:rsid w:val="00E90A24"/>
    <w:rsid w:val="00EA08B0"/>
    <w:rsid w:val="00EA0B21"/>
    <w:rsid w:val="00EA579E"/>
    <w:rsid w:val="00EA665A"/>
    <w:rsid w:val="00EB4811"/>
    <w:rsid w:val="00EC51B0"/>
    <w:rsid w:val="00EC54DD"/>
    <w:rsid w:val="00EC7DC4"/>
    <w:rsid w:val="00ED2F3E"/>
    <w:rsid w:val="00ED3ECF"/>
    <w:rsid w:val="00ED7BC2"/>
    <w:rsid w:val="00F14419"/>
    <w:rsid w:val="00F155FD"/>
    <w:rsid w:val="00F20488"/>
    <w:rsid w:val="00F217BE"/>
    <w:rsid w:val="00F24431"/>
    <w:rsid w:val="00F27955"/>
    <w:rsid w:val="00F30CB3"/>
    <w:rsid w:val="00F35B1C"/>
    <w:rsid w:val="00F35CD4"/>
    <w:rsid w:val="00F44305"/>
    <w:rsid w:val="00F45DE6"/>
    <w:rsid w:val="00F5031A"/>
    <w:rsid w:val="00F50D4C"/>
    <w:rsid w:val="00F57D48"/>
    <w:rsid w:val="00F619FF"/>
    <w:rsid w:val="00F62CEE"/>
    <w:rsid w:val="00F642FA"/>
    <w:rsid w:val="00F6707C"/>
    <w:rsid w:val="00F803CC"/>
    <w:rsid w:val="00F9692A"/>
    <w:rsid w:val="00FA58C1"/>
    <w:rsid w:val="00FB5538"/>
    <w:rsid w:val="00FB600F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261C3A4-F6E9-43C5-B2DF-B1E1FF69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8843EE"/>
    <w:rPr>
      <w:rFonts w:ascii="Calibri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14EC7"/>
    <w:rPr>
      <w:rFonts w:ascii="Calibri" w:hAnsi="Calibri" w:cs="Arial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C14EC7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F6707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670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59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– Practical Teamwork Project</vt:lpstr>
    </vt:vector>
  </TitlesOfParts>
  <Company>Telerik Corporation</Company>
  <LinksUpToDate>false</LinksUpToDate>
  <CharactersWithSpaces>1812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– Practical Teamwork Project</dc:title>
  <dc:subject>Attracting Candidates</dc:subject>
  <dc:creator>Svetlin Nakov</dc:creator>
  <cp:keywords>databases, DB, SQL, MySQL, SQL Server, MongoDB, Excel, PDF, JSON, XML, SQLite, ORM, Entity Framework, OpenAccess</cp:keywords>
  <dc:description>Work in a teams of 4-5 people</dc:description>
  <cp:lastModifiedBy>Doncho Minkov</cp:lastModifiedBy>
  <cp:revision>74</cp:revision>
  <cp:lastPrinted>2009-11-24T10:33:00Z</cp:lastPrinted>
  <dcterms:created xsi:type="dcterms:W3CDTF">2014-08-22T14:38:00Z</dcterms:created>
  <dcterms:modified xsi:type="dcterms:W3CDTF">2014-09-10T08:11:00Z</dcterms:modified>
</cp:coreProperties>
</file>