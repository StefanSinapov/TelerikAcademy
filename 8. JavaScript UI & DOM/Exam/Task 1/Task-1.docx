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7A" w:rsidRDefault="002C1F7A" w:rsidP="002C1F7A">
      <w:pPr>
        <w:pStyle w:val="Heading"/>
        <w:jc w:val="center"/>
      </w:pPr>
      <w:r>
        <w:t>JavaScript UI &amp; DOM – Practical Exam</w:t>
      </w:r>
    </w:p>
    <w:p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17 June 2014</w:t>
      </w:r>
    </w:p>
    <w:p w:rsidR="002C1F7A" w:rsidRDefault="002C1F7A" w:rsidP="00993B4F">
      <w:pPr>
        <w:pStyle w:val="Heading"/>
        <w:jc w:val="center"/>
      </w:pPr>
      <w:r>
        <w:t>Task 1</w:t>
      </w:r>
    </w:p>
    <w:p w:rsidR="00993B4F" w:rsidRDefault="00993B4F" w:rsidP="00993B4F">
      <w:pPr>
        <w:pStyle w:val="Heading2"/>
      </w:pPr>
      <w:r>
        <w:t>Task</w:t>
      </w:r>
    </w:p>
    <w:p w:rsidR="002C1F7A" w:rsidRPr="002C1F7A" w:rsidRDefault="002C1F7A" w:rsidP="002C1F7A">
      <w:pPr>
        <w:rPr>
          <w:lang w:val="bg-BG"/>
        </w:rPr>
      </w:pPr>
      <w:r>
        <w:t xml:space="preserve">Given the HTML (index.html) </w:t>
      </w:r>
      <w:r w:rsidRPr="00AC39EB">
        <w:t>write JavaScript function</w:t>
      </w:r>
      <w:r>
        <w:t xml:space="preserve"> </w:t>
      </w:r>
      <w:proofErr w:type="spellStart"/>
      <w:proofErr w:type="gramStart"/>
      <w:r w:rsidRPr="002C1F7A">
        <w:rPr>
          <w:rFonts w:ascii="Consolas" w:hAnsi="Consolas" w:cs="Consolas"/>
          <w:b/>
          <w:i/>
        </w:rPr>
        <w:t>createImagesPreviewer</w:t>
      </w:r>
      <w:proofErr w:type="spellEnd"/>
      <w:r w:rsidRPr="002C1F7A">
        <w:rPr>
          <w:rFonts w:ascii="Consolas" w:hAnsi="Consolas" w:cs="Consolas"/>
          <w:b/>
          <w:i/>
        </w:rPr>
        <w:t>(</w:t>
      </w:r>
      <w:proofErr w:type="gramEnd"/>
      <w:r w:rsidRPr="002C1F7A">
        <w:rPr>
          <w:rFonts w:ascii="Consolas" w:hAnsi="Consolas" w:cs="Consolas"/>
          <w:b/>
          <w:i/>
        </w:rPr>
        <w:t>selector, items)</w:t>
      </w:r>
      <w:r>
        <w:t xml:space="preserve"> in file scripts.js.</w:t>
      </w:r>
    </w:p>
    <w:p w:rsidR="002C1F7A" w:rsidRDefault="002C1F7A" w:rsidP="002C1F7A">
      <w:r>
        <w:t>The function accepts two parameters:</w:t>
      </w:r>
    </w:p>
    <w:p w:rsidR="002C1F7A" w:rsidRDefault="002C1F7A" w:rsidP="002C1F7A">
      <w:pPr>
        <w:pStyle w:val="ListParagraph"/>
        <w:numPr>
          <w:ilvl w:val="0"/>
          <w:numId w:val="8"/>
        </w:numPr>
      </w:pPr>
      <w:r w:rsidRPr="002C1F7A">
        <w:rPr>
          <w:b/>
        </w:rPr>
        <w:t>Selector</w:t>
      </w:r>
      <w:r>
        <w:t xml:space="preserve"> – the selector of the DOM element, where the previewer must be generated in. It can be any CSS3 selector ('#id', '.class', 'NODE_NAME')</w:t>
      </w:r>
    </w:p>
    <w:p w:rsidR="002C1F7A" w:rsidRPr="00993B4F" w:rsidRDefault="002C1F7A" w:rsidP="002C1F7A">
      <w:pPr>
        <w:pStyle w:val="ListParagraph"/>
        <w:numPr>
          <w:ilvl w:val="0"/>
          <w:numId w:val="8"/>
        </w:numPr>
      </w:pPr>
      <w:r w:rsidRPr="002C1F7A">
        <w:rPr>
          <w:b/>
        </w:rPr>
        <w:t>Items</w:t>
      </w:r>
      <w:r>
        <w:t xml:space="preserve"> – an array of objects. Every object in the array has </w:t>
      </w:r>
      <w:r w:rsidRPr="002C1F7A">
        <w:rPr>
          <w:b/>
        </w:rPr>
        <w:t>two mandatory properties</w:t>
      </w:r>
      <w:r>
        <w:t xml:space="preserve"> – </w:t>
      </w:r>
      <w:r w:rsidRPr="002C1F7A">
        <w:rPr>
          <w:b/>
        </w:rPr>
        <w:t>title</w:t>
      </w:r>
      <w:r>
        <w:t xml:space="preserve"> and </w:t>
      </w:r>
      <w:proofErr w:type="spellStart"/>
      <w:proofErr w:type="gramStart"/>
      <w:r w:rsidRPr="002C1F7A">
        <w:rPr>
          <w:b/>
        </w:rPr>
        <w:t>url</w:t>
      </w:r>
      <w:proofErr w:type="spellEnd"/>
      <w:proofErr w:type="gramEnd"/>
      <w:r>
        <w:t xml:space="preserve">. Title is the title of the image, and </w:t>
      </w:r>
      <w:proofErr w:type="spellStart"/>
      <w:proofErr w:type="gramStart"/>
      <w:r>
        <w:t>url</w:t>
      </w:r>
      <w:proofErr w:type="spellEnd"/>
      <w:proofErr w:type="gramEnd"/>
      <w:r>
        <w:t xml:space="preserve"> is a path to the image (JPG/PNG).</w:t>
      </w:r>
    </w:p>
    <w:p w:rsidR="002C1F7A" w:rsidRPr="00993B4F" w:rsidRDefault="002C1F7A" w:rsidP="00993B4F">
      <w:pPr>
        <w:pStyle w:val="Heading3"/>
        <w:rPr>
          <w:rFonts w:asciiTheme="minorHAnsi" w:hAnsiTheme="minorHAnsi"/>
          <w:color w:val="000000" w:themeColor="text1"/>
        </w:rPr>
      </w:pPr>
      <w:r w:rsidRPr="00993B4F">
        <w:rPr>
          <w:rFonts w:asciiTheme="minorHAnsi" w:hAnsiTheme="minorHAnsi"/>
          <w:color w:val="000000" w:themeColor="text1"/>
        </w:rPr>
        <w:t xml:space="preserve">The execution of the </w:t>
      </w:r>
      <w:proofErr w:type="spellStart"/>
      <w:proofErr w:type="gramStart"/>
      <w:r w:rsidRPr="00993B4F">
        <w:rPr>
          <w:rFonts w:asciiTheme="minorHAnsi" w:hAnsiTheme="minorHAnsi" w:cs="Consolas"/>
          <w:b/>
          <w:i/>
          <w:color w:val="000000" w:themeColor="text1"/>
        </w:rPr>
        <w:t>createImagesPreviewer</w:t>
      </w:r>
      <w:proofErr w:type="spellEnd"/>
      <w:r w:rsidRPr="00993B4F">
        <w:rPr>
          <w:rFonts w:asciiTheme="minorHAnsi" w:hAnsiTheme="minorHAnsi" w:cs="Consolas"/>
          <w:b/>
          <w:i/>
          <w:color w:val="000000" w:themeColor="text1"/>
        </w:rPr>
        <w:t>(</w:t>
      </w:r>
      <w:proofErr w:type="gramEnd"/>
      <w:r w:rsidRPr="00993B4F">
        <w:rPr>
          <w:rFonts w:asciiTheme="minorHAnsi" w:hAnsiTheme="minorHAnsi" w:cs="Consolas"/>
          <w:b/>
          <w:i/>
          <w:color w:val="000000" w:themeColor="text1"/>
        </w:rPr>
        <w:t>selector, items)</w:t>
      </w:r>
      <w:r w:rsidRPr="00993B4F">
        <w:rPr>
          <w:rFonts w:asciiTheme="minorHAnsi" w:hAnsiTheme="minorHAnsi"/>
          <w:color w:val="000000" w:themeColor="text1"/>
        </w:rPr>
        <w:t xml:space="preserve"> function should result  as follows:</w:t>
      </w:r>
    </w:p>
    <w:p w:rsidR="002C1F7A" w:rsidRPr="002C1F7A" w:rsidRDefault="00993B4F" w:rsidP="002C1F7A">
      <w:pPr>
        <w:pStyle w:val="ListParagraph"/>
        <w:numPr>
          <w:ilvl w:val="0"/>
          <w:numId w:val="8"/>
        </w:numPr>
      </w:pPr>
      <w:r w:rsidRPr="00993B4F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E831AFD" wp14:editId="06AF5599">
            <wp:simplePos x="0" y="0"/>
            <wp:positionH relativeFrom="margin">
              <wp:posOffset>4102100</wp:posOffset>
            </wp:positionH>
            <wp:positionV relativeFrom="margin">
              <wp:posOffset>3584575</wp:posOffset>
            </wp:positionV>
            <wp:extent cx="2338070" cy="1647825"/>
            <wp:effectExtent l="19050" t="19050" r="24130" b="28575"/>
            <wp:wrapSquare wrapText="bothSides"/>
            <wp:docPr id="1" name="Picture 1" descr="C:\Dropbox\Telerik Academy\js-part2\2014\Exams\17-June\Task 1\task-files\task-images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Telerik Academy\js-part2\2014\Exams\17-June\Task 1\task-files\task-images\initial.png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F7A" w:rsidRPr="002C1F7A">
        <w:t xml:space="preserve">All images from the items collection must be displayed on the right </w:t>
      </w:r>
    </w:p>
    <w:p w:rsidR="002C1F7A" w:rsidRPr="002C1F7A" w:rsidRDefault="002C1F7A" w:rsidP="00AC52D6">
      <w:pPr>
        <w:pStyle w:val="ListParagraph"/>
        <w:numPr>
          <w:ilvl w:val="1"/>
          <w:numId w:val="8"/>
        </w:numPr>
      </w:pPr>
      <w:r w:rsidRPr="002C1F7A">
        <w:t>With their title above them</w:t>
      </w:r>
    </w:p>
    <w:p w:rsidR="002C1F7A" w:rsidRPr="002C1F7A" w:rsidRDefault="002C1F7A" w:rsidP="002C1F7A">
      <w:pPr>
        <w:pStyle w:val="ListParagraph"/>
        <w:numPr>
          <w:ilvl w:val="0"/>
          <w:numId w:val="8"/>
        </w:numPr>
      </w:pPr>
      <w:r w:rsidRPr="002C1F7A">
        <w:t>Above the images on the right, there must be a filter box</w:t>
      </w:r>
    </w:p>
    <w:p w:rsidR="002C1F7A" w:rsidRPr="002C1F7A" w:rsidRDefault="002C1F7A" w:rsidP="00AC52D6">
      <w:pPr>
        <w:pStyle w:val="ListParagraph"/>
        <w:numPr>
          <w:ilvl w:val="1"/>
          <w:numId w:val="8"/>
        </w:numPr>
      </w:pPr>
      <w:r w:rsidRPr="002C1F7A">
        <w:t>For filtering the images</w:t>
      </w:r>
    </w:p>
    <w:p w:rsidR="002C1F7A" w:rsidRPr="002C1F7A" w:rsidRDefault="002C1F7A" w:rsidP="002C1F7A">
      <w:pPr>
        <w:pStyle w:val="ListParagraph"/>
        <w:numPr>
          <w:ilvl w:val="0"/>
          <w:numId w:val="8"/>
        </w:numPr>
      </w:pPr>
      <w:r w:rsidRPr="002C1F7A">
        <w:t>The first item from the items collection should be displayed bigger on the left</w:t>
      </w:r>
    </w:p>
    <w:p w:rsidR="00AC52D6" w:rsidRDefault="002C1F7A" w:rsidP="008501AA">
      <w:pPr>
        <w:pStyle w:val="ListParagraph"/>
        <w:numPr>
          <w:ilvl w:val="1"/>
          <w:numId w:val="8"/>
        </w:numPr>
      </w:pPr>
      <w:r w:rsidRPr="002C1F7A">
        <w:t>With its title on top</w:t>
      </w:r>
    </w:p>
    <w:p w:rsidR="002C1F7A" w:rsidRPr="00993B4F" w:rsidRDefault="00993B4F" w:rsidP="00993B4F">
      <w:pPr>
        <w:pStyle w:val="Heading3"/>
        <w:rPr>
          <w:rFonts w:asciiTheme="minorHAnsi" w:hAnsiTheme="minorHAnsi"/>
          <w:color w:val="000000" w:themeColor="text1"/>
        </w:rPr>
      </w:pPr>
      <w:r w:rsidRPr="00993B4F">
        <w:rPr>
          <w:rFonts w:asciiTheme="minorHAnsi" w:hAnsiTheme="min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76005AE" wp14:editId="49C6BA4E">
            <wp:simplePos x="0" y="0"/>
            <wp:positionH relativeFrom="margin">
              <wp:posOffset>4101465</wp:posOffset>
            </wp:positionH>
            <wp:positionV relativeFrom="margin">
              <wp:posOffset>5356225</wp:posOffset>
            </wp:positionV>
            <wp:extent cx="933450" cy="860425"/>
            <wp:effectExtent l="19050" t="19050" r="19050" b="15875"/>
            <wp:wrapSquare wrapText="bothSides"/>
            <wp:docPr id="3" name="Picture 3" descr="C:\Dropbox\Telerik Academy\js-part2\2014\Exams\17-June\Task 1\task-files\task-images\cow-hov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Telerik Academy\js-part2\2014\Exams\17-June\Task 1\task-files\task-images\cow-hover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33450" cy="86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F7A" w:rsidRPr="00993B4F">
        <w:rPr>
          <w:rFonts w:asciiTheme="minorHAnsi" w:hAnsiTheme="minorHAnsi"/>
          <w:color w:val="000000" w:themeColor="text1"/>
        </w:rPr>
        <w:t>Images in the list (on the right) have some properties:</w:t>
      </w:r>
    </w:p>
    <w:p w:rsidR="002C1F7A" w:rsidRDefault="002C1F7A" w:rsidP="0055279D">
      <w:pPr>
        <w:pStyle w:val="ListParagraph"/>
        <w:numPr>
          <w:ilvl w:val="0"/>
          <w:numId w:val="8"/>
        </w:numPr>
      </w:pPr>
      <w:r>
        <w:t xml:space="preserve">When </w:t>
      </w:r>
      <w:r w:rsidRPr="0055279D">
        <w:rPr>
          <w:i/>
        </w:rPr>
        <w:t>hovered</w:t>
      </w:r>
    </w:p>
    <w:p w:rsidR="002C1F7A" w:rsidRDefault="002C1F7A" w:rsidP="0055279D">
      <w:pPr>
        <w:pStyle w:val="ListParagraph"/>
        <w:numPr>
          <w:ilvl w:val="1"/>
          <w:numId w:val="8"/>
        </w:numPr>
      </w:pPr>
      <w:r>
        <w:t>They should change their background color</w:t>
      </w:r>
    </w:p>
    <w:p w:rsidR="002C1F7A" w:rsidRDefault="002C1F7A" w:rsidP="0055279D">
      <w:pPr>
        <w:pStyle w:val="ListParagraph"/>
        <w:numPr>
          <w:ilvl w:val="0"/>
          <w:numId w:val="8"/>
        </w:numPr>
      </w:pPr>
      <w:r>
        <w:t xml:space="preserve">When </w:t>
      </w:r>
      <w:proofErr w:type="spellStart"/>
      <w:r w:rsidRPr="0055279D">
        <w:rPr>
          <w:i/>
        </w:rPr>
        <w:t>unhovered</w:t>
      </w:r>
      <w:proofErr w:type="spellEnd"/>
    </w:p>
    <w:p w:rsidR="002C1F7A" w:rsidRDefault="00993B4F" w:rsidP="0055279D">
      <w:pPr>
        <w:pStyle w:val="ListParagraph"/>
        <w:numPr>
          <w:ilvl w:val="1"/>
          <w:numId w:val="8"/>
        </w:numPr>
      </w:pPr>
      <w:r w:rsidRPr="0055279D">
        <w:rPr>
          <w:noProof/>
        </w:rPr>
        <w:drawing>
          <wp:anchor distT="0" distB="0" distL="114300" distR="114300" simplePos="0" relativeHeight="251660288" behindDoc="0" locked="0" layoutInCell="1" allowOverlap="1" wp14:anchorId="5C73DA3F" wp14:editId="6388991F">
            <wp:simplePos x="0" y="0"/>
            <wp:positionH relativeFrom="margin">
              <wp:posOffset>4100830</wp:posOffset>
            </wp:positionH>
            <wp:positionV relativeFrom="margin">
              <wp:posOffset>6430010</wp:posOffset>
            </wp:positionV>
            <wp:extent cx="2314575" cy="1576070"/>
            <wp:effectExtent l="19050" t="19050" r="28575" b="24130"/>
            <wp:wrapSquare wrapText="bothSides"/>
            <wp:docPr id="8" name="Picture 8" descr="C:\Dropbox\Telerik Academy\js-part2\2014\Exams\17-June\Task 1\task-files\task-images\hamster-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ropbox\Telerik Academy\js-part2\2014\Exams\17-June\Task 1\task-files\task-images\hamster-clicked.png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76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F7A">
        <w:t>They should return to their default background color</w:t>
      </w:r>
    </w:p>
    <w:p w:rsidR="002C1F7A" w:rsidRDefault="002C1F7A" w:rsidP="0055279D">
      <w:pPr>
        <w:pStyle w:val="ListParagraph"/>
        <w:numPr>
          <w:ilvl w:val="0"/>
          <w:numId w:val="8"/>
        </w:numPr>
      </w:pPr>
      <w:r>
        <w:t xml:space="preserve">When </w:t>
      </w:r>
      <w:r w:rsidRPr="0055279D">
        <w:rPr>
          <w:i/>
        </w:rPr>
        <w:t>clicked</w:t>
      </w:r>
    </w:p>
    <w:p w:rsidR="002C1F7A" w:rsidRDefault="002C1F7A" w:rsidP="006504E6">
      <w:pPr>
        <w:pStyle w:val="ListParagraph"/>
        <w:numPr>
          <w:ilvl w:val="1"/>
          <w:numId w:val="8"/>
        </w:numPr>
        <w:jc w:val="both"/>
      </w:pPr>
      <w:r>
        <w:t xml:space="preserve">The bigger image and its title (on the left) are replaced with the clicked image on the </w:t>
      </w:r>
      <w:r w:rsidR="00B905BD">
        <w:t>right</w:t>
      </w:r>
    </w:p>
    <w:p w:rsidR="00993B4F" w:rsidRDefault="00993B4F" w:rsidP="002C1F7A">
      <w:pPr>
        <w:rPr>
          <w:b/>
        </w:rPr>
      </w:pPr>
    </w:p>
    <w:p w:rsidR="00993B4F" w:rsidRDefault="00993B4F" w:rsidP="002C1F7A">
      <w:pPr>
        <w:rPr>
          <w:b/>
        </w:rPr>
      </w:pPr>
    </w:p>
    <w:p w:rsidR="00993B4F" w:rsidRDefault="00993B4F" w:rsidP="002C1F7A">
      <w:pPr>
        <w:rPr>
          <w:b/>
        </w:rPr>
      </w:pPr>
    </w:p>
    <w:p w:rsidR="00993B4F" w:rsidRDefault="00993B4F" w:rsidP="002C1F7A">
      <w:pPr>
        <w:rPr>
          <w:b/>
        </w:rPr>
      </w:pPr>
    </w:p>
    <w:p w:rsidR="002C1F7A" w:rsidRPr="00993B4F" w:rsidRDefault="0055279D" w:rsidP="00993B4F">
      <w:pPr>
        <w:pStyle w:val="Heading3"/>
        <w:rPr>
          <w:rFonts w:asciiTheme="minorHAnsi" w:hAnsiTheme="minorHAnsi"/>
          <w:color w:val="000000" w:themeColor="text1"/>
        </w:rPr>
      </w:pPr>
      <w:r w:rsidRPr="00993B4F">
        <w:rPr>
          <w:rFonts w:asciiTheme="minorHAnsi" w:hAnsiTheme="minorHAnsi"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4AEAC85A" wp14:editId="2C14F791">
            <wp:simplePos x="0" y="0"/>
            <wp:positionH relativeFrom="margin">
              <wp:posOffset>4930140</wp:posOffset>
            </wp:positionH>
            <wp:positionV relativeFrom="margin">
              <wp:posOffset>-6350</wp:posOffset>
            </wp:positionV>
            <wp:extent cx="1021715" cy="1562100"/>
            <wp:effectExtent l="19050" t="19050" r="26035" b="19050"/>
            <wp:wrapSquare wrapText="bothSides"/>
            <wp:docPr id="9" name="Picture 9" descr="C:\Dropbox\Telerik Academy\js-part2\2014\Exams\17-June\Task 1\task-files\task-images\text-in-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ropbox\Telerik Academy\js-part2\2014\Exams\17-June\Task 1\task-files\task-images\text-in-fil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171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F7A" w:rsidRPr="00993B4F">
        <w:rPr>
          <w:rFonts w:asciiTheme="minorHAnsi" w:hAnsiTheme="minorHAnsi"/>
          <w:color w:val="000000" w:themeColor="text1"/>
        </w:rPr>
        <w:t>The filter should provide functionality for filtering the images on the list of images (on the right)</w:t>
      </w:r>
    </w:p>
    <w:p w:rsidR="002C1F7A" w:rsidRPr="0055279D" w:rsidRDefault="002C1F7A" w:rsidP="0055279D">
      <w:pPr>
        <w:pStyle w:val="ListParagraph"/>
        <w:numPr>
          <w:ilvl w:val="0"/>
          <w:numId w:val="8"/>
        </w:numPr>
        <w:rPr>
          <w:i/>
        </w:rPr>
      </w:pPr>
      <w:r>
        <w:t xml:space="preserve">When the </w:t>
      </w:r>
      <w:r w:rsidRPr="0055279D">
        <w:rPr>
          <w:i/>
        </w:rPr>
        <w:t>text in the box changes</w:t>
      </w:r>
    </w:p>
    <w:p w:rsidR="0055279D" w:rsidRDefault="002C1F7A" w:rsidP="005803F4">
      <w:pPr>
        <w:pStyle w:val="ListParagraph"/>
        <w:numPr>
          <w:ilvl w:val="1"/>
          <w:numId w:val="8"/>
        </w:numPr>
      </w:pPr>
      <w:r>
        <w:t xml:space="preserve">The list of images should be </w:t>
      </w:r>
      <w:r w:rsidRPr="0055279D">
        <w:rPr>
          <w:b/>
        </w:rPr>
        <w:t>filtered</w:t>
      </w:r>
      <w:r>
        <w:t xml:space="preserve"> only to those that have a title containing the pattern </w:t>
      </w:r>
    </w:p>
    <w:p w:rsidR="002C1F7A" w:rsidRDefault="002C1F7A" w:rsidP="0055279D">
      <w:pPr>
        <w:pStyle w:val="ListParagraph"/>
        <w:numPr>
          <w:ilvl w:val="0"/>
          <w:numId w:val="8"/>
        </w:numPr>
      </w:pPr>
      <w:r>
        <w:t xml:space="preserve">When the </w:t>
      </w:r>
      <w:r w:rsidRPr="0055279D">
        <w:rPr>
          <w:i/>
        </w:rPr>
        <w:t>text in the box is empty</w:t>
      </w:r>
    </w:p>
    <w:p w:rsidR="002C1F7A" w:rsidRDefault="002C1F7A" w:rsidP="0055279D">
      <w:pPr>
        <w:pStyle w:val="ListParagraph"/>
        <w:numPr>
          <w:ilvl w:val="1"/>
          <w:numId w:val="8"/>
        </w:numPr>
      </w:pPr>
      <w:r w:rsidRPr="00AD6A87">
        <w:rPr>
          <w:b/>
        </w:rPr>
        <w:t>All images</w:t>
      </w:r>
      <w:r>
        <w:t xml:space="preserve"> should be visible</w:t>
      </w:r>
    </w:p>
    <w:p w:rsidR="002C1F7A" w:rsidRDefault="002C1F7A" w:rsidP="002C1F7A">
      <w:pPr>
        <w:rPr>
          <w:b/>
        </w:rPr>
      </w:pPr>
      <w:r w:rsidRPr="0055279D">
        <w:rPr>
          <w:b/>
        </w:rPr>
        <w:t>You can find more images to help you understand the task in the '</w:t>
      </w:r>
      <w:r w:rsidR="00387CE9">
        <w:rPr>
          <w:b/>
        </w:rPr>
        <w:t>result</w:t>
      </w:r>
      <w:r w:rsidRPr="0055279D">
        <w:rPr>
          <w:b/>
        </w:rPr>
        <w:t>' folder.</w:t>
      </w:r>
    </w:p>
    <w:p w:rsidR="00AC39EB" w:rsidRDefault="00AC39EB" w:rsidP="00AC39EB">
      <w:pPr>
        <w:pStyle w:val="Heading2"/>
      </w:pPr>
      <w:r>
        <w:rPr>
          <w:lang w:val="bg-BG"/>
        </w:rPr>
        <w:t xml:space="preserve"> </w:t>
      </w:r>
      <w:r>
        <w:t>Constraints:</w:t>
      </w:r>
    </w:p>
    <w:p w:rsidR="00AC39EB" w:rsidRPr="00AC39EB" w:rsidRDefault="00AC39EB" w:rsidP="00AC39EB">
      <w:pPr>
        <w:pStyle w:val="ListParagraph"/>
        <w:numPr>
          <w:ilvl w:val="0"/>
          <w:numId w:val="14"/>
        </w:numPr>
      </w:pPr>
      <w:r w:rsidRPr="00AC39EB">
        <w:t>You are allowed only to edit the contents of the file "scripts.js"</w:t>
      </w:r>
    </w:p>
    <w:p w:rsidR="00AC39EB" w:rsidRPr="00AC39EB" w:rsidRDefault="00AC39EB" w:rsidP="00AC39EB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You are NOT allowed to edit the contents of the </w:t>
      </w:r>
      <w:r w:rsidRPr="00AC39EB">
        <w:t xml:space="preserve">HTML </w:t>
      </w:r>
      <w:r>
        <w:t xml:space="preserve">and/or </w:t>
      </w:r>
      <w:r w:rsidRPr="00AC39EB">
        <w:t xml:space="preserve">the CSS </w:t>
      </w:r>
      <w:r>
        <w:t>files</w:t>
      </w:r>
    </w:p>
    <w:p w:rsidR="002C1F7A" w:rsidRDefault="002C1F7A" w:rsidP="00993B4F">
      <w:pPr>
        <w:pStyle w:val="Heading2"/>
      </w:pPr>
      <w:r>
        <w:t>Files to Submit</w:t>
      </w:r>
    </w:p>
    <w:p w:rsidR="002C1F7A" w:rsidRDefault="002C1F7A" w:rsidP="002C1F7A">
      <w:r>
        <w:t>When ready send all files in “task-files” directory as a single zip file.</w:t>
      </w:r>
      <w:bookmarkStart w:id="0" w:name="_GoBack"/>
      <w:bookmarkEnd w:id="0"/>
    </w:p>
    <w:p w:rsidR="00AD6A87" w:rsidRDefault="00AD6A87" w:rsidP="002C1F7A"/>
    <w:p w:rsidR="00AD6A87" w:rsidRDefault="00AD6A87" w:rsidP="002C1F7A"/>
    <w:p w:rsidR="002C1F7A" w:rsidRPr="002C1F7A" w:rsidRDefault="002C1F7A" w:rsidP="002C1F7A"/>
    <w:p w:rsidR="002C1F7A" w:rsidRPr="002C1F7A" w:rsidRDefault="002C1F7A" w:rsidP="002C1F7A">
      <w:pPr>
        <w:pStyle w:val="Heading"/>
      </w:pPr>
    </w:p>
    <w:sectPr w:rsidR="002C1F7A" w:rsidRPr="002C1F7A" w:rsidSect="00CA4F3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9D" w:rsidRDefault="0023089D" w:rsidP="006F61B7">
      <w:pPr>
        <w:spacing w:after="0" w:line="240" w:lineRule="auto"/>
      </w:pPr>
      <w:r>
        <w:separator/>
      </w:r>
    </w:p>
  </w:endnote>
  <w:endnote w:type="continuationSeparator" w:id="0">
    <w:p w:rsidR="0023089D" w:rsidRDefault="0023089D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CF7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CF7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D0CF7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D0CF7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CF7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D0CF7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9D" w:rsidRDefault="0023089D" w:rsidP="006F61B7">
      <w:pPr>
        <w:spacing w:after="0" w:line="240" w:lineRule="auto"/>
      </w:pPr>
      <w:r>
        <w:separator/>
      </w:r>
    </w:p>
  </w:footnote>
  <w:footnote w:type="continuationSeparator" w:id="0">
    <w:p w:rsidR="0023089D" w:rsidRDefault="0023089D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641DC9" w:rsidP="006F61B7">
    <w:pPr>
      <w:pStyle w:val="Header"/>
      <w:jc w:val="right"/>
    </w:pPr>
    <w:r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5"/>
    <w:rsid w:val="000037DD"/>
    <w:rsid w:val="000304E4"/>
    <w:rsid w:val="00114EFF"/>
    <w:rsid w:val="001214B2"/>
    <w:rsid w:val="00124AB4"/>
    <w:rsid w:val="001E0EBB"/>
    <w:rsid w:val="0023089D"/>
    <w:rsid w:val="00240200"/>
    <w:rsid w:val="00256007"/>
    <w:rsid w:val="00284A0E"/>
    <w:rsid w:val="002C1F7A"/>
    <w:rsid w:val="002D39DE"/>
    <w:rsid w:val="00324E29"/>
    <w:rsid w:val="00387CE9"/>
    <w:rsid w:val="003A2092"/>
    <w:rsid w:val="0040176B"/>
    <w:rsid w:val="00417DFF"/>
    <w:rsid w:val="004409B0"/>
    <w:rsid w:val="00463F07"/>
    <w:rsid w:val="00480399"/>
    <w:rsid w:val="00534D34"/>
    <w:rsid w:val="0055279D"/>
    <w:rsid w:val="005D0CF7"/>
    <w:rsid w:val="005F547E"/>
    <w:rsid w:val="00604CBE"/>
    <w:rsid w:val="00613486"/>
    <w:rsid w:val="00641DC9"/>
    <w:rsid w:val="0066159B"/>
    <w:rsid w:val="006C4FFE"/>
    <w:rsid w:val="006F200C"/>
    <w:rsid w:val="006F61B7"/>
    <w:rsid w:val="007410E1"/>
    <w:rsid w:val="00811550"/>
    <w:rsid w:val="008201F4"/>
    <w:rsid w:val="008E60BE"/>
    <w:rsid w:val="00950F1E"/>
    <w:rsid w:val="00993B4F"/>
    <w:rsid w:val="009A00F5"/>
    <w:rsid w:val="00AC39EB"/>
    <w:rsid w:val="00AC52D6"/>
    <w:rsid w:val="00AD6A87"/>
    <w:rsid w:val="00AD793B"/>
    <w:rsid w:val="00B1225D"/>
    <w:rsid w:val="00B62CD2"/>
    <w:rsid w:val="00B642D2"/>
    <w:rsid w:val="00B905BD"/>
    <w:rsid w:val="00BF614F"/>
    <w:rsid w:val="00C43ECC"/>
    <w:rsid w:val="00C44591"/>
    <w:rsid w:val="00CA4F32"/>
    <w:rsid w:val="00CE2F6A"/>
    <w:rsid w:val="00CF7A62"/>
    <w:rsid w:val="00DA75C8"/>
    <w:rsid w:val="00DD5243"/>
    <w:rsid w:val="00E47545"/>
    <w:rsid w:val="00F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CD5C-2EB0-4E27-9278-9AD46F6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565938-8CE3-4DC4-829F-B5A1AEAD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41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Doncho Minkov</cp:lastModifiedBy>
  <cp:revision>16</cp:revision>
  <cp:lastPrinted>2014-06-17T06:27:00Z</cp:lastPrinted>
  <dcterms:created xsi:type="dcterms:W3CDTF">2014-05-30T07:24:00Z</dcterms:created>
  <dcterms:modified xsi:type="dcterms:W3CDTF">2014-06-17T06:31:00Z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