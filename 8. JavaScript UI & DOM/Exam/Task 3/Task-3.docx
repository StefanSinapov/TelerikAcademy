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F7A" w:rsidRDefault="002C1F7A" w:rsidP="002C1F7A">
      <w:pPr>
        <w:pStyle w:val="Heading"/>
        <w:jc w:val="center"/>
      </w:pPr>
      <w:r>
        <w:t>JavaScript UI &amp; DOM – Practical Exam</w:t>
      </w:r>
    </w:p>
    <w:p w:rsidR="002C1F7A" w:rsidRDefault="002C1F7A" w:rsidP="002C1F7A">
      <w:pPr>
        <w:pStyle w:val="Sub-headline"/>
        <w:jc w:val="center"/>
        <w:rPr>
          <w:sz w:val="22"/>
        </w:rPr>
      </w:pPr>
      <w:r w:rsidRPr="00AD6A87">
        <w:rPr>
          <w:sz w:val="22"/>
        </w:rPr>
        <w:t>17 June 2014</w:t>
      </w:r>
    </w:p>
    <w:p w:rsidR="00BC6FB4" w:rsidRPr="00AD6A87" w:rsidRDefault="00BC6FB4" w:rsidP="00942158">
      <w:pPr>
        <w:pStyle w:val="Heading"/>
        <w:jc w:val="center"/>
      </w:pPr>
      <w:r>
        <w:t xml:space="preserve">Task </w:t>
      </w:r>
      <w:r w:rsidR="00942158">
        <w:t>3</w:t>
      </w:r>
    </w:p>
    <w:p w:rsidR="00942158" w:rsidRDefault="00942158" w:rsidP="00942158">
      <w:pPr>
        <w:pStyle w:val="Heading2"/>
      </w:pPr>
      <w:r>
        <w:t>Task</w:t>
      </w:r>
    </w:p>
    <w:p w:rsidR="00942158" w:rsidRPr="00942158" w:rsidRDefault="00942158" w:rsidP="00942158">
      <w:pPr>
        <w:rPr>
          <w:b/>
        </w:rPr>
      </w:pPr>
      <w:r w:rsidRPr="00942158">
        <w:t>Given the HTML (index.</w:t>
      </w:r>
      <w:r>
        <w:t xml:space="preserve">html), CSS (styles.css), JavaScript (scripts.js) and images </w:t>
      </w:r>
      <w:r w:rsidRPr="00942158">
        <w:rPr>
          <w:b/>
        </w:rPr>
        <w:t xml:space="preserve">build a Handlebar template </w:t>
      </w:r>
      <w:r>
        <w:t xml:space="preserve">that produces the HTML in </w:t>
      </w:r>
      <w:r w:rsidRPr="00942158">
        <w:rPr>
          <w:b/>
        </w:rPr>
        <w:t>result.html</w:t>
      </w:r>
    </w:p>
    <w:p w:rsidR="00942158" w:rsidRDefault="00942158" w:rsidP="00942158">
      <w:r>
        <w:t>You should only fill the template in the element with id “</w:t>
      </w:r>
      <w:r w:rsidRPr="00942158">
        <w:rPr>
          <w:b/>
        </w:rPr>
        <w:t>authors-template</w:t>
      </w:r>
      <w:r>
        <w:t>”.</w:t>
      </w:r>
    </w:p>
    <w:p w:rsidR="00942158" w:rsidRDefault="00942158" w:rsidP="00942158">
      <w:r>
        <w:t>Note that in the result some html elements have “right” class and others don’t.</w:t>
      </w:r>
    </w:p>
    <w:p w:rsidR="002C1F7A" w:rsidRDefault="00942158" w:rsidP="00942158">
      <w:pPr>
        <w:pStyle w:val="Heading2"/>
      </w:pPr>
      <w:r>
        <w:t>Final result</w:t>
      </w:r>
    </w:p>
    <w:p w:rsidR="00942158" w:rsidRDefault="00942158" w:rsidP="00942158">
      <w:r w:rsidRPr="006247B0">
        <w:rPr>
          <w:noProof/>
        </w:rPr>
        <w:drawing>
          <wp:inline distT="0" distB="0" distL="0" distR="0">
            <wp:extent cx="6151880" cy="316186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16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1FE" w:rsidRDefault="00D041FE" w:rsidP="00D041FE">
      <w:pPr>
        <w:pStyle w:val="Heading2"/>
      </w:pPr>
      <w:r>
        <w:t>Constraints:</w:t>
      </w:r>
    </w:p>
    <w:p w:rsidR="00D041FE" w:rsidRDefault="00D041FE" w:rsidP="00D041FE">
      <w:pPr>
        <w:pStyle w:val="ListParagraph"/>
        <w:numPr>
          <w:ilvl w:val="0"/>
          <w:numId w:val="15"/>
        </w:numPr>
      </w:pPr>
      <w:r>
        <w:t>You are allowed only to edit the contents of the file "</w:t>
      </w:r>
      <w:r>
        <w:t xml:space="preserve">index.html </w:t>
      </w:r>
      <w:r>
        <w:t>"</w:t>
      </w:r>
      <w:r>
        <w:t xml:space="preserve"> and only the template inside the element with ID "authors-template"</w:t>
      </w:r>
      <w:bookmarkStart w:id="0" w:name="_GoBack"/>
      <w:bookmarkEnd w:id="0"/>
    </w:p>
    <w:p w:rsidR="00D041FE" w:rsidRDefault="00D041FE" w:rsidP="00861AD0">
      <w:pPr>
        <w:pStyle w:val="ListParagraph"/>
        <w:numPr>
          <w:ilvl w:val="0"/>
          <w:numId w:val="15"/>
        </w:numPr>
      </w:pPr>
      <w:r>
        <w:t xml:space="preserve">You are NOT allowed to edit the contents of the </w:t>
      </w:r>
      <w:r>
        <w:t xml:space="preserve">JavaScript </w:t>
      </w:r>
      <w:r>
        <w:t>and/or the CSS files</w:t>
      </w:r>
    </w:p>
    <w:p w:rsidR="00942158" w:rsidRPr="00942158" w:rsidRDefault="00942158" w:rsidP="00942158">
      <w:pPr>
        <w:pStyle w:val="Heading2"/>
      </w:pPr>
      <w:r w:rsidRPr="00942158">
        <w:t>Files to Submit</w:t>
      </w:r>
    </w:p>
    <w:p w:rsidR="00942158" w:rsidRDefault="00942158" w:rsidP="00942158">
      <w:r>
        <w:t>When ready send all files in “</w:t>
      </w:r>
      <w:r w:rsidRPr="007D655F">
        <w:rPr>
          <w:b/>
        </w:rPr>
        <w:t>task-files</w:t>
      </w:r>
      <w:r>
        <w:t>” directory as a single zip file.</w:t>
      </w:r>
    </w:p>
    <w:p w:rsidR="00942158" w:rsidRPr="002C1F7A" w:rsidRDefault="00942158" w:rsidP="00942158"/>
    <w:sectPr w:rsidR="00942158" w:rsidRPr="002C1F7A" w:rsidSect="00CA4F3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851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9A0" w:rsidRDefault="00A139A0" w:rsidP="006F61B7">
      <w:pPr>
        <w:spacing w:after="0" w:line="240" w:lineRule="auto"/>
      </w:pPr>
      <w:r>
        <w:separator/>
      </w:r>
    </w:p>
  </w:endnote>
  <w:endnote w:type="continuationSeparator" w:id="0">
    <w:p w:rsidR="00A139A0" w:rsidRDefault="00A139A0" w:rsidP="006F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93B" w:rsidRDefault="0066159B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B710F9" wp14:editId="00B710FA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4EFF" w:rsidRPr="00114EFF" w:rsidRDefault="00114EFF" w:rsidP="00114EF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41FE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41FE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0F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2.95pt;margin-top:-5.25pt;width:47.9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" filled="f" stroked="f">
              <v:textbox>
                <w:txbxContent>
                  <w:p w:rsidR="00114EFF" w:rsidRPr="00114EFF" w:rsidRDefault="00114EFF" w:rsidP="00114EF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D041FE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D041FE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B710FB" wp14:editId="00B710FC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1E3B8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177.45pt;margin-top:-5.4pt;width:55.5pt;height:5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CdhVvo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</w:p>
  <w:p w:rsidR="0066159B" w:rsidRDefault="0066159B">
    <w:pPr>
      <w:pStyle w:val="Footer"/>
      <w:rPr>
        <w:rFonts w:ascii="Arial" w:hAnsi="Arial" w:cs="Arial"/>
        <w:sz w:val="16"/>
        <w:szCs w:val="16"/>
      </w:rPr>
    </w:pPr>
  </w:p>
  <w:p w:rsidR="0066159B" w:rsidRPr="00114EFF" w:rsidRDefault="0066159B">
    <w:pPr>
      <w:pStyle w:val="Footer"/>
      <w:rPr>
        <w:rFonts w:ascii="Arial" w:hAnsi="Arial" w:cs="Arial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F32" w:rsidRDefault="00C43ECC" w:rsidP="00C43ECC">
    <w:pPr>
      <w:pStyle w:val="Footer"/>
      <w:rPr>
        <w:rFonts w:ascii="Arial" w:hAnsi="Arial" w:cs="Arial"/>
        <w:sz w:val="16"/>
        <w:szCs w:val="16"/>
      </w:rPr>
    </w:pP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B710FF" wp14:editId="00B71100">
              <wp:simplePos x="0" y="0"/>
              <wp:positionH relativeFrom="column">
                <wp:posOffset>2253615</wp:posOffset>
              </wp:positionH>
              <wp:positionV relativeFrom="paragraph">
                <wp:posOffset>-68580</wp:posOffset>
              </wp:positionV>
              <wp:extent cx="704850" cy="704850"/>
              <wp:effectExtent l="0" t="0" r="0" b="0"/>
              <wp:wrapNone/>
              <wp:docPr id="6" name="Right Tri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04850" cy="704850"/>
                      </a:xfrm>
                      <a:prstGeom prst="rtTriangle">
                        <a:avLst/>
                      </a:prstGeom>
                      <a:solidFill>
                        <a:srgbClr val="5CE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45949B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6" o:spid="_x0000_s1026" type="#_x0000_t6" style="position:absolute;margin-left:177.45pt;margin-top:-5.4pt;width:55.5pt;height:55.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" fillcolor="#5ce600" stroked="f" strokeweight="2pt"/>
          </w:pict>
        </mc:Fallback>
      </mc:AlternateContent>
    </w:r>
    <w:r w:rsidRPr="00114EFF"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71101" wp14:editId="00B71102">
              <wp:simplePos x="0" y="0"/>
              <wp:positionH relativeFrom="column">
                <wp:posOffset>2323465</wp:posOffset>
              </wp:positionH>
              <wp:positionV relativeFrom="paragraph">
                <wp:posOffset>-66675</wp:posOffset>
              </wp:positionV>
              <wp:extent cx="608965" cy="276225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43ECC" w:rsidRPr="00114EFF" w:rsidRDefault="00C43ECC" w:rsidP="00C43ECC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4F32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/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7545">
                            <w:rPr>
                              <w:rFonts w:ascii="Arial" w:hAnsi="Arial" w:cs="Arial"/>
                              <w:b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3</w:t>
                          </w:r>
                          <w:r w:rsidRPr="00114EFF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7110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2.95pt;margin-top:-5.25pt;width:47.9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" filled="f" stroked="f">
              <v:textbox>
                <w:txbxContent>
                  <w:p w:rsidR="00C43ECC" w:rsidRPr="00114EFF" w:rsidRDefault="00C43ECC" w:rsidP="00C43ECC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</w:pP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CA4F32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t>/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E47545">
                      <w:rPr>
                        <w:rFonts w:ascii="Arial" w:hAnsi="Arial" w:cs="Arial"/>
                        <w:b/>
                        <w:noProof/>
                        <w:color w:val="FFFFFF" w:themeColor="background1"/>
                        <w:sz w:val="18"/>
                        <w:szCs w:val="18"/>
                      </w:rPr>
                      <w:t>3</w:t>
                    </w:r>
                    <w:r w:rsidRPr="00114EFF">
                      <w:rPr>
                        <w:rFonts w:ascii="Arial" w:hAnsi="Arial" w:cs="Arial"/>
                        <w:b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14EFF">
      <w:rPr>
        <w:rFonts w:ascii="Arial" w:hAnsi="Arial" w:cs="Arial"/>
        <w:sz w:val="16"/>
        <w:szCs w:val="16"/>
      </w:rPr>
      <w:tab/>
      <w:t xml:space="preserve">                   </w:t>
    </w:r>
    <w:r>
      <w:rPr>
        <w:rFonts w:ascii="Arial" w:hAnsi="Arial" w:cs="Arial"/>
        <w:sz w:val="16"/>
        <w:szCs w:val="16"/>
      </w:rPr>
      <w:t xml:space="preserve">            </w:t>
    </w:r>
  </w:p>
  <w:p w:rsidR="00C43ECC" w:rsidRDefault="00CA4F32" w:rsidP="00C43ECC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  <w:p w:rsidR="00C43ECC" w:rsidRDefault="00C43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9A0" w:rsidRDefault="00A139A0" w:rsidP="006F61B7">
      <w:pPr>
        <w:spacing w:after="0" w:line="240" w:lineRule="auto"/>
      </w:pPr>
      <w:r>
        <w:separator/>
      </w:r>
    </w:p>
  </w:footnote>
  <w:footnote w:type="continuationSeparator" w:id="0">
    <w:p w:rsidR="00A139A0" w:rsidRDefault="00A139A0" w:rsidP="006F6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1B7" w:rsidRDefault="00641DC9" w:rsidP="006F61B7">
    <w:pPr>
      <w:pStyle w:val="Header"/>
      <w:jc w:val="right"/>
    </w:pPr>
    <w:r>
      <w:rPr>
        <w:noProof/>
      </w:rPr>
      <w:drawing>
        <wp:inline distT="0" distB="0" distL="0" distR="0" wp14:anchorId="00B710F7" wp14:editId="00B710F8">
          <wp:extent cx="1066851" cy="2358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41DC9" w:rsidRDefault="00641DC9" w:rsidP="006F61B7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ECC" w:rsidRDefault="00C43ECC" w:rsidP="00C43ECC">
    <w:pPr>
      <w:pStyle w:val="Header"/>
      <w:jc w:val="right"/>
    </w:pPr>
    <w:r w:rsidRPr="000037DD">
      <w:rPr>
        <w:noProof/>
      </w:rPr>
      <w:drawing>
        <wp:inline distT="0" distB="0" distL="0" distR="0" wp14:anchorId="00B710FD" wp14:editId="00B710FE">
          <wp:extent cx="1803734" cy="537733"/>
          <wp:effectExtent l="0" t="0" r="635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734" cy="537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16C6B"/>
    <w:multiLevelType w:val="hybridMultilevel"/>
    <w:tmpl w:val="0788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828F6"/>
    <w:multiLevelType w:val="hybridMultilevel"/>
    <w:tmpl w:val="1C1E1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B7DA0"/>
    <w:multiLevelType w:val="hybridMultilevel"/>
    <w:tmpl w:val="70D8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8680F"/>
    <w:multiLevelType w:val="hybridMultilevel"/>
    <w:tmpl w:val="84345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C66996"/>
    <w:multiLevelType w:val="hybridMultilevel"/>
    <w:tmpl w:val="262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6373F2"/>
    <w:multiLevelType w:val="hybridMultilevel"/>
    <w:tmpl w:val="05D2B320"/>
    <w:lvl w:ilvl="0" w:tplc="151077F2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E86641"/>
    <w:multiLevelType w:val="hybridMultilevel"/>
    <w:tmpl w:val="1C7C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061AC"/>
    <w:multiLevelType w:val="hybridMultilevel"/>
    <w:tmpl w:val="9DC6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A506B"/>
    <w:multiLevelType w:val="hybridMultilevel"/>
    <w:tmpl w:val="B66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460AE4"/>
    <w:multiLevelType w:val="hybridMultilevel"/>
    <w:tmpl w:val="F99A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B1353"/>
    <w:multiLevelType w:val="hybridMultilevel"/>
    <w:tmpl w:val="FF80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B5158A"/>
    <w:multiLevelType w:val="hybridMultilevel"/>
    <w:tmpl w:val="13F03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FE42D9"/>
    <w:multiLevelType w:val="hybridMultilevel"/>
    <w:tmpl w:val="99D6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E11619"/>
    <w:multiLevelType w:val="hybridMultilevel"/>
    <w:tmpl w:val="EB7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1"/>
  </w:num>
  <w:num w:numId="8">
    <w:abstractNumId w:val="14"/>
  </w:num>
  <w:num w:numId="9">
    <w:abstractNumId w:val="13"/>
  </w:num>
  <w:num w:numId="10">
    <w:abstractNumId w:val="5"/>
  </w:num>
  <w:num w:numId="11">
    <w:abstractNumId w:val="0"/>
  </w:num>
  <w:num w:numId="12">
    <w:abstractNumId w:val="3"/>
  </w:num>
  <w:num w:numId="13">
    <w:abstractNumId w:val="12"/>
  </w:num>
  <w:num w:numId="14">
    <w:abstractNumId w:val="6"/>
  </w:num>
  <w:num w:numId="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45"/>
    <w:rsid w:val="000037DD"/>
    <w:rsid w:val="000304E4"/>
    <w:rsid w:val="00114EFF"/>
    <w:rsid w:val="001214B2"/>
    <w:rsid w:val="00124AB4"/>
    <w:rsid w:val="001E0EBB"/>
    <w:rsid w:val="00240200"/>
    <w:rsid w:val="00256007"/>
    <w:rsid w:val="00284A0E"/>
    <w:rsid w:val="002C1F7A"/>
    <w:rsid w:val="002D39DE"/>
    <w:rsid w:val="003A2092"/>
    <w:rsid w:val="004409B0"/>
    <w:rsid w:val="00463F07"/>
    <w:rsid w:val="00480399"/>
    <w:rsid w:val="00534D34"/>
    <w:rsid w:val="0055279D"/>
    <w:rsid w:val="005F547E"/>
    <w:rsid w:val="00604CBE"/>
    <w:rsid w:val="00613486"/>
    <w:rsid w:val="00637C27"/>
    <w:rsid w:val="00641DC9"/>
    <w:rsid w:val="0066159B"/>
    <w:rsid w:val="006C4FFE"/>
    <w:rsid w:val="006F61B7"/>
    <w:rsid w:val="007410E1"/>
    <w:rsid w:val="00811550"/>
    <w:rsid w:val="008201F4"/>
    <w:rsid w:val="00942158"/>
    <w:rsid w:val="009A00F5"/>
    <w:rsid w:val="009C6114"/>
    <w:rsid w:val="00A139A0"/>
    <w:rsid w:val="00AC52D6"/>
    <w:rsid w:val="00AD6A87"/>
    <w:rsid w:val="00AD793B"/>
    <w:rsid w:val="00B1225D"/>
    <w:rsid w:val="00B62CD2"/>
    <w:rsid w:val="00BC6FB4"/>
    <w:rsid w:val="00BF614F"/>
    <w:rsid w:val="00C43ECC"/>
    <w:rsid w:val="00CA4F32"/>
    <w:rsid w:val="00CE2F6A"/>
    <w:rsid w:val="00CF7A62"/>
    <w:rsid w:val="00D041FE"/>
    <w:rsid w:val="00DA75C8"/>
    <w:rsid w:val="00E47545"/>
    <w:rsid w:val="00F8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2ECD5C-2EB0-4E27-9278-9AD46F64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BC6FB4"/>
    <w:pPr>
      <w:keepNext/>
      <w:spacing w:before="240" w:after="60" w:line="240" w:lineRule="auto"/>
      <w:jc w:val="both"/>
      <w:outlineLvl w:val="1"/>
    </w:pPr>
    <w:rPr>
      <w:rFonts w:ascii="Calibri" w:eastAsia="MS Mincho" w:hAnsi="Calibri"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1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B7"/>
  </w:style>
  <w:style w:type="paragraph" w:styleId="Footer">
    <w:name w:val="footer"/>
    <w:basedOn w:val="Normal"/>
    <w:link w:val="FooterChar"/>
    <w:uiPriority w:val="99"/>
    <w:unhideWhenUsed/>
    <w:rsid w:val="006F6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B7"/>
  </w:style>
  <w:style w:type="paragraph" w:customStyle="1" w:styleId="Heading">
    <w:name w:val="Heading"/>
    <w:link w:val="HeadingChar"/>
    <w:qFormat/>
    <w:rsid w:val="00463F07"/>
    <w:rPr>
      <w:rFonts w:ascii="Arial" w:hAnsi="Arial" w:cs="Arial"/>
      <w:b/>
      <w:sz w:val="40"/>
      <w:szCs w:val="40"/>
    </w:rPr>
  </w:style>
  <w:style w:type="character" w:customStyle="1" w:styleId="HeadingChar">
    <w:name w:val="Heading Char"/>
    <w:basedOn w:val="DefaultParagraphFont"/>
    <w:link w:val="Heading"/>
    <w:rsid w:val="00463F07"/>
    <w:rPr>
      <w:rFonts w:ascii="Arial" w:hAnsi="Arial" w:cs="Arial"/>
      <w:b/>
      <w:sz w:val="40"/>
      <w:szCs w:val="40"/>
    </w:rPr>
  </w:style>
  <w:style w:type="paragraph" w:customStyle="1" w:styleId="Sub-headline">
    <w:name w:val="Sub-headline"/>
    <w:link w:val="Sub-headlineChar"/>
    <w:qFormat/>
    <w:rsid w:val="009A00F5"/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HeadingChar"/>
    <w:link w:val="Sub-headline"/>
    <w:rsid w:val="009A00F5"/>
    <w:rPr>
      <w:rFonts w:ascii="Arial" w:hAnsi="Arial" w:cs="Arial"/>
      <w:b/>
      <w: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3A2092"/>
    <w:pPr>
      <w:ind w:left="720"/>
      <w:contextualSpacing/>
    </w:pPr>
  </w:style>
  <w:style w:type="paragraph" w:customStyle="1" w:styleId="SubsubHeading">
    <w:name w:val="Subsub Heading"/>
    <w:basedOn w:val="Normal"/>
    <w:link w:val="SubsubHeadingChar"/>
    <w:qFormat/>
    <w:rsid w:val="003A2092"/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3A2092"/>
    <w:rPr>
      <w:b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BC6FB4"/>
    <w:rPr>
      <w:rFonts w:ascii="Calibri" w:eastAsia="MS Mincho" w:hAnsi="Calibri" w:cs="Arial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Telerik%20Academy\js-part2\2014\Teamwork\JS-UI-and-DOM-Teamwork-Assignment-June-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C260290954C49852BB7D7B9C287FA" ma:contentTypeVersion="0" ma:contentTypeDescription="Create a new document." ma:contentTypeScope="" ma:versionID="34a920e0f0f4ab29dd93ab58aec213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5DB8E-F92D-49ED-81F8-4B1853AF6E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6FAEDF-A9F1-41FF-9D75-207FDAF2C7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CDBC5B-9E6D-45AE-9F74-4FDB34E7E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3B8048-C784-49E1-9AC5-697654AB4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JS-UI-and-DOM-Teamwork-Assignment-June-2014.dotx</Template>
  <TotalTime>30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Doncho Minkov</dc:creator>
  <cp:lastModifiedBy>Doncho Minkov</cp:lastModifiedBy>
  <cp:revision>9</cp:revision>
  <dcterms:created xsi:type="dcterms:W3CDTF">2014-05-30T07:24:00Z</dcterms:created>
  <dcterms:modified xsi:type="dcterms:W3CDTF">2014-06-16T13:47:00Z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0x010100754C260290954C49852BB7D7B9C287FA</vt:lpwstr>
  </property>
</Properties>
</file>