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68C" w:rsidRPr="00FC568C" w:rsidRDefault="00A42778" w:rsidP="00831E02">
      <w:pPr>
        <w:pStyle w:val="Heading1"/>
        <w:jc w:val="center"/>
      </w:pPr>
      <w:bookmarkStart w:id="0" w:name="_GoBack"/>
      <w:bookmarkEnd w:id="0"/>
      <w:r>
        <w:t>High-Quality Code Construction</w:t>
      </w:r>
      <w:r w:rsidR="00831E02">
        <w:rPr>
          <w:lang w:val="bg-BG"/>
        </w:rPr>
        <w:t xml:space="preserve"> –</w:t>
      </w:r>
      <w:r w:rsidR="00831E02">
        <w:t xml:space="preserve"> </w:t>
      </w:r>
      <w:r w:rsidR="00BB41C7">
        <w:t>“Escape from Labyrinth” Game</w:t>
      </w:r>
    </w:p>
    <w:p w:rsidR="00226009" w:rsidRDefault="00850031" w:rsidP="00226009">
      <w:r>
        <w:t xml:space="preserve">Your task is to write an interactive </w:t>
      </w:r>
      <w:r w:rsidRPr="006830EA">
        <w:rPr>
          <w:b/>
        </w:rPr>
        <w:t>console-based game</w:t>
      </w:r>
      <w:r>
        <w:t xml:space="preserve"> in which the play</w:t>
      </w:r>
      <w:r w:rsidRPr="006830EA">
        <w:rPr>
          <w:b/>
        </w:rPr>
        <w:t>er should escape from a labyrinth of size 7 x 7 cells</w:t>
      </w:r>
      <w:r>
        <w:t>. Each cell is either free (</w:t>
      </w:r>
      <w:r w:rsidRPr="00C242A8">
        <w:rPr>
          <w:b/>
        </w:rPr>
        <w:t>‘-‘</w:t>
      </w:r>
      <w:r>
        <w:t>) or occupied (</w:t>
      </w:r>
      <w:r w:rsidRPr="00C242A8">
        <w:rPr>
          <w:b/>
        </w:rPr>
        <w:t>‘X’</w:t>
      </w:r>
      <w:r>
        <w:t xml:space="preserve">). The labyrinth should consist of </w:t>
      </w:r>
      <w:r w:rsidRPr="006830EA">
        <w:t>randomly generated</w:t>
      </w:r>
      <w:r>
        <w:t xml:space="preserve"> free and occupied cells and the player’s position is initially in its center. The player is shown as </w:t>
      </w:r>
      <w:r w:rsidRPr="00C242A8">
        <w:rPr>
          <w:b/>
        </w:rPr>
        <w:t>‘*’</w:t>
      </w:r>
      <w:r>
        <w:t xml:space="preserve">. In the </w:t>
      </w:r>
      <w:r w:rsidRPr="006830EA">
        <w:rPr>
          <w:b/>
        </w:rPr>
        <w:t>randomly generated labyrinth</w:t>
      </w:r>
      <w:r>
        <w:t xml:space="preserve"> at least one </w:t>
      </w:r>
      <w:r w:rsidRPr="006830EA">
        <w:rPr>
          <w:b/>
        </w:rPr>
        <w:t>exit</w:t>
      </w:r>
      <w:r>
        <w:t xml:space="preserve"> should always be reachable by a sequence of moves in the standard 4 directions: left, right, up, down. At each turn the player enters a single letter – the </w:t>
      </w:r>
      <w:r w:rsidRPr="006830EA">
        <w:rPr>
          <w:b/>
        </w:rPr>
        <w:t>direction to follow</w:t>
      </w:r>
      <w:r>
        <w:t xml:space="preserve"> (</w:t>
      </w:r>
      <w:r w:rsidRPr="00C242A8">
        <w:rPr>
          <w:b/>
        </w:rPr>
        <w:t>L</w:t>
      </w:r>
      <w:r>
        <w:t xml:space="preserve"> - left, </w:t>
      </w:r>
      <w:r w:rsidRPr="00C242A8">
        <w:rPr>
          <w:b/>
        </w:rPr>
        <w:t>R</w:t>
      </w:r>
      <w:r>
        <w:t xml:space="preserve"> - right, </w:t>
      </w:r>
      <w:r w:rsidRPr="00C242A8">
        <w:rPr>
          <w:b/>
        </w:rPr>
        <w:t>U</w:t>
      </w:r>
      <w:r>
        <w:t xml:space="preserve"> - up, </w:t>
      </w:r>
      <w:r w:rsidRPr="00C242A8">
        <w:rPr>
          <w:b/>
        </w:rPr>
        <w:t>D</w:t>
      </w:r>
      <w:r>
        <w:t xml:space="preserve"> - down)</w:t>
      </w:r>
      <w:r w:rsidR="00F37874">
        <w:t>. Directions can be given by small or capital letters</w:t>
      </w:r>
      <w:r>
        <w:t xml:space="preserve">. As a response the computer either moves the player position to the specified empty cell or indicates that the cell is occupied and the requested move is </w:t>
      </w:r>
      <w:r w:rsidR="00835C36">
        <w:t>illegal</w:t>
      </w:r>
      <w:r>
        <w:t xml:space="preserve">. If the player’s position </w:t>
      </w:r>
      <w:r w:rsidR="00B75801">
        <w:t>reaches</w:t>
      </w:r>
      <w:r>
        <w:t xml:space="preserve"> some of the </w:t>
      </w:r>
      <w:r w:rsidRPr="006830EA">
        <w:rPr>
          <w:b/>
        </w:rPr>
        <w:t>labyrinth’s walls</w:t>
      </w:r>
      <w:r>
        <w:t>, the game is considered finished</w:t>
      </w:r>
      <w:r w:rsidR="00226009">
        <w:t xml:space="preserve">. When the game is finished, </w:t>
      </w:r>
      <w:r w:rsidR="00AB6EF8">
        <w:t xml:space="preserve">the number of moves is printed along with congratulations message and </w:t>
      </w:r>
      <w:r w:rsidR="00226009">
        <w:t>a new game automatically starts.</w:t>
      </w:r>
    </w:p>
    <w:p w:rsidR="00216861" w:rsidRPr="00094456" w:rsidRDefault="009B3DCE" w:rsidP="00094456">
      <w:r>
        <w:t xml:space="preserve">The player can request starting a new game </w:t>
      </w:r>
      <w:r w:rsidR="00F37874">
        <w:t xml:space="preserve">in a new labyrinth </w:t>
      </w:r>
      <w:r>
        <w:t xml:space="preserve">by entering the command </w:t>
      </w:r>
      <w:r w:rsidRPr="00C242A8">
        <w:rPr>
          <w:b/>
        </w:rPr>
        <w:t>'</w:t>
      </w:r>
      <w:r w:rsidR="00ED1F5A" w:rsidRPr="00C242A8">
        <w:rPr>
          <w:b/>
        </w:rPr>
        <w:t>restart'</w:t>
      </w:r>
      <w:r w:rsidR="00ED1F5A">
        <w:t>.</w:t>
      </w:r>
      <w:r w:rsidR="00831E02">
        <w:t xml:space="preserve"> </w:t>
      </w:r>
      <w:r w:rsidR="004D2653">
        <w:t>Your</w:t>
      </w:r>
      <w:r w:rsidR="00ED1F5A">
        <w:t xml:space="preserve"> program should </w:t>
      </w:r>
      <w:r w:rsidR="004D2653">
        <w:t>implement</w:t>
      </w:r>
      <w:r w:rsidR="00ED1F5A">
        <w:t xml:space="preserve"> a </w:t>
      </w:r>
      <w:r w:rsidR="00ED1F5A" w:rsidRPr="006830EA">
        <w:rPr>
          <w:b/>
        </w:rPr>
        <w:t>local top scoreboard</w:t>
      </w:r>
      <w:r w:rsidR="00775C6A">
        <w:t xml:space="preserve"> </w:t>
      </w:r>
      <w:r w:rsidR="00ED1F5A">
        <w:t>which keeps the best results</w:t>
      </w:r>
      <w:r w:rsidR="00775C6A">
        <w:t xml:space="preserve"> and the names of their authors</w:t>
      </w:r>
      <w:r w:rsidR="00ED1F5A">
        <w:t xml:space="preserve">. </w:t>
      </w:r>
      <w:r w:rsidR="00775C6A">
        <w:t xml:space="preserve">Initially, at the program start, the scoreboard is empty. </w:t>
      </w:r>
      <w:r w:rsidR="004D2653">
        <w:t xml:space="preserve">It keeps the </w:t>
      </w:r>
      <w:r w:rsidR="004D2653" w:rsidRPr="006830EA">
        <w:rPr>
          <w:b/>
        </w:rPr>
        <w:t>top 5 results</w:t>
      </w:r>
      <w:r w:rsidR="004D2653">
        <w:t xml:space="preserve"> sorted </w:t>
      </w:r>
      <w:r w:rsidR="003B271A">
        <w:t xml:space="preserve">in </w:t>
      </w:r>
      <w:r w:rsidR="004D2653">
        <w:t xml:space="preserve">ascending </w:t>
      </w:r>
      <w:r w:rsidR="003B271A">
        <w:t xml:space="preserve">order </w:t>
      </w:r>
      <w:r w:rsidR="004D2653">
        <w:t xml:space="preserve">by the number of </w:t>
      </w:r>
      <w:r w:rsidR="00F37874">
        <w:t xml:space="preserve">valid </w:t>
      </w:r>
      <w:r w:rsidR="00D26C8D">
        <w:t>moves</w:t>
      </w:r>
      <w:r w:rsidR="00F37874">
        <w:t xml:space="preserve"> performed</w:t>
      </w:r>
      <w:r w:rsidR="004D2653">
        <w:t xml:space="preserve">. </w:t>
      </w:r>
      <w:r w:rsidR="00ED1F5A">
        <w:t xml:space="preserve">When </w:t>
      </w:r>
      <w:r w:rsidR="00775C6A">
        <w:t xml:space="preserve">a game is finished by </w:t>
      </w:r>
      <w:r w:rsidR="00D26C8D">
        <w:t>exiting from the labyrinth</w:t>
      </w:r>
      <w:r w:rsidR="00775C6A">
        <w:t xml:space="preserve">, the player’s result can enter in the top scoreboard if his or her number of </w:t>
      </w:r>
      <w:r w:rsidR="00D26C8D">
        <w:t>moves</w:t>
      </w:r>
      <w:r w:rsidR="00775C6A">
        <w:t xml:space="preserve"> is less than some of the other</w:t>
      </w:r>
      <w:r w:rsidR="004D2653">
        <w:t xml:space="preserve"> achievements</w:t>
      </w:r>
      <w:r w:rsidR="00775C6A">
        <w:t xml:space="preserve"> staying in the top scoreboard.</w:t>
      </w:r>
      <w:r w:rsidR="004D2653">
        <w:t xml:space="preserve"> When the player’s result enters the scoreboard, the player should enter his or her </w:t>
      </w:r>
      <w:r w:rsidR="00317388">
        <w:t>name or</w:t>
      </w:r>
      <w:r w:rsidR="00C97DA2">
        <w:t xml:space="preserve"> </w:t>
      </w:r>
      <w:r w:rsidR="004D2653">
        <w:t>nickname.</w:t>
      </w:r>
      <w:r w:rsidR="00831E02">
        <w:t xml:space="preserve"> </w:t>
      </w:r>
      <w:r w:rsidR="004D2653">
        <w:t xml:space="preserve">The player can request printing the top scoreboard during the game by entering the command </w:t>
      </w:r>
      <w:r w:rsidR="00216861" w:rsidRPr="00C242A8">
        <w:rPr>
          <w:b/>
        </w:rPr>
        <w:t>'</w:t>
      </w:r>
      <w:r w:rsidR="004D2653" w:rsidRPr="00C242A8">
        <w:rPr>
          <w:b/>
        </w:rPr>
        <w:t>top'</w:t>
      </w:r>
      <w:r w:rsidR="004D2653">
        <w:t>.</w:t>
      </w:r>
      <w:r w:rsidR="00831E02">
        <w:t xml:space="preserve"> </w:t>
      </w:r>
      <w:r w:rsidR="00216861">
        <w:t xml:space="preserve">The player can request stopping the game and exiting from the program the command </w:t>
      </w:r>
      <w:r w:rsidR="00216861" w:rsidRPr="00C242A8">
        <w:rPr>
          <w:b/>
        </w:rPr>
        <w:t>'exit'</w:t>
      </w:r>
      <w:r w:rsidR="00216861">
        <w:t>.</w:t>
      </w:r>
    </w:p>
    <w:p w:rsidR="001C47DB" w:rsidRDefault="001C47DB" w:rsidP="003F39AF">
      <w:pPr>
        <w:pStyle w:val="Heading2"/>
      </w:pPr>
      <w:r>
        <w:t xml:space="preserve">Example </w:t>
      </w:r>
      <w:r w:rsidR="00CF3684">
        <w:t>G</w:t>
      </w:r>
      <w:r>
        <w:t xml:space="preserve">ame </w:t>
      </w:r>
      <w:r w:rsidR="00CF3684">
        <w:t>S</w:t>
      </w:r>
      <w:r>
        <w:t>ession</w:t>
      </w:r>
    </w:p>
    <w:p w:rsidR="001C47DB" w:rsidRPr="001C47DB" w:rsidRDefault="00231A56" w:rsidP="001C47DB">
      <w:r>
        <w:t>The p</w:t>
      </w:r>
      <w:r w:rsidR="00EB1088">
        <w:t xml:space="preserve">layer’s input is </w:t>
      </w:r>
      <w:r>
        <w:t xml:space="preserve">shown </w:t>
      </w:r>
      <w:r w:rsidR="00EB1088">
        <w:t xml:space="preserve">in </w:t>
      </w:r>
      <w:r w:rsidR="00EB1088" w:rsidRPr="00EB1088">
        <w:rPr>
          <w:i/>
        </w:rPr>
        <w:t>italic</w:t>
      </w:r>
      <w:r>
        <w:t>:</w:t>
      </w:r>
    </w:p>
    <w:tbl>
      <w:tblPr>
        <w:tblW w:w="0" w:type="auto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192"/>
      </w:tblGrid>
      <w:tr w:rsidR="001C47DB" w:rsidRPr="00764E7B" w:rsidTr="00F876A8">
        <w:tc>
          <w:tcPr>
            <w:tcW w:w="10192" w:type="dxa"/>
          </w:tcPr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Welcome to “Labirinth” game. Please try to escape.</w:t>
            </w:r>
            <w:r w:rsidR="00250029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Use 'top' to view the top scoreboard, 'restart' to start a new game and 'exit' to quit the game.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- X X X X -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- - - - X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- X X - X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- * X - X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- X - - -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- - - X X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X - X </w:t>
            </w:r>
            <w:r w:rsidR="00EE3F39"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X X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move (L=left, R-right, U=up, D=down): </w:t>
            </w:r>
            <w:r w:rsidRPr="00AF6F96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L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- X X X X -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- - - - X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- X X - X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* - X - X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- X - - -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- - - X X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X - X </w:t>
            </w:r>
            <w:r w:rsidR="00EE3F39">
              <w:rPr>
                <w:rFonts w:ascii="Consolas" w:hAnsi="Consolas" w:cs="Consolas"/>
                <w:b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- X X</w:t>
            </w:r>
          </w:p>
          <w:p w:rsidR="005915E0" w:rsidRDefault="005915E0" w:rsidP="005915E0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move (L=left, R-right, U=up, D=down): </w:t>
            </w:r>
            <w:r w:rsidRPr="00AF6F96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L</w:t>
            </w:r>
          </w:p>
          <w:p w:rsidR="005915E0" w:rsidRDefault="005915E0" w:rsidP="005915E0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Invalid move!</w:t>
            </w:r>
          </w:p>
          <w:p w:rsidR="005915E0" w:rsidRDefault="005915E0" w:rsidP="005915E0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move (L=left, R-right, U=up, D=down):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top</w:t>
            </w:r>
          </w:p>
          <w:p w:rsidR="005915E0" w:rsidRDefault="005915E0" w:rsidP="005915E0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The scoreboard is empty.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move (L=left, R-right, U=up, D=down):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D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- X X X X -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- - - - X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- X X - X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lastRenderedPageBreak/>
              <w:t>- X - - X - X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* X - - -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- - - X X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 - X - - X X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move (L=left, R-right, U=up, D=down):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D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- X X X X -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- - - - X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- X X - X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- - X - X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- X - - -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* - - X X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 - X - - X X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move (L=left, R-right, U=up, D=down):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R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- X X X X -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- - - - X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- X X - X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- - X - X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- X - - -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- * - X X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 - X - - X X</w:t>
            </w:r>
          </w:p>
          <w:p w:rsidR="00835C36" w:rsidRDefault="00835C36" w:rsidP="00835C36">
            <w:pPr>
              <w:spacing w:before="0" w:after="0"/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move (L=left, R-right, U=up, D=down):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D</w:t>
            </w:r>
          </w:p>
          <w:p w:rsidR="00216861" w:rsidRDefault="00835C36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Congratulations! You escaped</w:t>
            </w:r>
            <w:r w:rsidR="00EE3F39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in 5 moves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</w:t>
            </w:r>
          </w:p>
          <w:p w:rsidR="005D11A5" w:rsidRDefault="005D11A5" w:rsidP="005D11A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Please enter your name for the top scoreboard: </w:t>
            </w:r>
            <w:r w:rsidRPr="00216861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Ba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y</w:t>
            </w:r>
            <w:r w:rsidRPr="00216861"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 xml:space="preserve"> Ivan</w:t>
            </w:r>
          </w:p>
          <w:p w:rsidR="005D11A5" w:rsidRDefault="005D11A5" w:rsidP="005D11A5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Scoreboard:</w:t>
            </w:r>
          </w:p>
          <w:p w:rsidR="005D11A5" w:rsidRDefault="005D11A5" w:rsidP="00835C36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1. Bay Ivan --&gt; 5 moves</w:t>
            </w:r>
          </w:p>
          <w:p w:rsidR="00184029" w:rsidRDefault="00184029" w:rsidP="00831E02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Welcome to “Labirinth” game. Please try to escape. Use 'top' to view the top scoreboard, 'restart' to start a new game and 'exit' to quit the game.</w:t>
            </w:r>
          </w:p>
          <w:p w:rsidR="00184029" w:rsidRDefault="00184029" w:rsidP="0018402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- X X - X -</w:t>
            </w:r>
          </w:p>
          <w:p w:rsidR="00184029" w:rsidRDefault="00184029" w:rsidP="0018402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 X - - - - X</w:t>
            </w:r>
          </w:p>
          <w:p w:rsidR="00184029" w:rsidRDefault="00184029" w:rsidP="0018402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- X - X - X</w:t>
            </w:r>
          </w:p>
          <w:p w:rsidR="00184029" w:rsidRDefault="00184029" w:rsidP="0018402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- * X - X</w:t>
            </w:r>
          </w:p>
          <w:p w:rsidR="00184029" w:rsidRDefault="00184029" w:rsidP="0018402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- - X - - -</w:t>
            </w:r>
          </w:p>
          <w:p w:rsidR="00184029" w:rsidRDefault="00184029" w:rsidP="0018402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X - - - X -</w:t>
            </w:r>
          </w:p>
          <w:p w:rsidR="00184029" w:rsidRDefault="00184029" w:rsidP="0018402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 - X X - - -</w:t>
            </w:r>
          </w:p>
          <w:p w:rsidR="00184029" w:rsidRDefault="00184029" w:rsidP="0018402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move (L=left, R-right, U=up, D=down):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R</w:t>
            </w:r>
          </w:p>
          <w:p w:rsidR="00184029" w:rsidRDefault="00184029" w:rsidP="0018402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Invalid move!</w:t>
            </w:r>
          </w:p>
          <w:p w:rsidR="00184029" w:rsidRDefault="00184029" w:rsidP="0018402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move (L=left, R-right, U=up, D=down):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win</w:t>
            </w:r>
          </w:p>
          <w:p w:rsidR="00184029" w:rsidRDefault="00184029" w:rsidP="0018402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Invalid command!</w:t>
            </w:r>
          </w:p>
          <w:p w:rsidR="00184029" w:rsidRDefault="00184029" w:rsidP="0018402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move (L=left, R-right, U=up, D=down):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top</w:t>
            </w:r>
          </w:p>
          <w:p w:rsidR="00184029" w:rsidRDefault="00184029" w:rsidP="0018402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Scoreboard:</w:t>
            </w:r>
          </w:p>
          <w:p w:rsidR="00184029" w:rsidRDefault="00184029" w:rsidP="0018402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1. Bay Ivan --&gt; 5 moves</w:t>
            </w:r>
          </w:p>
          <w:p w:rsidR="00831E02" w:rsidRPr="00831E02" w:rsidRDefault="00184029" w:rsidP="0018402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move (L=left, R-right, U=up, D=down):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restart</w:t>
            </w:r>
          </w:p>
          <w:p w:rsidR="00184029" w:rsidRDefault="00184029" w:rsidP="00831E02">
            <w:pPr>
              <w:spacing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Welcome to “Labirinth” game. Please try to escape. Use 'top' to view the top scoreboard, 'restart' to start a new game and 'exit' to quit the game.</w:t>
            </w:r>
          </w:p>
          <w:p w:rsidR="00184029" w:rsidRDefault="00184029" w:rsidP="0018402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- X X - X -</w:t>
            </w:r>
          </w:p>
          <w:p w:rsidR="00184029" w:rsidRDefault="00184029" w:rsidP="0018402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 - X - X - X</w:t>
            </w:r>
          </w:p>
          <w:p w:rsidR="00184029" w:rsidRDefault="00184029" w:rsidP="0018402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 X - - - - X</w:t>
            </w:r>
          </w:p>
          <w:p w:rsidR="00184029" w:rsidRDefault="00184029" w:rsidP="0018402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- X * X - X</w:t>
            </w:r>
          </w:p>
          <w:p w:rsidR="00184029" w:rsidRDefault="00184029" w:rsidP="0018402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 - - X - - -</w:t>
            </w:r>
          </w:p>
          <w:p w:rsidR="00184029" w:rsidRDefault="00184029" w:rsidP="0018402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 - - - - X -</w:t>
            </w:r>
          </w:p>
          <w:p w:rsidR="00184029" w:rsidRDefault="00184029" w:rsidP="0018402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X - X X - - -</w:t>
            </w:r>
          </w:p>
          <w:p w:rsidR="00184029" w:rsidRDefault="00184029" w:rsidP="0018402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Enter your move (L=left, R-right, U=up, D=down): </w:t>
            </w:r>
            <w:r>
              <w:rPr>
                <w:rFonts w:ascii="Consolas" w:hAnsi="Consolas" w:cs="Consolas"/>
                <w:b/>
                <w:i/>
                <w:noProof/>
                <w:sz w:val="21"/>
                <w:szCs w:val="21"/>
              </w:rPr>
              <w:t>exit</w:t>
            </w:r>
          </w:p>
          <w:p w:rsidR="00A322CD" w:rsidRPr="00764E7B" w:rsidRDefault="00184029" w:rsidP="00184029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Good Bye!</w:t>
            </w:r>
          </w:p>
        </w:tc>
      </w:tr>
    </w:tbl>
    <w:p w:rsidR="002178F0" w:rsidRDefault="00186443" w:rsidP="00186443">
      <w:r>
        <w:lastRenderedPageBreak/>
        <w:t>Some players could try to cheat by enterin</w:t>
      </w:r>
      <w:r w:rsidR="00A42778">
        <w:t xml:space="preserve">g illegal moves, so be cautious and </w:t>
      </w:r>
      <w:r w:rsidR="00A42778" w:rsidRPr="00DD3C61">
        <w:rPr>
          <w:b/>
        </w:rPr>
        <w:t>prevent illegal input</w:t>
      </w:r>
      <w:r w:rsidR="00A42778">
        <w:t>.</w:t>
      </w:r>
    </w:p>
    <w:sectPr w:rsidR="002178F0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52D" w:rsidRDefault="00DE352D">
      <w:r>
        <w:separator/>
      </w:r>
    </w:p>
  </w:endnote>
  <w:endnote w:type="continuationSeparator" w:id="0">
    <w:p w:rsidR="00DE352D" w:rsidRDefault="00DE3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0E532F" w:rsidRDefault="003F3A33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0C0C90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0C0C90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0E532F" w:rsidRDefault="003F3A33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52D" w:rsidRDefault="00DE352D">
      <w:r>
        <w:separator/>
      </w:r>
    </w:p>
  </w:footnote>
  <w:footnote w:type="continuationSeparator" w:id="0">
    <w:p w:rsidR="00DE352D" w:rsidRDefault="00DE35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3F3A33" w:rsidRPr="0017625F" w:rsidTr="00084F57">
      <w:trPr>
        <w:trHeight w:val="675"/>
      </w:trPr>
      <w:tc>
        <w:tcPr>
          <w:tcW w:w="3119" w:type="dxa"/>
        </w:tcPr>
        <w:p w:rsidR="003F3A33" w:rsidRPr="0017625F" w:rsidRDefault="000C0C90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3F3A33" w:rsidRPr="000E532F" w:rsidRDefault="003F3A33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 w:rsidR="0046113A">
            <w:t xml:space="preserve">, </w:t>
          </w:r>
          <w:r w:rsidRPr="000E532F">
            <w:t>Sofia, 1729, Bulgaria</w:t>
          </w:r>
        </w:p>
        <w:p w:rsidR="003F3A33" w:rsidRPr="000E532F" w:rsidRDefault="003F3A33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3F3A33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3EF4"/>
    <w:rsid w:val="00015F4D"/>
    <w:rsid w:val="00023932"/>
    <w:rsid w:val="000251D6"/>
    <w:rsid w:val="00027702"/>
    <w:rsid w:val="00030EC6"/>
    <w:rsid w:val="00041FCA"/>
    <w:rsid w:val="00047D83"/>
    <w:rsid w:val="00056F5C"/>
    <w:rsid w:val="00063ABA"/>
    <w:rsid w:val="00081121"/>
    <w:rsid w:val="00084F57"/>
    <w:rsid w:val="00094456"/>
    <w:rsid w:val="000C0C90"/>
    <w:rsid w:val="000D6489"/>
    <w:rsid w:val="000E002F"/>
    <w:rsid w:val="000E532F"/>
    <w:rsid w:val="000E6EA7"/>
    <w:rsid w:val="000F4FC3"/>
    <w:rsid w:val="00121178"/>
    <w:rsid w:val="00131566"/>
    <w:rsid w:val="00134C58"/>
    <w:rsid w:val="00143965"/>
    <w:rsid w:val="00144166"/>
    <w:rsid w:val="00152A8C"/>
    <w:rsid w:val="00160264"/>
    <w:rsid w:val="00171D10"/>
    <w:rsid w:val="0017625F"/>
    <w:rsid w:val="00176281"/>
    <w:rsid w:val="00184029"/>
    <w:rsid w:val="00186443"/>
    <w:rsid w:val="001909FC"/>
    <w:rsid w:val="00193E4B"/>
    <w:rsid w:val="00196928"/>
    <w:rsid w:val="001C100F"/>
    <w:rsid w:val="001C47DB"/>
    <w:rsid w:val="001D1EE3"/>
    <w:rsid w:val="001E177B"/>
    <w:rsid w:val="001E2DB9"/>
    <w:rsid w:val="001F0EC3"/>
    <w:rsid w:val="00213EAA"/>
    <w:rsid w:val="00216861"/>
    <w:rsid w:val="002178F0"/>
    <w:rsid w:val="00226009"/>
    <w:rsid w:val="00231A56"/>
    <w:rsid w:val="00250029"/>
    <w:rsid w:val="00257416"/>
    <w:rsid w:val="0027273B"/>
    <w:rsid w:val="00277208"/>
    <w:rsid w:val="0029133D"/>
    <w:rsid w:val="002A39E9"/>
    <w:rsid w:val="002B31CD"/>
    <w:rsid w:val="002B6B03"/>
    <w:rsid w:val="002C2E9B"/>
    <w:rsid w:val="002C72A4"/>
    <w:rsid w:val="002E74E7"/>
    <w:rsid w:val="003022ED"/>
    <w:rsid w:val="00304681"/>
    <w:rsid w:val="00317388"/>
    <w:rsid w:val="00320FE2"/>
    <w:rsid w:val="00322BDD"/>
    <w:rsid w:val="00325E8B"/>
    <w:rsid w:val="00334B99"/>
    <w:rsid w:val="003419D7"/>
    <w:rsid w:val="00342FFA"/>
    <w:rsid w:val="003440C9"/>
    <w:rsid w:val="00346BC7"/>
    <w:rsid w:val="0035200A"/>
    <w:rsid w:val="00367CCE"/>
    <w:rsid w:val="00387F13"/>
    <w:rsid w:val="00397F05"/>
    <w:rsid w:val="003B271A"/>
    <w:rsid w:val="003B4F71"/>
    <w:rsid w:val="003D234E"/>
    <w:rsid w:val="003E0CC2"/>
    <w:rsid w:val="003F39AF"/>
    <w:rsid w:val="003F3A33"/>
    <w:rsid w:val="003F6E30"/>
    <w:rsid w:val="003F7E77"/>
    <w:rsid w:val="00402288"/>
    <w:rsid w:val="00404649"/>
    <w:rsid w:val="00412BF4"/>
    <w:rsid w:val="00414430"/>
    <w:rsid w:val="0043497E"/>
    <w:rsid w:val="00435709"/>
    <w:rsid w:val="00444469"/>
    <w:rsid w:val="004452F2"/>
    <w:rsid w:val="00450858"/>
    <w:rsid w:val="00460E19"/>
    <w:rsid w:val="0046113A"/>
    <w:rsid w:val="00467E8E"/>
    <w:rsid w:val="00482C70"/>
    <w:rsid w:val="0048382D"/>
    <w:rsid w:val="004B61F3"/>
    <w:rsid w:val="004D0809"/>
    <w:rsid w:val="004D2653"/>
    <w:rsid w:val="004D49ED"/>
    <w:rsid w:val="004E536B"/>
    <w:rsid w:val="004E56B9"/>
    <w:rsid w:val="004F3381"/>
    <w:rsid w:val="00502A78"/>
    <w:rsid w:val="00512E6E"/>
    <w:rsid w:val="005214D4"/>
    <w:rsid w:val="00525E97"/>
    <w:rsid w:val="00535645"/>
    <w:rsid w:val="0053698C"/>
    <w:rsid w:val="005668A0"/>
    <w:rsid w:val="00566D8D"/>
    <w:rsid w:val="0057344F"/>
    <w:rsid w:val="005915E0"/>
    <w:rsid w:val="005A4D53"/>
    <w:rsid w:val="005C6333"/>
    <w:rsid w:val="005D0B87"/>
    <w:rsid w:val="005D11A5"/>
    <w:rsid w:val="005F0FF6"/>
    <w:rsid w:val="005F37D2"/>
    <w:rsid w:val="00616446"/>
    <w:rsid w:val="00642561"/>
    <w:rsid w:val="00647AF5"/>
    <w:rsid w:val="00660E87"/>
    <w:rsid w:val="00681EE5"/>
    <w:rsid w:val="006830EA"/>
    <w:rsid w:val="00683C17"/>
    <w:rsid w:val="00685115"/>
    <w:rsid w:val="006A0499"/>
    <w:rsid w:val="006A18E1"/>
    <w:rsid w:val="006B01AC"/>
    <w:rsid w:val="006C20E4"/>
    <w:rsid w:val="006C2306"/>
    <w:rsid w:val="006D5214"/>
    <w:rsid w:val="006E0D2A"/>
    <w:rsid w:val="006F52DC"/>
    <w:rsid w:val="007079C8"/>
    <w:rsid w:val="0071580A"/>
    <w:rsid w:val="00727DAC"/>
    <w:rsid w:val="00730735"/>
    <w:rsid w:val="00755A40"/>
    <w:rsid w:val="00764E7B"/>
    <w:rsid w:val="00767B4E"/>
    <w:rsid w:val="00775C6A"/>
    <w:rsid w:val="007803A9"/>
    <w:rsid w:val="007837E9"/>
    <w:rsid w:val="00790B8C"/>
    <w:rsid w:val="00790FB6"/>
    <w:rsid w:val="00797470"/>
    <w:rsid w:val="007B2F61"/>
    <w:rsid w:val="007B413A"/>
    <w:rsid w:val="007C4F57"/>
    <w:rsid w:val="007C7F49"/>
    <w:rsid w:val="007D7773"/>
    <w:rsid w:val="007E0DFD"/>
    <w:rsid w:val="007F6CE5"/>
    <w:rsid w:val="00802BB8"/>
    <w:rsid w:val="00802CD5"/>
    <w:rsid w:val="008048DA"/>
    <w:rsid w:val="0081471A"/>
    <w:rsid w:val="00822AC8"/>
    <w:rsid w:val="00831E02"/>
    <w:rsid w:val="00835605"/>
    <w:rsid w:val="00835C36"/>
    <w:rsid w:val="00847096"/>
    <w:rsid w:val="00847872"/>
    <w:rsid w:val="00850031"/>
    <w:rsid w:val="008612F1"/>
    <w:rsid w:val="00862E38"/>
    <w:rsid w:val="0087049B"/>
    <w:rsid w:val="008856BD"/>
    <w:rsid w:val="00892D87"/>
    <w:rsid w:val="008A11B2"/>
    <w:rsid w:val="008A1802"/>
    <w:rsid w:val="008A6A97"/>
    <w:rsid w:val="008B055B"/>
    <w:rsid w:val="008B18B2"/>
    <w:rsid w:val="008B3F02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128CD"/>
    <w:rsid w:val="00920CEF"/>
    <w:rsid w:val="0092595E"/>
    <w:rsid w:val="009339A3"/>
    <w:rsid w:val="009370B8"/>
    <w:rsid w:val="00947107"/>
    <w:rsid w:val="0097203D"/>
    <w:rsid w:val="009A38E5"/>
    <w:rsid w:val="009A4428"/>
    <w:rsid w:val="009A534F"/>
    <w:rsid w:val="009A568E"/>
    <w:rsid w:val="009B3DCE"/>
    <w:rsid w:val="009F0C78"/>
    <w:rsid w:val="009F3E7E"/>
    <w:rsid w:val="009F6535"/>
    <w:rsid w:val="00A07845"/>
    <w:rsid w:val="00A07B28"/>
    <w:rsid w:val="00A21EA9"/>
    <w:rsid w:val="00A242BA"/>
    <w:rsid w:val="00A322CD"/>
    <w:rsid w:val="00A42778"/>
    <w:rsid w:val="00A52BBE"/>
    <w:rsid w:val="00A627F9"/>
    <w:rsid w:val="00A961FC"/>
    <w:rsid w:val="00A9626F"/>
    <w:rsid w:val="00A96CAC"/>
    <w:rsid w:val="00A97129"/>
    <w:rsid w:val="00AA3772"/>
    <w:rsid w:val="00AB65A9"/>
    <w:rsid w:val="00AB6EF8"/>
    <w:rsid w:val="00AC7895"/>
    <w:rsid w:val="00AE145B"/>
    <w:rsid w:val="00B13659"/>
    <w:rsid w:val="00B21BD9"/>
    <w:rsid w:val="00B222C7"/>
    <w:rsid w:val="00B3268C"/>
    <w:rsid w:val="00B409DD"/>
    <w:rsid w:val="00B55069"/>
    <w:rsid w:val="00B71FDE"/>
    <w:rsid w:val="00B75801"/>
    <w:rsid w:val="00B84FFA"/>
    <w:rsid w:val="00B90AA9"/>
    <w:rsid w:val="00BA2050"/>
    <w:rsid w:val="00BA6F43"/>
    <w:rsid w:val="00BB222F"/>
    <w:rsid w:val="00BB41C7"/>
    <w:rsid w:val="00BF7246"/>
    <w:rsid w:val="00BF7748"/>
    <w:rsid w:val="00C03AED"/>
    <w:rsid w:val="00C106CA"/>
    <w:rsid w:val="00C242A8"/>
    <w:rsid w:val="00C26127"/>
    <w:rsid w:val="00C2787B"/>
    <w:rsid w:val="00C3422D"/>
    <w:rsid w:val="00C3706E"/>
    <w:rsid w:val="00C420D7"/>
    <w:rsid w:val="00C552B1"/>
    <w:rsid w:val="00C80649"/>
    <w:rsid w:val="00C97DA2"/>
    <w:rsid w:val="00CA1113"/>
    <w:rsid w:val="00CB5EDF"/>
    <w:rsid w:val="00CF10B4"/>
    <w:rsid w:val="00CF3684"/>
    <w:rsid w:val="00D03530"/>
    <w:rsid w:val="00D16C75"/>
    <w:rsid w:val="00D20A6C"/>
    <w:rsid w:val="00D249F3"/>
    <w:rsid w:val="00D25231"/>
    <w:rsid w:val="00D26C8D"/>
    <w:rsid w:val="00D43131"/>
    <w:rsid w:val="00D728D1"/>
    <w:rsid w:val="00D802D7"/>
    <w:rsid w:val="00D840B7"/>
    <w:rsid w:val="00D86395"/>
    <w:rsid w:val="00D92E3B"/>
    <w:rsid w:val="00DB209F"/>
    <w:rsid w:val="00DB3045"/>
    <w:rsid w:val="00DC50FA"/>
    <w:rsid w:val="00DC7CC6"/>
    <w:rsid w:val="00DC7E68"/>
    <w:rsid w:val="00DD3C61"/>
    <w:rsid w:val="00DD53FB"/>
    <w:rsid w:val="00DE352D"/>
    <w:rsid w:val="00DF16A6"/>
    <w:rsid w:val="00E054CD"/>
    <w:rsid w:val="00E0722A"/>
    <w:rsid w:val="00E130CF"/>
    <w:rsid w:val="00E162DE"/>
    <w:rsid w:val="00E20B92"/>
    <w:rsid w:val="00E23208"/>
    <w:rsid w:val="00E26C81"/>
    <w:rsid w:val="00E30C93"/>
    <w:rsid w:val="00E335F8"/>
    <w:rsid w:val="00E40C0B"/>
    <w:rsid w:val="00E41F3E"/>
    <w:rsid w:val="00E66369"/>
    <w:rsid w:val="00EA1211"/>
    <w:rsid w:val="00EA579E"/>
    <w:rsid w:val="00EB1088"/>
    <w:rsid w:val="00EC3B09"/>
    <w:rsid w:val="00EC54DD"/>
    <w:rsid w:val="00ED1F5A"/>
    <w:rsid w:val="00ED2F3E"/>
    <w:rsid w:val="00ED4B77"/>
    <w:rsid w:val="00ED7BC2"/>
    <w:rsid w:val="00EE1533"/>
    <w:rsid w:val="00EE3F39"/>
    <w:rsid w:val="00F0297F"/>
    <w:rsid w:val="00F155FD"/>
    <w:rsid w:val="00F20488"/>
    <w:rsid w:val="00F37874"/>
    <w:rsid w:val="00F42A45"/>
    <w:rsid w:val="00F44305"/>
    <w:rsid w:val="00F447EB"/>
    <w:rsid w:val="00F61B1A"/>
    <w:rsid w:val="00F642FA"/>
    <w:rsid w:val="00F741AA"/>
    <w:rsid w:val="00F876A8"/>
    <w:rsid w:val="00FA0138"/>
    <w:rsid w:val="00FC2B40"/>
    <w:rsid w:val="00FC568C"/>
    <w:rsid w:val="00F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90AAE8-E241-4044-BBD7-2B51E7D6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171D10"/>
    <w:rPr>
      <w:rFonts w:ascii="Calibri" w:hAnsi="Calibri" w:cs="Arial"/>
      <w:b/>
      <w:bCs/>
      <w:iCs/>
      <w:sz w:val="28"/>
      <w:szCs w:val="28"/>
    </w:rPr>
  </w:style>
  <w:style w:type="character" w:styleId="CommentReference">
    <w:name w:val="annotation reference"/>
    <w:rsid w:val="00C242A8"/>
    <w:rPr>
      <w:sz w:val="16"/>
      <w:szCs w:val="16"/>
    </w:rPr>
  </w:style>
  <w:style w:type="paragraph" w:styleId="CommentText">
    <w:name w:val="annotation text"/>
    <w:basedOn w:val="Normal"/>
    <w:link w:val="CommentTextChar"/>
    <w:rsid w:val="00C242A8"/>
    <w:rPr>
      <w:sz w:val="20"/>
      <w:szCs w:val="20"/>
    </w:rPr>
  </w:style>
  <w:style w:type="character" w:customStyle="1" w:styleId="CommentTextChar">
    <w:name w:val="Comment Text Char"/>
    <w:link w:val="CommentText"/>
    <w:rsid w:val="00C242A8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C242A8"/>
    <w:rPr>
      <w:b/>
      <w:bCs/>
    </w:rPr>
  </w:style>
  <w:style w:type="character" w:customStyle="1" w:styleId="CommentSubjectChar">
    <w:name w:val="Comment Subject Char"/>
    <w:link w:val="CommentSubject"/>
    <w:rsid w:val="00C242A8"/>
    <w:rPr>
      <w:rFonts w:ascii="Calibri" w:hAnsi="Calibri"/>
      <w:b/>
      <w:bCs/>
    </w:rPr>
  </w:style>
  <w:style w:type="character" w:styleId="FollowedHyperlink">
    <w:name w:val="FollowedHyperlink"/>
    <w:rsid w:val="00DD53F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Еscape from Labyrinth Game - High-Quality Programming Code</vt:lpstr>
    </vt:vector>
  </TitlesOfParts>
  <Company/>
  <LinksUpToDate>false</LinksUpToDate>
  <CharactersWithSpaces>4133</CharactersWithSpaces>
  <SharedDoc>false</SharedDoc>
  <HLinks>
    <vt:vector size="6" baseType="variant"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Еscape from Labyrinth Game - High-Quality Programming Code</dc:title>
  <dc:subject>Entrance Project</dc:subject>
  <dc:creator>Svetlin Nakov</dc:creator>
  <cp:keywords/>
  <cp:lastModifiedBy>Svetlin Nakov</cp:lastModifiedBy>
  <cp:revision>2</cp:revision>
  <dcterms:created xsi:type="dcterms:W3CDTF">2013-04-19T20:42:00Z</dcterms:created>
  <dcterms:modified xsi:type="dcterms:W3CDTF">2013-04-19T20:42:00Z</dcterms:modified>
</cp:coreProperties>
</file>