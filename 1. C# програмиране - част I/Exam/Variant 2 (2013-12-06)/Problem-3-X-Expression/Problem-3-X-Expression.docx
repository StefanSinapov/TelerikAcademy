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6379AF">
        <w:t xml:space="preserve"> 3 -</w:t>
      </w:r>
      <w:r w:rsidR="008B0C41" w:rsidRPr="00A85EDE">
        <w:t xml:space="preserve"> </w:t>
      </w:r>
      <w:r w:rsidR="00371E19">
        <w:t>X</w:t>
      </w:r>
      <w:r w:rsidR="008B0C41" w:rsidRPr="00A85EDE">
        <w:t xml:space="preserve"> – </w:t>
      </w:r>
      <w:r w:rsidR="007534EB">
        <w:t>Expression</w:t>
      </w:r>
    </w:p>
    <w:p w:rsidR="004801D4" w:rsidRDefault="007534EB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Bonn</w:t>
      </w:r>
      <w:r w:rsidR="00AD43B6">
        <w:rPr>
          <w:rFonts w:asciiTheme="minorHAnsi" w:hAnsiTheme="minorHAnsi"/>
        </w:rPr>
        <w:t>ie</w:t>
      </w:r>
      <w:r>
        <w:rPr>
          <w:rFonts w:asciiTheme="minorHAnsi" w:hAnsiTheme="minorHAnsi"/>
        </w:rPr>
        <w:t xml:space="preserve"> is a very powerful witch.</w:t>
      </w:r>
      <w:r w:rsidR="00371E19">
        <w:rPr>
          <w:rFonts w:asciiTheme="minorHAnsi" w:hAnsiTheme="minorHAnsi"/>
        </w:rPr>
        <w:t xml:space="preserve"> Since the power of the nature is not enough to fight against all the vampires and werewolves, she</w:t>
      </w:r>
      <w:r>
        <w:rPr>
          <w:rFonts w:asciiTheme="minorHAnsi" w:hAnsiTheme="minorHAnsi"/>
        </w:rPr>
        <w:t xml:space="preserve"> started to mast</w:t>
      </w:r>
      <w:r w:rsidR="00371E19">
        <w:rPr>
          <w:rFonts w:asciiTheme="minorHAnsi" w:hAnsiTheme="minorHAnsi"/>
        </w:rPr>
        <w:t>er the power of the Expression.</w:t>
      </w:r>
    </w:p>
    <w:p w:rsidR="008A75BD" w:rsidRDefault="007534EB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Expression is a very difficult to master, since its spells depend of the </w:t>
      </w:r>
      <w:r w:rsidRPr="00EF3A51">
        <w:rPr>
          <w:rFonts w:asciiTheme="minorHAnsi" w:hAnsiTheme="minorHAnsi"/>
          <w:b/>
        </w:rPr>
        <w:t>ability to</w:t>
      </w:r>
      <w:r w:rsidR="00AE205F">
        <w:rPr>
          <w:rFonts w:asciiTheme="minorHAnsi" w:hAnsiTheme="minorHAnsi"/>
          <w:b/>
        </w:rPr>
        <w:t xml:space="preserve"> quickly</w:t>
      </w:r>
      <w:r w:rsidRPr="00EF3A51">
        <w:rPr>
          <w:rFonts w:asciiTheme="minorHAnsi" w:hAnsiTheme="minorHAnsi"/>
          <w:b/>
        </w:rPr>
        <w:t xml:space="preserve"> solve complex mathematical expressions</w:t>
      </w:r>
      <w:r>
        <w:rPr>
          <w:rFonts w:asciiTheme="minorHAnsi" w:hAnsiTheme="minorHAnsi"/>
        </w:rPr>
        <w:t>.</w:t>
      </w:r>
      <w:r w:rsidR="00EF3A51">
        <w:rPr>
          <w:rFonts w:asciiTheme="minorHAnsi" w:hAnsiTheme="minorHAnsi"/>
        </w:rPr>
        <w:t xml:space="preserve"> To cast a</w:t>
      </w:r>
      <w:r w:rsidR="00F713BD">
        <w:rPr>
          <w:rFonts w:asciiTheme="minorHAnsi" w:hAnsiTheme="minorHAnsi"/>
        </w:rPr>
        <w:t>n</w:t>
      </w:r>
      <w:r w:rsidR="00EF3A51">
        <w:rPr>
          <w:rFonts w:asciiTheme="minorHAnsi" w:hAnsiTheme="minorHAnsi"/>
        </w:rPr>
        <w:t xml:space="preserve"> expression spell, the witch-caster should know the result in advance.</w:t>
      </w:r>
    </w:p>
    <w:p w:rsidR="008A75BD" w:rsidRDefault="008A75BD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expression spell consists of set of simple mathematical expressions. Each mathematical expression can </w:t>
      </w:r>
      <w:r w:rsidR="00632FEF">
        <w:rPr>
          <w:rFonts w:asciiTheme="minorHAnsi" w:hAnsiTheme="minorHAnsi"/>
        </w:rPr>
        <w:t xml:space="preserve">contain </w:t>
      </w:r>
      <w:r w:rsidR="009E5667" w:rsidRPr="008A75BD">
        <w:rPr>
          <w:rFonts w:asciiTheme="minorHAnsi" w:hAnsiTheme="minorHAnsi"/>
          <w:b/>
        </w:rPr>
        <w:t>SUM</w:t>
      </w:r>
      <w:r>
        <w:rPr>
          <w:rFonts w:asciiTheme="minorHAnsi" w:hAnsiTheme="minorHAnsi"/>
        </w:rPr>
        <w:t xml:space="preserve">, </w:t>
      </w:r>
      <w:r w:rsidR="009E5667" w:rsidRPr="008A75BD">
        <w:rPr>
          <w:rFonts w:asciiTheme="minorHAnsi" w:hAnsiTheme="minorHAnsi"/>
          <w:b/>
        </w:rPr>
        <w:t>SUBTRACT</w:t>
      </w:r>
      <w:r>
        <w:rPr>
          <w:rFonts w:asciiTheme="minorHAnsi" w:hAnsiTheme="minorHAnsi"/>
        </w:rPr>
        <w:t xml:space="preserve">, </w:t>
      </w:r>
      <w:r w:rsidR="009E5667" w:rsidRPr="008A75BD">
        <w:rPr>
          <w:rFonts w:asciiTheme="minorHAnsi" w:hAnsiTheme="minorHAnsi"/>
          <w:b/>
        </w:rPr>
        <w:t>DIVIDE</w:t>
      </w:r>
      <w:r w:rsidR="009E56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</w:t>
      </w:r>
      <w:r w:rsidR="009E5667">
        <w:rPr>
          <w:rFonts w:asciiTheme="minorHAnsi" w:hAnsiTheme="minorHAnsi"/>
        </w:rPr>
        <w:t>/or</w:t>
      </w:r>
      <w:r>
        <w:rPr>
          <w:rFonts w:asciiTheme="minorHAnsi" w:hAnsiTheme="minorHAnsi"/>
        </w:rPr>
        <w:t xml:space="preserve"> </w:t>
      </w:r>
      <w:r w:rsidR="009E5667" w:rsidRPr="008A75BD">
        <w:rPr>
          <w:rFonts w:asciiTheme="minorHAnsi" w:hAnsiTheme="minorHAnsi"/>
          <w:b/>
        </w:rPr>
        <w:t>MULTIPLY</w:t>
      </w:r>
      <w:r w:rsidR="009E56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operations. The expression is solved </w:t>
      </w:r>
      <w:r w:rsidRPr="00765204">
        <w:rPr>
          <w:rFonts w:asciiTheme="minorHAnsi" w:hAnsiTheme="minorHAnsi"/>
          <w:b/>
        </w:rPr>
        <w:t>like a calculator would do</w:t>
      </w:r>
      <w:r>
        <w:rPr>
          <w:rFonts w:asciiTheme="minorHAnsi" w:hAnsiTheme="minorHAnsi"/>
        </w:rPr>
        <w:t xml:space="preserve"> (example follows) and </w:t>
      </w:r>
      <w:r w:rsidRPr="00765204">
        <w:rPr>
          <w:rFonts w:asciiTheme="minorHAnsi" w:hAnsiTheme="minorHAnsi"/>
          <w:b/>
        </w:rPr>
        <w:t>can contain brackets</w:t>
      </w:r>
      <w:r>
        <w:rPr>
          <w:rFonts w:asciiTheme="minorHAnsi" w:hAnsiTheme="minorHAnsi"/>
        </w:rPr>
        <w:t xml:space="preserve">. </w:t>
      </w:r>
      <w:r w:rsidRPr="00765204">
        <w:rPr>
          <w:rFonts w:asciiTheme="minorHAnsi" w:hAnsiTheme="minorHAnsi"/>
          <w:b/>
        </w:rPr>
        <w:t>Everything inside a bracket is solved first</w:t>
      </w:r>
      <w:r>
        <w:rPr>
          <w:rFonts w:asciiTheme="minorHAnsi" w:hAnsiTheme="minorHAnsi"/>
        </w:rPr>
        <w:t>.</w:t>
      </w:r>
      <w:r w:rsidR="00297607">
        <w:rPr>
          <w:rFonts w:asciiTheme="minorHAnsi" w:hAnsiTheme="minorHAnsi"/>
        </w:rPr>
        <w:t xml:space="preserve"> An expression </w:t>
      </w:r>
      <w:r w:rsidR="00297607" w:rsidRPr="008C4BD9">
        <w:rPr>
          <w:rFonts w:asciiTheme="minorHAnsi" w:hAnsiTheme="minorHAnsi"/>
          <w:b/>
        </w:rPr>
        <w:t>can contain multiple brackets</w:t>
      </w:r>
      <w:r w:rsidR="00297607">
        <w:rPr>
          <w:rFonts w:asciiTheme="minorHAnsi" w:hAnsiTheme="minorHAnsi"/>
        </w:rPr>
        <w:t xml:space="preserve">, but </w:t>
      </w:r>
      <w:r w:rsidR="00297607" w:rsidRPr="008C4BD9">
        <w:rPr>
          <w:rFonts w:asciiTheme="minorHAnsi" w:hAnsiTheme="minorHAnsi"/>
          <w:b/>
        </w:rPr>
        <w:t>cannot contain nested brackets</w:t>
      </w:r>
      <w:r w:rsidR="004162B8">
        <w:rPr>
          <w:rFonts w:asciiTheme="minorHAnsi" w:hAnsiTheme="minorHAnsi"/>
          <w:b/>
        </w:rPr>
        <w:t xml:space="preserve"> </w:t>
      </w:r>
      <w:r w:rsidR="00340A12" w:rsidRPr="004162B8">
        <w:rPr>
          <w:rFonts w:asciiTheme="minorHAnsi" w:hAnsiTheme="minorHAnsi"/>
        </w:rPr>
        <w:t>(</w:t>
      </w:r>
      <w:r w:rsidR="00340A12" w:rsidRPr="003D6881">
        <w:rPr>
          <w:rFonts w:asciiTheme="minorHAnsi" w:hAnsiTheme="minorHAnsi"/>
        </w:rPr>
        <w:t xml:space="preserve">i.e. expression containing </w:t>
      </w:r>
      <w:r w:rsidR="00340A12" w:rsidRPr="007A5A24">
        <w:rPr>
          <w:rFonts w:asciiTheme="minorHAnsi" w:hAnsiTheme="minorHAnsi"/>
          <w:b/>
        </w:rPr>
        <w:t>(</w:t>
      </w:r>
      <w:proofErr w:type="gramStart"/>
      <w:r w:rsidR="00340A12" w:rsidRPr="007A5A24">
        <w:rPr>
          <w:rFonts w:asciiTheme="minorHAnsi" w:hAnsiTheme="minorHAnsi"/>
          <w:b/>
        </w:rPr>
        <w:t>…(</w:t>
      </w:r>
      <w:proofErr w:type="gramEnd"/>
      <w:r w:rsidR="00340A12" w:rsidRPr="007A5A24">
        <w:rPr>
          <w:rFonts w:asciiTheme="minorHAnsi" w:hAnsiTheme="minorHAnsi"/>
          <w:b/>
        </w:rPr>
        <w:t>…)…) is invalid</w:t>
      </w:r>
      <w:r w:rsidR="00340A12" w:rsidRPr="003D6881">
        <w:rPr>
          <w:rFonts w:asciiTheme="minorHAnsi" w:hAnsiTheme="minorHAnsi"/>
        </w:rPr>
        <w:t xml:space="preserve">, but expression containing </w:t>
      </w:r>
      <w:r w:rsidR="00340A12" w:rsidRPr="007A5A24">
        <w:rPr>
          <w:rFonts w:asciiTheme="minorHAnsi" w:hAnsiTheme="minorHAnsi"/>
          <w:b/>
        </w:rPr>
        <w:t>(…)…(…) is valid</w:t>
      </w:r>
      <w:r w:rsidR="003D6881">
        <w:rPr>
          <w:rFonts w:asciiTheme="minorHAnsi" w:hAnsiTheme="minorHAnsi"/>
        </w:rPr>
        <w:t>)</w:t>
      </w:r>
      <w:r w:rsidR="007A5A24">
        <w:rPr>
          <w:rFonts w:asciiTheme="minorHAnsi" w:hAnsiTheme="minorHAnsi"/>
        </w:rPr>
        <w:t>.</w:t>
      </w:r>
    </w:p>
    <w:p w:rsidR="008A75BD" w:rsidRPr="00123FF2" w:rsidRDefault="008A75BD" w:rsidP="00ED3504">
      <w:pPr>
        <w:rPr>
          <w:rFonts w:asciiTheme="minorHAnsi" w:hAnsiTheme="minorHAnsi"/>
          <w:b/>
          <w:sz w:val="26"/>
          <w:szCs w:val="26"/>
        </w:rPr>
      </w:pPr>
      <w:r w:rsidRPr="00123FF2">
        <w:rPr>
          <w:rFonts w:asciiTheme="minorHAnsi" w:hAnsiTheme="minorHAnsi"/>
          <w:b/>
          <w:sz w:val="26"/>
          <w:szCs w:val="26"/>
        </w:rPr>
        <w:t>Example:</w:t>
      </w:r>
    </w:p>
    <w:p w:rsidR="00E83C48" w:rsidRDefault="008A75BD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the expression: </w:t>
      </w:r>
    </w:p>
    <w:p w:rsidR="00E83C48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FBC3A3">
            <wp:extent cx="2680647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17" cy="4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C48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It is solved as follows:</w:t>
      </w:r>
    </w:p>
    <w:p w:rsidR="008A75BD" w:rsidRDefault="00BB3132" w:rsidP="00ED350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054CB0">
            <wp:extent cx="2635411" cy="2486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62" cy="249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34EB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7534EB">
        <w:rPr>
          <w:rFonts w:asciiTheme="minorHAnsi" w:hAnsiTheme="minorHAnsi"/>
        </w:rPr>
        <w:t xml:space="preserve">ince </w:t>
      </w:r>
      <w:r w:rsidR="00AD43B6">
        <w:rPr>
          <w:rFonts w:asciiTheme="minorHAnsi" w:hAnsiTheme="minorHAnsi"/>
        </w:rPr>
        <w:t xml:space="preserve">Bonnie </w:t>
      </w:r>
      <w:r w:rsidR="007534EB">
        <w:rPr>
          <w:rFonts w:asciiTheme="minorHAnsi" w:hAnsiTheme="minorHAnsi"/>
        </w:rPr>
        <w:t>is quite pretty, but not smart</w:t>
      </w:r>
      <w:r>
        <w:rPr>
          <w:rFonts w:asciiTheme="minorHAnsi" w:hAnsiTheme="minorHAnsi"/>
        </w:rPr>
        <w:t xml:space="preserve"> at all</w:t>
      </w:r>
      <w:r w:rsidR="007534EB">
        <w:rPr>
          <w:rFonts w:asciiTheme="minorHAnsi" w:hAnsiTheme="minorHAnsi"/>
        </w:rPr>
        <w:t xml:space="preserve">, she needs </w:t>
      </w:r>
      <w:r>
        <w:rPr>
          <w:rFonts w:asciiTheme="minorHAnsi" w:hAnsiTheme="minorHAnsi"/>
        </w:rPr>
        <w:t xml:space="preserve">your </w:t>
      </w:r>
      <w:r w:rsidR="007534EB">
        <w:rPr>
          <w:rFonts w:asciiTheme="minorHAnsi" w:hAnsiTheme="minorHAnsi"/>
        </w:rPr>
        <w:t>help to master the art of Expression.</w:t>
      </w:r>
    </w:p>
    <w:p w:rsidR="00ED3504" w:rsidRPr="003A0F31" w:rsidRDefault="00ED3504" w:rsidP="003A0F31">
      <w:pPr>
        <w:pStyle w:val="Heading3"/>
      </w:pPr>
      <w:r w:rsidRPr="003A0F31">
        <w:t>Input</w:t>
      </w:r>
    </w:p>
    <w:p w:rsidR="008D1C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input data </w:t>
      </w:r>
      <w:r w:rsidR="00E5157B" w:rsidRPr="003B605E">
        <w:rPr>
          <w:rFonts w:asciiTheme="minorHAnsi" w:hAnsiTheme="minorHAnsi"/>
        </w:rPr>
        <w:t xml:space="preserve">consists </w:t>
      </w:r>
      <w:r w:rsidR="00BB3132">
        <w:rPr>
          <w:rFonts w:asciiTheme="minorHAnsi" w:hAnsiTheme="minorHAnsi"/>
        </w:rPr>
        <w:t xml:space="preserve">of </w:t>
      </w:r>
      <w:r w:rsidR="0086414C">
        <w:rPr>
          <w:rFonts w:asciiTheme="minorHAnsi" w:hAnsiTheme="minorHAnsi"/>
        </w:rPr>
        <w:t>single</w:t>
      </w:r>
      <w:r w:rsidR="00BB3132">
        <w:rPr>
          <w:rFonts w:asciiTheme="minorHAnsi" w:hAnsiTheme="minorHAnsi"/>
        </w:rPr>
        <w:t xml:space="preserve"> line on the </w:t>
      </w:r>
      <w:r w:rsidR="00765204">
        <w:rPr>
          <w:rFonts w:asciiTheme="minorHAnsi" w:hAnsiTheme="minorHAnsi"/>
        </w:rPr>
        <w:t>console</w:t>
      </w:r>
    </w:p>
    <w:p w:rsidR="00BB3132" w:rsidRPr="0086414C" w:rsidRDefault="0086414C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line represents </w:t>
      </w:r>
      <w:r w:rsidRPr="00A13A92">
        <w:rPr>
          <w:rFonts w:asciiTheme="minorHAnsi" w:hAnsiTheme="minorHAnsi"/>
          <w:b/>
        </w:rPr>
        <w:t>the expression to solve</w:t>
      </w:r>
      <w:r>
        <w:rPr>
          <w:rFonts w:asciiTheme="minorHAnsi" w:hAnsiTheme="minorHAnsi"/>
        </w:rPr>
        <w:t xml:space="preserve">. The line will </w:t>
      </w:r>
      <w:r w:rsidRPr="00A13A92">
        <w:rPr>
          <w:rFonts w:asciiTheme="minorHAnsi" w:hAnsiTheme="minorHAnsi"/>
          <w:b/>
        </w:rPr>
        <w:t>always end with the symbol ‘=’</w:t>
      </w:r>
      <w:r>
        <w:rPr>
          <w:rFonts w:asciiTheme="minorHAnsi" w:hAnsiTheme="minorHAnsi"/>
        </w:rPr>
        <w:t xml:space="preserve">. The ‘=’ at the end </w:t>
      </w:r>
      <w:r w:rsidRPr="008C4BD9">
        <w:rPr>
          <w:rFonts w:asciiTheme="minorHAnsi" w:hAnsiTheme="minorHAnsi"/>
          <w:b/>
        </w:rPr>
        <w:t>marks the end of the expression</w:t>
      </w:r>
      <w:r>
        <w:rPr>
          <w:rFonts w:asciiTheme="minorHAnsi" w:hAnsiTheme="minorHAnsi"/>
        </w:rPr>
        <w:t>.</w:t>
      </w:r>
    </w:p>
    <w:p w:rsidR="00ED3504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input data will always be valid and in the format described. There is no need to check it explicitly.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Output</w:t>
      </w:r>
    </w:p>
    <w:p w:rsidR="0086414C" w:rsidRDefault="00936A7E" w:rsidP="005F0229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output data should be printed </w:t>
      </w:r>
      <w:r w:rsidR="006E7D8F">
        <w:rPr>
          <w:rFonts w:asciiTheme="minorHAnsi" w:hAnsiTheme="minorHAnsi"/>
        </w:rPr>
        <w:t>at</w:t>
      </w:r>
      <w:r w:rsidRPr="003B605E">
        <w:rPr>
          <w:rFonts w:asciiTheme="minorHAnsi" w:hAnsiTheme="minorHAnsi"/>
        </w:rPr>
        <w:t xml:space="preserve"> the console</w:t>
      </w:r>
      <w:r w:rsidR="0086414C">
        <w:rPr>
          <w:rFonts w:asciiTheme="minorHAnsi" w:hAnsiTheme="minorHAnsi"/>
        </w:rPr>
        <w:t xml:space="preserve"> on a single line – the result from the calculated expression.</w:t>
      </w:r>
    </w:p>
    <w:p w:rsidR="0086414C" w:rsidRPr="000D20D4" w:rsidRDefault="0086414C" w:rsidP="005F0229">
      <w:pPr>
        <w:rPr>
          <w:rFonts w:asciiTheme="minorHAnsi" w:hAnsiTheme="minorHAnsi"/>
          <w:b/>
        </w:rPr>
      </w:pPr>
      <w:r w:rsidRPr="000D20D4">
        <w:rPr>
          <w:rFonts w:asciiTheme="minorHAnsi" w:hAnsiTheme="minorHAnsi"/>
          <w:b/>
        </w:rPr>
        <w:lastRenderedPageBreak/>
        <w:t>The result should be rounded to the 2 digit after the decimal point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Constraints</w:t>
      </w:r>
    </w:p>
    <w:p w:rsidR="0086414C" w:rsidRDefault="0086414C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86414C">
        <w:rPr>
          <w:rFonts w:asciiTheme="minorHAnsi" w:hAnsiTheme="minorHAnsi"/>
        </w:rPr>
        <w:t>The expression will</w:t>
      </w:r>
      <w:r w:rsidR="00A13A92">
        <w:rPr>
          <w:rFonts w:asciiTheme="minorHAnsi" w:hAnsiTheme="minorHAnsi"/>
        </w:rPr>
        <w:t xml:space="preserve"> contain </w:t>
      </w:r>
      <w:r w:rsidR="00A13A92" w:rsidRPr="00A13A92">
        <w:rPr>
          <w:rFonts w:asciiTheme="minorHAnsi" w:hAnsiTheme="minorHAnsi"/>
          <w:b/>
        </w:rPr>
        <w:t>n</w:t>
      </w:r>
      <w:r w:rsidR="008C4BD9">
        <w:rPr>
          <w:rFonts w:asciiTheme="minorHAnsi" w:hAnsiTheme="minorHAnsi"/>
          <w:b/>
        </w:rPr>
        <w:t>o more than 2500</w:t>
      </w:r>
      <w:r w:rsidRPr="00A13A92">
        <w:rPr>
          <w:rFonts w:asciiTheme="minorHAnsi" w:hAnsiTheme="minorHAnsi"/>
          <w:b/>
        </w:rPr>
        <w:t xml:space="preserve"> characters</w:t>
      </w:r>
    </w:p>
    <w:p w:rsidR="0086414C" w:rsidRDefault="008C4BD9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The number</w:t>
      </w:r>
      <w:r w:rsidR="00A72B96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in an expression will always be in the range</w:t>
      </w:r>
      <w:r w:rsidR="0086414C" w:rsidRPr="00A13A92">
        <w:rPr>
          <w:rFonts w:asciiTheme="minorHAnsi" w:hAnsiTheme="minorHAnsi"/>
          <w:b/>
        </w:rPr>
        <w:t xml:space="preserve"> [1…9]</w:t>
      </w:r>
    </w:p>
    <w:p w:rsidR="0086414C" w:rsidRDefault="00B734C0" w:rsidP="00A13A92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 operators in an expression will always be among </w:t>
      </w:r>
      <w:r w:rsidR="00A13A92">
        <w:rPr>
          <w:rFonts w:asciiTheme="minorHAnsi" w:hAnsiTheme="minorHAnsi"/>
          <w:b/>
        </w:rPr>
        <w:t>+ (</w:t>
      </w:r>
      <w:r w:rsidR="009E5667" w:rsidRPr="009E5667">
        <w:rPr>
          <w:rFonts w:asciiTheme="minorHAnsi" w:hAnsiTheme="minorHAnsi"/>
        </w:rPr>
        <w:t>SUM</w:t>
      </w:r>
      <w:r w:rsidR="00A13A92">
        <w:rPr>
          <w:rFonts w:asciiTheme="minorHAnsi" w:hAnsiTheme="minorHAnsi"/>
          <w:b/>
        </w:rPr>
        <w:t>)</w:t>
      </w:r>
      <w:r w:rsidR="00A13A92" w:rsidRPr="00A13A92">
        <w:rPr>
          <w:rFonts w:asciiTheme="minorHAnsi" w:hAnsiTheme="minorHAnsi"/>
        </w:rPr>
        <w:t>,</w:t>
      </w:r>
      <w:r w:rsidR="00A13A92">
        <w:rPr>
          <w:rFonts w:asciiTheme="minorHAnsi" w:hAnsiTheme="minorHAnsi"/>
          <w:b/>
        </w:rPr>
        <w:t xml:space="preserve"> </w:t>
      </w:r>
      <w:r w:rsidR="00A13A92" w:rsidRPr="00A13A92">
        <w:rPr>
          <w:rFonts w:asciiTheme="minorHAnsi" w:hAnsiTheme="minorHAnsi"/>
          <w:b/>
        </w:rPr>
        <w:t>–</w:t>
      </w:r>
      <w:r w:rsidR="00A13A92">
        <w:rPr>
          <w:rFonts w:asciiTheme="minorHAnsi" w:hAnsiTheme="minorHAnsi"/>
          <w:b/>
        </w:rPr>
        <w:t xml:space="preserve"> </w:t>
      </w:r>
      <w:r w:rsidR="0086414C" w:rsidRPr="00A13A92">
        <w:rPr>
          <w:rFonts w:asciiTheme="minorHAnsi" w:hAnsiTheme="minorHAnsi"/>
          <w:b/>
        </w:rPr>
        <w:t>(</w:t>
      </w:r>
      <w:r w:rsidR="009E5667" w:rsidRPr="009E5667">
        <w:rPr>
          <w:rFonts w:asciiTheme="minorHAnsi" w:hAnsiTheme="minorHAnsi"/>
        </w:rPr>
        <w:t>SUBTRACT</w:t>
      </w:r>
      <w:r w:rsidR="0086414C" w:rsidRPr="00A13A92">
        <w:rPr>
          <w:rFonts w:asciiTheme="minorHAnsi" w:hAnsiTheme="minorHAnsi"/>
          <w:b/>
        </w:rPr>
        <w:t>)</w:t>
      </w:r>
      <w:r w:rsidR="0086414C" w:rsidRPr="00A13A92">
        <w:rPr>
          <w:rFonts w:asciiTheme="minorHAnsi" w:hAnsiTheme="minorHAnsi"/>
        </w:rPr>
        <w:t xml:space="preserve">, </w:t>
      </w:r>
      <w:r w:rsidR="0086414C" w:rsidRPr="00A13A92">
        <w:rPr>
          <w:rFonts w:asciiTheme="minorHAnsi" w:hAnsiTheme="minorHAnsi"/>
          <w:b/>
        </w:rPr>
        <w:t>/ (</w:t>
      </w:r>
      <w:r w:rsidR="009E5667" w:rsidRPr="009E5667">
        <w:rPr>
          <w:rFonts w:asciiTheme="minorHAnsi" w:hAnsiTheme="minorHAnsi"/>
        </w:rPr>
        <w:t>DIVIDE</w:t>
      </w:r>
      <w:r w:rsidR="0086414C" w:rsidRPr="00A13A92">
        <w:rPr>
          <w:rFonts w:asciiTheme="minorHAnsi" w:hAnsiTheme="minorHAnsi"/>
          <w:b/>
        </w:rPr>
        <w:t xml:space="preserve">) </w:t>
      </w:r>
      <w:r w:rsidR="0086414C" w:rsidRPr="00A13A92">
        <w:rPr>
          <w:rFonts w:asciiTheme="minorHAnsi" w:hAnsiTheme="minorHAnsi"/>
        </w:rPr>
        <w:t>or</w:t>
      </w:r>
      <w:r w:rsidR="0086414C" w:rsidRPr="00A13A92">
        <w:rPr>
          <w:rFonts w:asciiTheme="minorHAnsi" w:hAnsiTheme="minorHAnsi"/>
          <w:b/>
        </w:rPr>
        <w:t xml:space="preserve"> * </w:t>
      </w:r>
      <w:r>
        <w:rPr>
          <w:rFonts w:asciiTheme="minorHAnsi" w:hAnsiTheme="minorHAnsi"/>
          <w:b/>
        </w:rPr>
        <w:t>(</w:t>
      </w:r>
      <w:r w:rsidR="009E5667" w:rsidRPr="009E5667">
        <w:rPr>
          <w:rFonts w:asciiTheme="minorHAnsi" w:hAnsiTheme="minorHAnsi"/>
        </w:rPr>
        <w:t>MULTIPLY</w:t>
      </w:r>
      <w:r w:rsidR="0086414C" w:rsidRPr="00A13A92">
        <w:rPr>
          <w:rFonts w:asciiTheme="minorHAnsi" w:hAnsiTheme="minorHAnsi"/>
          <w:b/>
        </w:rPr>
        <w:t>)</w:t>
      </w:r>
    </w:p>
    <w:p w:rsidR="00B734C0" w:rsidRPr="00A13A92" w:rsidRDefault="00B734C0" w:rsidP="00A13A92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The result will always be in the range [-100000.00, 100000.00]</w:t>
      </w:r>
    </w:p>
    <w:p w:rsidR="00ED3504" w:rsidRPr="0086414C" w:rsidRDefault="00ED3504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86414C">
        <w:rPr>
          <w:rFonts w:asciiTheme="minorHAnsi" w:hAnsiTheme="minorHAnsi"/>
          <w:lang w:eastAsia="ja-JP"/>
        </w:rPr>
        <w:t>Allowed work time for your program</w:t>
      </w:r>
      <w:r w:rsidRPr="0086414C">
        <w:rPr>
          <w:rFonts w:asciiTheme="minorHAnsi" w:hAnsiTheme="minorHAnsi"/>
        </w:rPr>
        <w:t xml:space="preserve">: </w:t>
      </w:r>
      <w:r w:rsidR="008571CD" w:rsidRPr="00590DBC">
        <w:rPr>
          <w:rFonts w:asciiTheme="minorHAnsi" w:hAnsiTheme="minorHAnsi"/>
          <w:b/>
        </w:rPr>
        <w:t>0.</w:t>
      </w:r>
      <w:r w:rsidRPr="00590DBC">
        <w:rPr>
          <w:rFonts w:asciiTheme="minorHAnsi" w:hAnsiTheme="minorHAnsi"/>
          <w:b/>
        </w:rPr>
        <w:t>1</w:t>
      </w:r>
      <w:r w:rsidRPr="0086414C">
        <w:rPr>
          <w:rFonts w:asciiTheme="minorHAnsi" w:hAnsiTheme="minorHAnsi"/>
        </w:rPr>
        <w:t xml:space="preserve"> </w:t>
      </w:r>
      <w:r w:rsidRPr="0086414C">
        <w:rPr>
          <w:rFonts w:asciiTheme="minorHAnsi" w:hAnsiTheme="minorHAnsi"/>
          <w:lang w:eastAsia="ja-JP"/>
        </w:rPr>
        <w:t>second</w:t>
      </w:r>
      <w:r w:rsidR="00E62A7E" w:rsidRPr="0086414C">
        <w:rPr>
          <w:rFonts w:asciiTheme="minorHAnsi" w:hAnsiTheme="minorHAnsi"/>
          <w:lang w:eastAsia="ja-JP"/>
        </w:rPr>
        <w:t>s</w:t>
      </w:r>
      <w:r w:rsidRPr="0086414C">
        <w:rPr>
          <w:rFonts w:asciiTheme="minorHAnsi" w:hAnsiTheme="minorHAnsi"/>
        </w:rPr>
        <w:t>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memory</w:t>
      </w:r>
      <w:r w:rsidRPr="003B605E">
        <w:rPr>
          <w:rFonts w:asciiTheme="minorHAnsi" w:hAnsiTheme="minorHAnsi"/>
        </w:rPr>
        <w:t xml:space="preserve">: </w:t>
      </w:r>
      <w:r w:rsidR="00B91E26" w:rsidRPr="00590DBC">
        <w:rPr>
          <w:rFonts w:asciiTheme="minorHAnsi" w:hAnsiTheme="minorHAnsi"/>
          <w:b/>
        </w:rPr>
        <w:t>4</w:t>
      </w:r>
      <w:r w:rsidRPr="00590DBC">
        <w:rPr>
          <w:rFonts w:asciiTheme="minorHAnsi" w:hAnsiTheme="minorHAnsi"/>
          <w:b/>
        </w:rPr>
        <w:t xml:space="preserve"> MB</w:t>
      </w:r>
      <w:r w:rsidRPr="003B605E">
        <w:rPr>
          <w:rFonts w:asciiTheme="minorHAnsi" w:hAnsiTheme="minorHAnsi"/>
        </w:rPr>
        <w:t>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260" w:type="dxa"/>
        <w:jc w:val="center"/>
        <w:tblLook w:val="0000" w:firstRow="0" w:lastRow="0" w:firstColumn="0" w:lastColumn="0" w:noHBand="0" w:noVBand="0"/>
      </w:tblPr>
      <w:tblGrid>
        <w:gridCol w:w="1620"/>
        <w:gridCol w:w="8640"/>
      </w:tblGrid>
      <w:tr w:rsidR="0086414C" w:rsidRPr="00552A9F" w:rsidTr="0086414C">
        <w:trPr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552A9F" w:rsidRDefault="0086414C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552A9F" w:rsidRDefault="0086414C" w:rsidP="000D20D4">
            <w:pPr>
              <w:spacing w:before="0" w:after="0"/>
              <w:rPr>
                <w:rStyle w:val="Strong"/>
              </w:rPr>
            </w:pPr>
            <w:r w:rsidRPr="0086414C">
              <w:rPr>
                <w:rFonts w:ascii="Consolas" w:hAnsi="Consolas" w:cs="Consolas"/>
                <w:sz w:val="22"/>
                <w:szCs w:val="22"/>
              </w:rPr>
              <w:t>4+6/5+(4*9–8)/7*2=</w:t>
            </w:r>
          </w:p>
        </w:tc>
      </w:tr>
      <w:tr w:rsidR="0086414C" w:rsidRPr="00E725F2" w:rsidTr="00953C46">
        <w:trPr>
          <w:trHeight w:val="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0D20D4" w:rsidRDefault="000D20D4" w:rsidP="0086414C">
            <w:pPr>
              <w:spacing w:before="0" w:after="0"/>
              <w:rPr>
                <w:rStyle w:val="Strong"/>
              </w:rPr>
            </w:pPr>
            <w:r w:rsidRPr="000D20D4">
              <w:rPr>
                <w:rStyle w:val="Strong"/>
              </w:rPr>
              <w:t>Output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E725F2" w:rsidRDefault="000D20D4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0D20D4">
              <w:rPr>
                <w:rFonts w:ascii="Consolas" w:hAnsi="Consolas" w:cs="Consolas"/>
                <w:sz w:val="22"/>
                <w:szCs w:val="22"/>
              </w:rPr>
              <w:t>8.57</w:t>
            </w:r>
          </w:p>
        </w:tc>
      </w:tr>
      <w:tr w:rsidR="000D20D4" w:rsidRPr="00552A9F" w:rsidTr="00953C46">
        <w:trPr>
          <w:jc w:val="center"/>
        </w:trPr>
        <w:tc>
          <w:tcPr>
            <w:tcW w:w="1620" w:type="dxa"/>
            <w:tcBorders>
              <w:top w:val="single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552A9F" w:rsidRDefault="000D20D4" w:rsidP="00271CF7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8640" w:type="dxa"/>
            <w:tcBorders>
              <w:top w:val="single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552A9F" w:rsidRDefault="000D20D4" w:rsidP="000D20D4">
            <w:pPr>
              <w:spacing w:before="0" w:after="0"/>
              <w:rPr>
                <w:rStyle w:val="Stron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+</w:t>
            </w:r>
            <w:r>
              <w:rPr>
                <w:rFonts w:ascii="Consolas" w:hAnsi="Consolas" w:cs="Consolas"/>
                <w:sz w:val="22"/>
                <w:szCs w:val="22"/>
              </w:rPr>
              <w:t>(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6/</w:t>
            </w:r>
            <w:r>
              <w:rPr>
                <w:rFonts w:ascii="Consolas" w:hAnsi="Consolas" w:cs="Consolas"/>
                <w:sz w:val="22"/>
                <w:szCs w:val="22"/>
              </w:rPr>
              <w:t>5)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+(</w:t>
            </w:r>
            <w:r>
              <w:rPr>
                <w:rFonts w:ascii="Consolas" w:hAnsi="Consolas" w:cs="Consolas"/>
                <w:sz w:val="22"/>
                <w:szCs w:val="22"/>
              </w:rPr>
              <w:t>2*3/7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sz w:val="22"/>
                <w:szCs w:val="22"/>
              </w:rPr>
              <w:t>*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7</w:t>
            </w:r>
            <w:r>
              <w:rPr>
                <w:rFonts w:ascii="Consolas" w:hAnsi="Consolas" w:cs="Consolas"/>
                <w:sz w:val="22"/>
                <w:szCs w:val="22"/>
              </w:rPr>
              <w:t>/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2</w:t>
            </w:r>
            <w:r>
              <w:rPr>
                <w:rFonts w:ascii="Consolas" w:hAnsi="Consolas" w:cs="Consolas"/>
                <w:sz w:val="22"/>
                <w:szCs w:val="22"/>
              </w:rPr>
              <w:t>*(9/4+4*1)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=</w:t>
            </w:r>
          </w:p>
        </w:tc>
      </w:tr>
      <w:tr w:rsidR="000D20D4" w:rsidRPr="00E725F2" w:rsidTr="00953C46">
        <w:trPr>
          <w:trHeight w:val="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0D20D4" w:rsidRDefault="000D20D4" w:rsidP="00271CF7">
            <w:pPr>
              <w:spacing w:before="0" w:after="0"/>
              <w:rPr>
                <w:rStyle w:val="Strong"/>
              </w:rPr>
            </w:pPr>
            <w:r w:rsidRPr="000D20D4">
              <w:rPr>
                <w:rStyle w:val="Strong"/>
              </w:rPr>
              <w:t>Output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E725F2" w:rsidRDefault="000D20D4" w:rsidP="00271CF7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0D20D4">
              <w:rPr>
                <w:rFonts w:ascii="Consolas" w:hAnsi="Consolas" w:cs="Consolas"/>
                <w:sz w:val="22"/>
                <w:szCs w:val="22"/>
              </w:rPr>
              <w:t>110.63</w:t>
            </w:r>
          </w:p>
        </w:tc>
      </w:tr>
    </w:tbl>
    <w:p w:rsidR="000D20D4" w:rsidRPr="008B0C41" w:rsidRDefault="000D20D4" w:rsidP="008B0C41">
      <w:bookmarkStart w:id="0" w:name="_GoBack"/>
      <w:bookmarkEnd w:id="0"/>
    </w:p>
    <w:sectPr w:rsidR="000D20D4" w:rsidRPr="008B0C41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B5F" w:rsidRDefault="00410B5F">
      <w:r>
        <w:separator/>
      </w:r>
    </w:p>
  </w:endnote>
  <w:endnote w:type="continuationSeparator" w:id="0">
    <w:p w:rsidR="00410B5F" w:rsidRDefault="0041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F87F9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0F4232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0F423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410B5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B5F" w:rsidRDefault="00410B5F">
      <w:r>
        <w:separator/>
      </w:r>
    </w:p>
  </w:footnote>
  <w:footnote w:type="continuationSeparator" w:id="0">
    <w:p w:rsidR="00410B5F" w:rsidRDefault="00410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10B5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75D39"/>
    <w:multiLevelType w:val="hybridMultilevel"/>
    <w:tmpl w:val="31C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EFE"/>
    <w:multiLevelType w:val="hybridMultilevel"/>
    <w:tmpl w:val="BE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902"/>
    <w:multiLevelType w:val="hybridMultilevel"/>
    <w:tmpl w:val="3CE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75E48"/>
    <w:multiLevelType w:val="hybridMultilevel"/>
    <w:tmpl w:val="54F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2FB6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6B5B"/>
    <w:rsid w:val="000D20D4"/>
    <w:rsid w:val="000D2DC3"/>
    <w:rsid w:val="000E494F"/>
    <w:rsid w:val="000E532F"/>
    <w:rsid w:val="000E6EA7"/>
    <w:rsid w:val="000F4232"/>
    <w:rsid w:val="00103D15"/>
    <w:rsid w:val="00110D80"/>
    <w:rsid w:val="00123245"/>
    <w:rsid w:val="00123FF2"/>
    <w:rsid w:val="001248BE"/>
    <w:rsid w:val="00124D49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5ACB"/>
    <w:rsid w:val="001C6B8B"/>
    <w:rsid w:val="001E177B"/>
    <w:rsid w:val="001E2271"/>
    <w:rsid w:val="00202609"/>
    <w:rsid w:val="00210017"/>
    <w:rsid w:val="00213EAA"/>
    <w:rsid w:val="002256CC"/>
    <w:rsid w:val="0023691D"/>
    <w:rsid w:val="00241424"/>
    <w:rsid w:val="0024489E"/>
    <w:rsid w:val="0025114C"/>
    <w:rsid w:val="00255E4B"/>
    <w:rsid w:val="00257BF5"/>
    <w:rsid w:val="00270DD5"/>
    <w:rsid w:val="00271B62"/>
    <w:rsid w:val="0027273B"/>
    <w:rsid w:val="002730AA"/>
    <w:rsid w:val="002868AD"/>
    <w:rsid w:val="00286DDB"/>
    <w:rsid w:val="0029561E"/>
    <w:rsid w:val="00297607"/>
    <w:rsid w:val="002A0154"/>
    <w:rsid w:val="002A693D"/>
    <w:rsid w:val="002A7FD3"/>
    <w:rsid w:val="002B6B03"/>
    <w:rsid w:val="002C1485"/>
    <w:rsid w:val="002C6AC0"/>
    <w:rsid w:val="002F27CA"/>
    <w:rsid w:val="003018D5"/>
    <w:rsid w:val="003025F1"/>
    <w:rsid w:val="003117F7"/>
    <w:rsid w:val="003349A0"/>
    <w:rsid w:val="003358B3"/>
    <w:rsid w:val="003372AC"/>
    <w:rsid w:val="00340A12"/>
    <w:rsid w:val="00340BB7"/>
    <w:rsid w:val="00346BC7"/>
    <w:rsid w:val="00353E4D"/>
    <w:rsid w:val="003606FD"/>
    <w:rsid w:val="00360B4D"/>
    <w:rsid w:val="00360FBE"/>
    <w:rsid w:val="00361CF6"/>
    <w:rsid w:val="003625C6"/>
    <w:rsid w:val="00371E19"/>
    <w:rsid w:val="003811C2"/>
    <w:rsid w:val="0038564F"/>
    <w:rsid w:val="003A0F31"/>
    <w:rsid w:val="003A243D"/>
    <w:rsid w:val="003A24B4"/>
    <w:rsid w:val="003A4BA8"/>
    <w:rsid w:val="003B0BA0"/>
    <w:rsid w:val="003B312B"/>
    <w:rsid w:val="003B366E"/>
    <w:rsid w:val="003B605E"/>
    <w:rsid w:val="003C355F"/>
    <w:rsid w:val="003D2B08"/>
    <w:rsid w:val="003D472C"/>
    <w:rsid w:val="003D6881"/>
    <w:rsid w:val="003E1F83"/>
    <w:rsid w:val="003E238C"/>
    <w:rsid w:val="003E6960"/>
    <w:rsid w:val="003F0025"/>
    <w:rsid w:val="003F3A33"/>
    <w:rsid w:val="00404189"/>
    <w:rsid w:val="00410B5F"/>
    <w:rsid w:val="00412632"/>
    <w:rsid w:val="004162B8"/>
    <w:rsid w:val="00416D86"/>
    <w:rsid w:val="004210F6"/>
    <w:rsid w:val="00422627"/>
    <w:rsid w:val="004254EE"/>
    <w:rsid w:val="00427EC6"/>
    <w:rsid w:val="0044441C"/>
    <w:rsid w:val="004452F2"/>
    <w:rsid w:val="004460A6"/>
    <w:rsid w:val="00446410"/>
    <w:rsid w:val="00453CA4"/>
    <w:rsid w:val="004545B1"/>
    <w:rsid w:val="00460E19"/>
    <w:rsid w:val="0046113A"/>
    <w:rsid w:val="004616E5"/>
    <w:rsid w:val="00467E8E"/>
    <w:rsid w:val="00471AA9"/>
    <w:rsid w:val="004766ED"/>
    <w:rsid w:val="004801D4"/>
    <w:rsid w:val="004910D1"/>
    <w:rsid w:val="00497068"/>
    <w:rsid w:val="004B0789"/>
    <w:rsid w:val="004C0C23"/>
    <w:rsid w:val="004C5ADC"/>
    <w:rsid w:val="004D0809"/>
    <w:rsid w:val="004D756D"/>
    <w:rsid w:val="004D7BAC"/>
    <w:rsid w:val="004E19BB"/>
    <w:rsid w:val="004E665D"/>
    <w:rsid w:val="004F4710"/>
    <w:rsid w:val="0050273F"/>
    <w:rsid w:val="00502A78"/>
    <w:rsid w:val="00506E03"/>
    <w:rsid w:val="0051316B"/>
    <w:rsid w:val="00513183"/>
    <w:rsid w:val="00535770"/>
    <w:rsid w:val="00535C4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6792E"/>
    <w:rsid w:val="00575A18"/>
    <w:rsid w:val="00577F46"/>
    <w:rsid w:val="00581484"/>
    <w:rsid w:val="00582B7E"/>
    <w:rsid w:val="005907FF"/>
    <w:rsid w:val="00590DBC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23491"/>
    <w:rsid w:val="006328E4"/>
    <w:rsid w:val="00632FEF"/>
    <w:rsid w:val="0063318F"/>
    <w:rsid w:val="00634698"/>
    <w:rsid w:val="00636D60"/>
    <w:rsid w:val="006379AF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140"/>
    <w:rsid w:val="006A7D51"/>
    <w:rsid w:val="006B01AC"/>
    <w:rsid w:val="006B13C8"/>
    <w:rsid w:val="006C38CD"/>
    <w:rsid w:val="006D04FB"/>
    <w:rsid w:val="006D0EED"/>
    <w:rsid w:val="006D1308"/>
    <w:rsid w:val="006E4384"/>
    <w:rsid w:val="006E7D8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34EB"/>
    <w:rsid w:val="00760400"/>
    <w:rsid w:val="007607A4"/>
    <w:rsid w:val="00764AF4"/>
    <w:rsid w:val="00764CCD"/>
    <w:rsid w:val="00765204"/>
    <w:rsid w:val="00770B67"/>
    <w:rsid w:val="00773CDC"/>
    <w:rsid w:val="00787CC8"/>
    <w:rsid w:val="00790B8C"/>
    <w:rsid w:val="007A5892"/>
    <w:rsid w:val="007A5A24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14C"/>
    <w:rsid w:val="0086473A"/>
    <w:rsid w:val="0087049B"/>
    <w:rsid w:val="00872BA1"/>
    <w:rsid w:val="008758B8"/>
    <w:rsid w:val="0087722C"/>
    <w:rsid w:val="00885225"/>
    <w:rsid w:val="00887AEA"/>
    <w:rsid w:val="00896023"/>
    <w:rsid w:val="008A75BD"/>
    <w:rsid w:val="008B0C41"/>
    <w:rsid w:val="008B5C37"/>
    <w:rsid w:val="008B67CB"/>
    <w:rsid w:val="008C4BD9"/>
    <w:rsid w:val="008D1C5E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3958"/>
    <w:rsid w:val="00953C46"/>
    <w:rsid w:val="0095490F"/>
    <w:rsid w:val="00957512"/>
    <w:rsid w:val="00971AB8"/>
    <w:rsid w:val="00977449"/>
    <w:rsid w:val="00991301"/>
    <w:rsid w:val="009A534F"/>
    <w:rsid w:val="009B46EB"/>
    <w:rsid w:val="009E19AB"/>
    <w:rsid w:val="009E27CC"/>
    <w:rsid w:val="009E5667"/>
    <w:rsid w:val="009E5CA1"/>
    <w:rsid w:val="009E717D"/>
    <w:rsid w:val="00A046D8"/>
    <w:rsid w:val="00A13A92"/>
    <w:rsid w:val="00A271AE"/>
    <w:rsid w:val="00A420E8"/>
    <w:rsid w:val="00A427EF"/>
    <w:rsid w:val="00A45C57"/>
    <w:rsid w:val="00A66D6C"/>
    <w:rsid w:val="00A72B96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D43B6"/>
    <w:rsid w:val="00AE205F"/>
    <w:rsid w:val="00AE5F07"/>
    <w:rsid w:val="00AF76FA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4C0"/>
    <w:rsid w:val="00B73A88"/>
    <w:rsid w:val="00B8107E"/>
    <w:rsid w:val="00B864B2"/>
    <w:rsid w:val="00B86DC9"/>
    <w:rsid w:val="00B91E26"/>
    <w:rsid w:val="00BA08C1"/>
    <w:rsid w:val="00BA51CA"/>
    <w:rsid w:val="00BB17A9"/>
    <w:rsid w:val="00BB222F"/>
    <w:rsid w:val="00BB3132"/>
    <w:rsid w:val="00BB4534"/>
    <w:rsid w:val="00BC389A"/>
    <w:rsid w:val="00BD4535"/>
    <w:rsid w:val="00BD4A5E"/>
    <w:rsid w:val="00BD68FF"/>
    <w:rsid w:val="00BE0D09"/>
    <w:rsid w:val="00BE79B0"/>
    <w:rsid w:val="00BF1CB7"/>
    <w:rsid w:val="00BF48FB"/>
    <w:rsid w:val="00BF5C48"/>
    <w:rsid w:val="00C03AED"/>
    <w:rsid w:val="00C106CA"/>
    <w:rsid w:val="00C1538C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3446D"/>
    <w:rsid w:val="00D407BA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2298"/>
    <w:rsid w:val="00D840B7"/>
    <w:rsid w:val="00D84865"/>
    <w:rsid w:val="00D86395"/>
    <w:rsid w:val="00DB0F13"/>
    <w:rsid w:val="00DB209F"/>
    <w:rsid w:val="00DD2674"/>
    <w:rsid w:val="00DD2EBC"/>
    <w:rsid w:val="00DD6C32"/>
    <w:rsid w:val="00DE0129"/>
    <w:rsid w:val="00DF1A77"/>
    <w:rsid w:val="00E04EFE"/>
    <w:rsid w:val="00E20B92"/>
    <w:rsid w:val="00E25A5E"/>
    <w:rsid w:val="00E336C7"/>
    <w:rsid w:val="00E40570"/>
    <w:rsid w:val="00E452E8"/>
    <w:rsid w:val="00E51190"/>
    <w:rsid w:val="00E5157B"/>
    <w:rsid w:val="00E53152"/>
    <w:rsid w:val="00E61398"/>
    <w:rsid w:val="00E62A7E"/>
    <w:rsid w:val="00E647DC"/>
    <w:rsid w:val="00E66634"/>
    <w:rsid w:val="00E725F2"/>
    <w:rsid w:val="00E73ECB"/>
    <w:rsid w:val="00E74F2F"/>
    <w:rsid w:val="00E83C48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6108"/>
    <w:rsid w:val="00EF3A51"/>
    <w:rsid w:val="00EF3A7D"/>
    <w:rsid w:val="00EF72FB"/>
    <w:rsid w:val="00F030AF"/>
    <w:rsid w:val="00F14419"/>
    <w:rsid w:val="00F155FD"/>
    <w:rsid w:val="00F20488"/>
    <w:rsid w:val="00F30CB3"/>
    <w:rsid w:val="00F35CD4"/>
    <w:rsid w:val="00F42062"/>
    <w:rsid w:val="00F44305"/>
    <w:rsid w:val="00F5031A"/>
    <w:rsid w:val="00F62CEE"/>
    <w:rsid w:val="00F642FA"/>
    <w:rsid w:val="00F713BD"/>
    <w:rsid w:val="00F845B7"/>
    <w:rsid w:val="00F87F91"/>
    <w:rsid w:val="00F95498"/>
    <w:rsid w:val="00FD4DC6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D4B36-F1AB-40F8-925F-7BC99AD1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2022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44</cp:revision>
  <cp:lastPrinted>2011-11-24T17:37:00Z</cp:lastPrinted>
  <dcterms:created xsi:type="dcterms:W3CDTF">2013-06-23T15:42:00Z</dcterms:created>
  <dcterms:modified xsi:type="dcterms:W3CDTF">2013-12-05T19:29:00Z</dcterms:modified>
</cp:coreProperties>
</file>