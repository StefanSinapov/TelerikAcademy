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356" w:rsidRPr="00D7639A" w:rsidRDefault="009C333D" w:rsidP="007A07BD">
      <w:pPr>
        <w:pStyle w:val="Heading2"/>
        <w:spacing w:before="120"/>
        <w:jc w:val="center"/>
        <w:rPr>
          <w:lang w:val="en-US"/>
        </w:rPr>
      </w:pPr>
      <w:r>
        <w:t>Problem</w:t>
      </w:r>
      <w:r w:rsidR="00F06A20">
        <w:t xml:space="preserve"> </w:t>
      </w:r>
      <w:r w:rsidR="00052FB4">
        <w:t>3</w:t>
      </w:r>
      <w:r w:rsidR="00820B2D">
        <w:t xml:space="preserve"> </w:t>
      </w:r>
      <w:r w:rsidR="00C76356" w:rsidRPr="00552A9F">
        <w:t>–</w:t>
      </w:r>
      <w:r w:rsidR="00D7639A">
        <w:rPr>
          <w:lang w:val="en-US"/>
        </w:rPr>
        <w:t xml:space="preserve"> Trails 3D</w:t>
      </w:r>
    </w:p>
    <w:p w:rsidR="006D668C" w:rsidRPr="006D668C" w:rsidRDefault="0044130E" w:rsidP="006D668C">
      <w:pPr>
        <w:pStyle w:val="Heading3"/>
        <w:spacing w:before="60"/>
        <w:rPr>
          <w:b w:val="0"/>
          <w:bCs w:val="0"/>
          <w:szCs w:val="24"/>
        </w:rPr>
      </w:pPr>
      <w:r>
        <w:rPr>
          <w:b w:val="0"/>
          <w:bCs w:val="0"/>
          <w:szCs w:val="24"/>
          <w:lang w:val="en-US"/>
        </w:rPr>
        <w:t xml:space="preserve">Trails is </w:t>
      </w:r>
      <w:r w:rsidR="00D7639A">
        <w:rPr>
          <w:b w:val="0"/>
          <w:bCs w:val="0"/>
          <w:szCs w:val="24"/>
          <w:lang w:val="en-US"/>
        </w:rPr>
        <w:t xml:space="preserve">a </w:t>
      </w:r>
      <w:r w:rsidR="006D668C" w:rsidRPr="006D668C">
        <w:rPr>
          <w:b w:val="0"/>
          <w:bCs w:val="0"/>
          <w:szCs w:val="24"/>
        </w:rPr>
        <w:t xml:space="preserve">simple </w:t>
      </w:r>
      <w:r w:rsidR="006D668C">
        <w:rPr>
          <w:b w:val="0"/>
          <w:bCs w:val="0"/>
          <w:szCs w:val="24"/>
          <w:lang w:val="bg-BG"/>
        </w:rPr>
        <w:t xml:space="preserve">reaction </w:t>
      </w:r>
      <w:r w:rsidR="006D668C" w:rsidRPr="006D668C">
        <w:rPr>
          <w:b w:val="0"/>
          <w:bCs w:val="0"/>
          <w:szCs w:val="24"/>
        </w:rPr>
        <w:t>game where players race on a grid, leaving colored trails behind them; any player who touches the trails</w:t>
      </w:r>
      <w:r w:rsidR="006D668C">
        <w:rPr>
          <w:b w:val="0"/>
          <w:bCs w:val="0"/>
          <w:szCs w:val="24"/>
        </w:rPr>
        <w:t xml:space="preserve"> </w:t>
      </w:r>
      <w:r w:rsidR="00C96DB1">
        <w:rPr>
          <w:b w:val="0"/>
          <w:bCs w:val="0"/>
          <w:szCs w:val="24"/>
        </w:rPr>
        <w:t xml:space="preserve">is </w:t>
      </w:r>
      <w:r w:rsidR="006D668C">
        <w:rPr>
          <w:b w:val="0"/>
          <w:bCs w:val="0"/>
          <w:szCs w:val="24"/>
        </w:rPr>
        <w:t>eliminated, and the last player alive is the winner.</w:t>
      </w:r>
    </w:p>
    <w:p w:rsidR="00647113" w:rsidRDefault="00354B91" w:rsidP="006D668C">
      <w:pPr>
        <w:pStyle w:val="Heading3"/>
        <w:spacing w:before="60"/>
        <w:rPr>
          <w:b w:val="0"/>
          <w:bCs w:val="0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column">
              <wp:posOffset>59690</wp:posOffset>
            </wp:positionH>
            <wp:positionV relativeFrom="paragraph">
              <wp:posOffset>87630</wp:posOffset>
            </wp:positionV>
            <wp:extent cx="3136265" cy="2283460"/>
            <wp:effectExtent l="0" t="0" r="6985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on-2-an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68C">
        <w:rPr>
          <w:b w:val="0"/>
          <w:bCs w:val="0"/>
          <w:szCs w:val="24"/>
        </w:rPr>
        <w:t>In the example, t</w:t>
      </w:r>
      <w:r w:rsidR="006D668C" w:rsidRPr="006D668C">
        <w:rPr>
          <w:b w:val="0"/>
          <w:bCs w:val="0"/>
          <w:szCs w:val="24"/>
        </w:rPr>
        <w:t xml:space="preserve">he two players start at points A and B respectively, moving </w:t>
      </w:r>
      <w:r w:rsidR="00E71FE2">
        <w:rPr>
          <w:b w:val="0"/>
          <w:bCs w:val="0"/>
          <w:szCs w:val="24"/>
        </w:rPr>
        <w:t>on</w:t>
      </w:r>
      <w:r w:rsidR="006D668C" w:rsidRPr="006D668C">
        <w:rPr>
          <w:b w:val="0"/>
          <w:bCs w:val="0"/>
          <w:szCs w:val="24"/>
        </w:rPr>
        <w:t xml:space="preserve"> the grid and turning left and right, trying to surround each other. In point C, the red player crashes into the blue player's trail and loses the game.</w:t>
      </w:r>
    </w:p>
    <w:p w:rsidR="006D668C" w:rsidRPr="006D668C" w:rsidRDefault="00694245" w:rsidP="006D668C">
      <w:pPr>
        <w:pStyle w:val="Heading3"/>
        <w:spacing w:before="60"/>
        <w:rPr>
          <w:b w:val="0"/>
          <w:bCs w:val="0"/>
          <w:szCs w:val="24"/>
        </w:rPr>
      </w:pPr>
      <w:r>
        <w:rPr>
          <w:b w:val="0"/>
          <w:bCs w:val="0"/>
          <w:szCs w:val="24"/>
          <w:lang w:val="en-US"/>
        </w:rPr>
        <w:t>Trails 3D</w:t>
      </w:r>
      <w:r w:rsidR="006D668C" w:rsidRPr="006D668C">
        <w:rPr>
          <w:b w:val="0"/>
          <w:bCs w:val="0"/>
          <w:szCs w:val="24"/>
        </w:rPr>
        <w:t xml:space="preserve"> is similar, with </w:t>
      </w:r>
      <w:r w:rsidR="00E838A6">
        <w:rPr>
          <w:b w:val="0"/>
          <w:bCs w:val="0"/>
          <w:szCs w:val="24"/>
        </w:rPr>
        <w:t xml:space="preserve">the </w:t>
      </w:r>
      <w:r w:rsidR="006D668C" w:rsidRPr="006D668C">
        <w:rPr>
          <w:b w:val="0"/>
          <w:bCs w:val="0"/>
          <w:szCs w:val="24"/>
        </w:rPr>
        <w:t>players rac</w:t>
      </w:r>
      <w:r w:rsidR="00E838A6">
        <w:rPr>
          <w:b w:val="0"/>
          <w:bCs w:val="0"/>
          <w:szCs w:val="24"/>
        </w:rPr>
        <w:t>ing</w:t>
      </w:r>
      <w:r w:rsidR="006D668C" w:rsidRPr="006D668C">
        <w:rPr>
          <w:b w:val="0"/>
          <w:bCs w:val="0"/>
          <w:szCs w:val="24"/>
        </w:rPr>
        <w:t xml:space="preserve"> on the surface of a 3D </w:t>
      </w:r>
      <w:r w:rsidR="008D62EA">
        <w:rPr>
          <w:b w:val="0"/>
          <w:bCs w:val="0"/>
          <w:szCs w:val="24"/>
        </w:rPr>
        <w:t>p</w:t>
      </w:r>
      <w:r w:rsidR="008D62EA" w:rsidRPr="008D62EA">
        <w:rPr>
          <w:b w:val="0"/>
          <w:bCs w:val="0"/>
          <w:szCs w:val="24"/>
        </w:rPr>
        <w:t>arallelepiped</w:t>
      </w:r>
      <w:r w:rsidR="006D668C" w:rsidRPr="006D668C">
        <w:rPr>
          <w:b w:val="0"/>
          <w:bCs w:val="0"/>
          <w:szCs w:val="24"/>
        </w:rPr>
        <w:t xml:space="preserve"> instead of inside a rectangle.</w:t>
      </w:r>
    </w:p>
    <w:p w:rsidR="0084182A" w:rsidRDefault="006D668C" w:rsidP="006D668C">
      <w:pPr>
        <w:pStyle w:val="Heading3"/>
        <w:spacing w:before="60"/>
        <w:rPr>
          <w:noProof/>
          <w:lang w:val="en-US"/>
        </w:rPr>
      </w:pPr>
      <w:r w:rsidRPr="006D668C">
        <w:rPr>
          <w:b w:val="0"/>
          <w:bCs w:val="0"/>
          <w:szCs w:val="24"/>
        </w:rPr>
        <w:t>The</w:t>
      </w:r>
      <w:r w:rsidR="00E838A6">
        <w:rPr>
          <w:b w:val="0"/>
          <w:bCs w:val="0"/>
          <w:szCs w:val="24"/>
        </w:rPr>
        <w:t xml:space="preserve">re </w:t>
      </w:r>
      <w:r w:rsidR="00BE3304" w:rsidRPr="00BE3304">
        <w:rPr>
          <w:b w:val="0"/>
          <w:bCs w:val="0"/>
          <w:szCs w:val="24"/>
          <w:lang w:val="en-US"/>
        </w:rPr>
        <w:t xml:space="preserve">are </w:t>
      </w:r>
      <w:r w:rsidR="00E838A6">
        <w:rPr>
          <w:b w:val="0"/>
          <w:bCs w:val="0"/>
          <w:szCs w:val="24"/>
        </w:rPr>
        <w:t>two player</w:t>
      </w:r>
      <w:r w:rsidR="00751C0F">
        <w:rPr>
          <w:b w:val="0"/>
          <w:bCs w:val="0"/>
          <w:szCs w:val="24"/>
        </w:rPr>
        <w:t>s</w:t>
      </w:r>
      <w:r w:rsidR="00E838A6">
        <w:rPr>
          <w:b w:val="0"/>
          <w:bCs w:val="0"/>
          <w:szCs w:val="24"/>
        </w:rPr>
        <w:t>,</w:t>
      </w:r>
      <w:r w:rsidRPr="006D668C">
        <w:rPr>
          <w:b w:val="0"/>
          <w:bCs w:val="0"/>
          <w:szCs w:val="24"/>
        </w:rPr>
        <w:t xml:space="preserve"> </w:t>
      </w:r>
      <w:r w:rsidRPr="00F14904">
        <w:rPr>
          <w:bCs w:val="0"/>
          <w:szCs w:val="24"/>
        </w:rPr>
        <w:t>start</w:t>
      </w:r>
      <w:r w:rsidR="00E838A6" w:rsidRPr="00F14904">
        <w:rPr>
          <w:bCs w:val="0"/>
          <w:szCs w:val="24"/>
        </w:rPr>
        <w:t>ing</w:t>
      </w:r>
      <w:r w:rsidRPr="006D668C">
        <w:rPr>
          <w:b w:val="0"/>
          <w:bCs w:val="0"/>
          <w:szCs w:val="24"/>
        </w:rPr>
        <w:t xml:space="preserve"> </w:t>
      </w:r>
      <w:r w:rsidRPr="00A74701">
        <w:rPr>
          <w:bCs w:val="0"/>
          <w:szCs w:val="24"/>
        </w:rPr>
        <w:t>from the centers of</w:t>
      </w:r>
      <w:r w:rsidRPr="006D668C">
        <w:rPr>
          <w:b w:val="0"/>
          <w:bCs w:val="0"/>
          <w:szCs w:val="24"/>
        </w:rPr>
        <w:t xml:space="preserve"> </w:t>
      </w:r>
      <w:r w:rsidRPr="000A4B35">
        <w:rPr>
          <w:bCs w:val="0"/>
          <w:szCs w:val="24"/>
        </w:rPr>
        <w:t>two opposing walls</w:t>
      </w:r>
      <w:r w:rsidRPr="006D668C">
        <w:rPr>
          <w:b w:val="0"/>
          <w:bCs w:val="0"/>
          <w:szCs w:val="24"/>
        </w:rPr>
        <w:t xml:space="preserve"> of the cube, and </w:t>
      </w:r>
      <w:r w:rsidRPr="000A4B35">
        <w:rPr>
          <w:bCs w:val="0"/>
          <w:szCs w:val="24"/>
        </w:rPr>
        <w:t>turned in the same</w:t>
      </w:r>
      <w:r w:rsidR="00751C0F" w:rsidRPr="000A4B35">
        <w:rPr>
          <w:bCs w:val="0"/>
          <w:szCs w:val="24"/>
        </w:rPr>
        <w:t xml:space="preserve"> direction</w:t>
      </w:r>
      <w:r w:rsidR="00F14904">
        <w:rPr>
          <w:b w:val="0"/>
          <w:bCs w:val="0"/>
          <w:szCs w:val="24"/>
          <w:lang w:val="en-US"/>
        </w:rPr>
        <w:t xml:space="preserve"> (towards one another)</w:t>
      </w:r>
      <w:r w:rsidR="00751C0F">
        <w:rPr>
          <w:b w:val="0"/>
          <w:bCs w:val="0"/>
          <w:szCs w:val="24"/>
        </w:rPr>
        <w:t>. They move on a grid</w:t>
      </w:r>
      <w:r w:rsidRPr="006D668C">
        <w:rPr>
          <w:b w:val="0"/>
          <w:bCs w:val="0"/>
          <w:szCs w:val="24"/>
        </w:rPr>
        <w:t xml:space="preserve"> on the surface,</w:t>
      </w:r>
      <w:r w:rsidR="00751C0F">
        <w:rPr>
          <w:b w:val="0"/>
          <w:bCs w:val="0"/>
          <w:szCs w:val="24"/>
        </w:rPr>
        <w:t xml:space="preserve"> and </w:t>
      </w:r>
      <w:r w:rsidR="00751C0F" w:rsidRPr="008C6AB9">
        <w:rPr>
          <w:bCs w:val="0"/>
          <w:szCs w:val="24"/>
        </w:rPr>
        <w:t xml:space="preserve">in every </w:t>
      </w:r>
      <w:r w:rsidR="00933A21" w:rsidRPr="008C6AB9">
        <w:rPr>
          <w:bCs w:val="0"/>
          <w:szCs w:val="24"/>
          <w:lang w:val="en-US"/>
        </w:rPr>
        <w:t>game cycle</w:t>
      </w:r>
      <w:r w:rsidRPr="008C6AB9">
        <w:rPr>
          <w:bCs w:val="0"/>
          <w:szCs w:val="24"/>
        </w:rPr>
        <w:t>, they move one posi</w:t>
      </w:r>
      <w:r w:rsidR="001F78E3" w:rsidRPr="008C6AB9">
        <w:rPr>
          <w:bCs w:val="0"/>
          <w:szCs w:val="24"/>
        </w:rPr>
        <w:t>tion in their current direction</w:t>
      </w:r>
      <w:r w:rsidR="001F78E3">
        <w:rPr>
          <w:b w:val="0"/>
          <w:bCs w:val="0"/>
          <w:szCs w:val="24"/>
          <w:lang w:val="bg-BG"/>
        </w:rPr>
        <w:t>; before every</w:t>
      </w:r>
      <w:r w:rsidR="001F78E3">
        <w:rPr>
          <w:b w:val="0"/>
          <w:bCs w:val="0"/>
          <w:szCs w:val="24"/>
        </w:rPr>
        <w:t xml:space="preserve"> move, </w:t>
      </w:r>
      <w:r w:rsidR="00751C0F">
        <w:rPr>
          <w:b w:val="0"/>
          <w:bCs w:val="0"/>
          <w:szCs w:val="24"/>
        </w:rPr>
        <w:t>they</w:t>
      </w:r>
      <w:r w:rsidR="001F78E3">
        <w:rPr>
          <w:b w:val="0"/>
          <w:bCs w:val="0"/>
          <w:szCs w:val="24"/>
        </w:rPr>
        <w:t xml:space="preserve"> can </w:t>
      </w:r>
      <w:r w:rsidRPr="006D668C">
        <w:rPr>
          <w:b w:val="0"/>
          <w:bCs w:val="0"/>
          <w:szCs w:val="24"/>
        </w:rPr>
        <w:t>turn left or right</w:t>
      </w:r>
      <w:r w:rsidR="0084182A">
        <w:rPr>
          <w:b w:val="0"/>
          <w:bCs w:val="0"/>
          <w:szCs w:val="24"/>
          <w:lang w:val="en-US"/>
        </w:rPr>
        <w:t xml:space="preserve"> (turning is instant and doesn’t count as</w:t>
      </w:r>
      <w:r w:rsidR="005F6B13">
        <w:rPr>
          <w:b w:val="0"/>
          <w:bCs w:val="0"/>
          <w:szCs w:val="24"/>
          <w:lang w:val="en-US"/>
        </w:rPr>
        <w:t xml:space="preserve"> taking a cycle of game time</w:t>
      </w:r>
      <w:r w:rsidR="0084182A">
        <w:rPr>
          <w:b w:val="0"/>
          <w:bCs w:val="0"/>
          <w:szCs w:val="24"/>
          <w:lang w:val="en-US"/>
        </w:rPr>
        <w:t>)</w:t>
      </w:r>
      <w:r w:rsidRPr="006D668C">
        <w:rPr>
          <w:b w:val="0"/>
          <w:bCs w:val="0"/>
          <w:szCs w:val="24"/>
        </w:rPr>
        <w:t>.</w:t>
      </w:r>
      <w:r w:rsidR="0084182A">
        <w:rPr>
          <w:b w:val="0"/>
          <w:bCs w:val="0"/>
          <w:szCs w:val="24"/>
          <w:lang w:val="en-US"/>
        </w:rPr>
        <w:t xml:space="preserve"> </w:t>
      </w:r>
      <w:r w:rsidR="0084182A">
        <w:rPr>
          <w:noProof/>
        </w:rPr>
        <w:t xml:space="preserve"> </w:t>
      </w:r>
    </w:p>
    <w:p w:rsidR="006D668C" w:rsidRPr="006D668C" w:rsidRDefault="00354B91" w:rsidP="006D668C">
      <w:pPr>
        <w:pStyle w:val="Heading3"/>
        <w:spacing w:before="60"/>
        <w:rPr>
          <w:b w:val="0"/>
          <w:bCs w:val="0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4603115</wp:posOffset>
            </wp:positionH>
            <wp:positionV relativeFrom="paragraph">
              <wp:posOffset>0</wp:posOffset>
            </wp:positionV>
            <wp:extent cx="2084705" cy="3047365"/>
            <wp:effectExtent l="0" t="0" r="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ron-3d-anno-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95E">
        <w:rPr>
          <w:b w:val="0"/>
          <w:bCs w:val="0"/>
          <w:szCs w:val="24"/>
        </w:rPr>
        <w:t>In the example</w:t>
      </w:r>
      <w:r w:rsidR="006D668C" w:rsidRPr="006D668C">
        <w:rPr>
          <w:b w:val="0"/>
          <w:bCs w:val="0"/>
          <w:szCs w:val="24"/>
        </w:rPr>
        <w:t>, the two players start at the cent</w:t>
      </w:r>
      <w:r w:rsidR="00F14904">
        <w:rPr>
          <w:b w:val="0"/>
          <w:bCs w:val="0"/>
          <w:szCs w:val="24"/>
        </w:rPr>
        <w:t>ers of the front and back faces</w:t>
      </w:r>
      <w:r w:rsidR="006D668C" w:rsidRPr="006D668C">
        <w:rPr>
          <w:b w:val="0"/>
          <w:bCs w:val="0"/>
          <w:szCs w:val="24"/>
        </w:rPr>
        <w:t>; they</w:t>
      </w:r>
      <w:r w:rsidR="00F14904">
        <w:rPr>
          <w:b w:val="0"/>
          <w:bCs w:val="0"/>
          <w:szCs w:val="24"/>
          <w:lang w:val="en-US"/>
        </w:rPr>
        <w:t xml:space="preserve"> race </w:t>
      </w:r>
      <w:r w:rsidR="006D668C" w:rsidRPr="006D668C">
        <w:rPr>
          <w:b w:val="0"/>
          <w:bCs w:val="0"/>
          <w:szCs w:val="24"/>
        </w:rPr>
        <w:t xml:space="preserve">on several walls of the cube, until the </w:t>
      </w:r>
      <w:r w:rsidR="00182843">
        <w:rPr>
          <w:b w:val="0"/>
          <w:bCs w:val="0"/>
          <w:szCs w:val="24"/>
          <w:lang w:val="en-US"/>
        </w:rPr>
        <w:t xml:space="preserve">red </w:t>
      </w:r>
      <w:r w:rsidR="006D668C" w:rsidRPr="006D668C">
        <w:rPr>
          <w:b w:val="0"/>
          <w:bCs w:val="0"/>
          <w:szCs w:val="24"/>
        </w:rPr>
        <w:t xml:space="preserve">player </w:t>
      </w:r>
      <w:bookmarkStart w:id="0" w:name="_GoBack"/>
      <w:bookmarkEnd w:id="0"/>
      <w:r w:rsidR="006D668C" w:rsidRPr="006D668C">
        <w:rPr>
          <w:b w:val="0"/>
          <w:bCs w:val="0"/>
          <w:szCs w:val="24"/>
        </w:rPr>
        <w:t xml:space="preserve">surrounds the </w:t>
      </w:r>
      <w:r w:rsidR="00182843">
        <w:rPr>
          <w:b w:val="0"/>
          <w:bCs w:val="0"/>
          <w:szCs w:val="24"/>
          <w:lang w:val="en-US"/>
        </w:rPr>
        <w:t xml:space="preserve">blue </w:t>
      </w:r>
      <w:r w:rsidR="006D668C" w:rsidRPr="006D668C">
        <w:rPr>
          <w:b w:val="0"/>
          <w:bCs w:val="0"/>
          <w:szCs w:val="24"/>
        </w:rPr>
        <w:t xml:space="preserve">player, and the </w:t>
      </w:r>
      <w:r w:rsidR="00182843">
        <w:rPr>
          <w:b w:val="0"/>
          <w:bCs w:val="0"/>
          <w:szCs w:val="24"/>
          <w:lang w:val="en-US"/>
        </w:rPr>
        <w:t xml:space="preserve">blue </w:t>
      </w:r>
      <w:r w:rsidR="006D668C" w:rsidRPr="006D668C">
        <w:rPr>
          <w:b w:val="0"/>
          <w:bCs w:val="0"/>
          <w:szCs w:val="24"/>
        </w:rPr>
        <w:t>player crashes</w:t>
      </w:r>
      <w:r w:rsidR="00182843">
        <w:rPr>
          <w:b w:val="0"/>
          <w:bCs w:val="0"/>
          <w:szCs w:val="24"/>
          <w:lang w:val="en-US"/>
        </w:rPr>
        <w:t xml:space="preserve"> in point D</w:t>
      </w:r>
      <w:r w:rsidR="006D668C" w:rsidRPr="006D668C">
        <w:rPr>
          <w:b w:val="0"/>
          <w:bCs w:val="0"/>
          <w:szCs w:val="24"/>
        </w:rPr>
        <w:t>.</w:t>
      </w:r>
      <w:r w:rsidR="0084182A" w:rsidRPr="006D668C">
        <w:rPr>
          <w:b w:val="0"/>
          <w:bCs w:val="0"/>
          <w:szCs w:val="24"/>
        </w:rPr>
        <w:t xml:space="preserve"> </w:t>
      </w:r>
    </w:p>
    <w:p w:rsidR="006D668C" w:rsidRDefault="006D668C" w:rsidP="006D668C">
      <w:pPr>
        <w:pStyle w:val="Heading3"/>
        <w:spacing w:before="60"/>
        <w:rPr>
          <w:b w:val="0"/>
          <w:bCs w:val="0"/>
          <w:szCs w:val="24"/>
          <w:lang w:val="en-US"/>
        </w:rPr>
      </w:pPr>
      <w:r w:rsidRPr="006D668C">
        <w:rPr>
          <w:b w:val="0"/>
          <w:bCs w:val="0"/>
          <w:szCs w:val="24"/>
        </w:rPr>
        <w:t>Additional rules for movement:</w:t>
      </w:r>
    </w:p>
    <w:p w:rsidR="00933A21" w:rsidRPr="00933A21" w:rsidRDefault="00933A21" w:rsidP="00933A21">
      <w:pPr>
        <w:numPr>
          <w:ilvl w:val="0"/>
          <w:numId w:val="23"/>
        </w:numPr>
      </w:pPr>
      <w:r>
        <w:t xml:space="preserve">two </w:t>
      </w:r>
      <w:r w:rsidR="00B17E12">
        <w:t xml:space="preserve">of the </w:t>
      </w:r>
      <w:r>
        <w:t xml:space="preserve">walls of the cube are </w:t>
      </w:r>
      <w:r w:rsidRPr="006D6644">
        <w:rPr>
          <w:b/>
        </w:rPr>
        <w:t>forbidden</w:t>
      </w:r>
      <w:r w:rsidR="006D6644">
        <w:t xml:space="preserve"> –</w:t>
      </w:r>
      <w:r w:rsidR="006D6644">
        <w:rPr>
          <w:lang w:val="bg-BG"/>
        </w:rPr>
        <w:t xml:space="preserve"> а</w:t>
      </w:r>
      <w:r w:rsidR="0084182A">
        <w:t xml:space="preserve"> player</w:t>
      </w:r>
      <w:r w:rsidR="006D6644">
        <w:rPr>
          <w:lang w:val="bg-BG"/>
        </w:rPr>
        <w:t xml:space="preserve"> </w:t>
      </w:r>
      <w:r w:rsidR="006D6644">
        <w:t>who tries to move on one of these walls crashes and loses the game</w:t>
      </w:r>
      <w:r w:rsidR="00B17E12">
        <w:t>; the forbidden walls are opposite one another (</w:t>
      </w:r>
      <w:r w:rsidR="00ED44F7">
        <w:t>on the picture they are marked with diagonal lines)</w:t>
      </w:r>
      <w:r w:rsidR="00D5187A">
        <w:t>;</w:t>
      </w:r>
    </w:p>
    <w:p w:rsidR="006D668C" w:rsidRPr="006D668C" w:rsidRDefault="006D668C" w:rsidP="00A2098C">
      <w:pPr>
        <w:pStyle w:val="Heading3"/>
        <w:numPr>
          <w:ilvl w:val="0"/>
          <w:numId w:val="23"/>
        </w:numPr>
        <w:spacing w:before="60"/>
        <w:rPr>
          <w:b w:val="0"/>
          <w:bCs w:val="0"/>
          <w:szCs w:val="24"/>
        </w:rPr>
      </w:pPr>
      <w:r w:rsidRPr="006D668C">
        <w:rPr>
          <w:b w:val="0"/>
          <w:bCs w:val="0"/>
          <w:szCs w:val="24"/>
        </w:rPr>
        <w:t>when a player reaches an edge</w:t>
      </w:r>
      <w:r w:rsidR="00492D71">
        <w:rPr>
          <w:b w:val="0"/>
          <w:bCs w:val="0"/>
          <w:szCs w:val="24"/>
          <w:lang w:val="en-US"/>
        </w:rPr>
        <w:t xml:space="preserve"> of the cube</w:t>
      </w:r>
      <w:r w:rsidRPr="006D668C">
        <w:rPr>
          <w:b w:val="0"/>
          <w:bCs w:val="0"/>
          <w:szCs w:val="24"/>
        </w:rPr>
        <w:t xml:space="preserve">, </w:t>
      </w:r>
      <w:r w:rsidRPr="00C81FF8">
        <w:rPr>
          <w:bCs w:val="0"/>
          <w:szCs w:val="24"/>
        </w:rPr>
        <w:t>he continues</w:t>
      </w:r>
      <w:r w:rsidRPr="006D668C">
        <w:rPr>
          <w:b w:val="0"/>
          <w:bCs w:val="0"/>
          <w:szCs w:val="24"/>
        </w:rPr>
        <w:t xml:space="preserve"> </w:t>
      </w:r>
      <w:r w:rsidRPr="008C6AB9">
        <w:rPr>
          <w:bCs w:val="0"/>
          <w:szCs w:val="24"/>
        </w:rPr>
        <w:t>moving on the next wall</w:t>
      </w:r>
      <w:r w:rsidRPr="006D668C">
        <w:rPr>
          <w:b w:val="0"/>
          <w:bCs w:val="0"/>
          <w:szCs w:val="24"/>
        </w:rPr>
        <w:t xml:space="preserve">, in the same direction (see point </w:t>
      </w:r>
      <w:r w:rsidR="0064395E">
        <w:rPr>
          <w:b w:val="0"/>
          <w:bCs w:val="0"/>
          <w:szCs w:val="24"/>
        </w:rPr>
        <w:t>A</w:t>
      </w:r>
      <w:r w:rsidRPr="006D668C">
        <w:rPr>
          <w:b w:val="0"/>
          <w:bCs w:val="0"/>
          <w:szCs w:val="24"/>
        </w:rPr>
        <w:t xml:space="preserve"> on the example)</w:t>
      </w:r>
      <w:r w:rsidR="00A2098C">
        <w:rPr>
          <w:b w:val="0"/>
          <w:bCs w:val="0"/>
          <w:szCs w:val="24"/>
        </w:rPr>
        <w:t>;</w:t>
      </w:r>
    </w:p>
    <w:p w:rsidR="006D668C" w:rsidRPr="00015083" w:rsidRDefault="006D668C" w:rsidP="00CD6A1A">
      <w:pPr>
        <w:pStyle w:val="Heading3"/>
        <w:numPr>
          <w:ilvl w:val="0"/>
          <w:numId w:val="23"/>
        </w:numPr>
        <w:spacing w:before="60"/>
        <w:rPr>
          <w:b w:val="0"/>
          <w:bCs w:val="0"/>
          <w:szCs w:val="24"/>
        </w:rPr>
      </w:pPr>
      <w:r w:rsidRPr="00015083">
        <w:rPr>
          <w:b w:val="0"/>
          <w:bCs w:val="0"/>
          <w:szCs w:val="24"/>
        </w:rPr>
        <w:t xml:space="preserve">a player can </w:t>
      </w:r>
      <w:r w:rsidRPr="00015083">
        <w:rPr>
          <w:bCs w:val="0"/>
          <w:szCs w:val="24"/>
        </w:rPr>
        <w:t>move on the edge of the cube</w:t>
      </w:r>
      <w:r w:rsidR="0064395E" w:rsidRPr="00015083">
        <w:rPr>
          <w:b w:val="0"/>
          <w:bCs w:val="0"/>
          <w:szCs w:val="24"/>
        </w:rPr>
        <w:t xml:space="preserve"> (</w:t>
      </w:r>
      <w:r w:rsidR="00C81FF8" w:rsidRPr="00015083">
        <w:rPr>
          <w:b w:val="0"/>
          <w:bCs w:val="0"/>
          <w:szCs w:val="24"/>
          <w:lang w:val="en-US"/>
        </w:rPr>
        <w:t xml:space="preserve">see </w:t>
      </w:r>
      <w:r w:rsidR="0064395E" w:rsidRPr="00015083">
        <w:rPr>
          <w:b w:val="0"/>
          <w:bCs w:val="0"/>
          <w:szCs w:val="24"/>
        </w:rPr>
        <w:t>segment B-C)</w:t>
      </w:r>
      <w:r w:rsidRPr="00015083">
        <w:rPr>
          <w:b w:val="0"/>
          <w:bCs w:val="0"/>
          <w:szCs w:val="24"/>
        </w:rPr>
        <w:t>; when he reaches a corner of the cube, he must turn left or right</w:t>
      </w:r>
      <w:r w:rsidR="008043A6" w:rsidRPr="00015083">
        <w:rPr>
          <w:b w:val="0"/>
          <w:bCs w:val="0"/>
          <w:szCs w:val="24"/>
        </w:rPr>
        <w:t xml:space="preserve"> (see point </w:t>
      </w:r>
      <w:r w:rsidR="0064395E" w:rsidRPr="00015083">
        <w:rPr>
          <w:b w:val="0"/>
          <w:bCs w:val="0"/>
          <w:szCs w:val="24"/>
        </w:rPr>
        <w:t>C</w:t>
      </w:r>
      <w:r w:rsidR="008043A6" w:rsidRPr="00015083">
        <w:rPr>
          <w:b w:val="0"/>
          <w:bCs w:val="0"/>
          <w:szCs w:val="24"/>
        </w:rPr>
        <w:t>)</w:t>
      </w:r>
      <w:r w:rsidR="00A2098C" w:rsidRPr="00015083">
        <w:rPr>
          <w:b w:val="0"/>
          <w:bCs w:val="0"/>
          <w:szCs w:val="24"/>
        </w:rPr>
        <w:t>.</w:t>
      </w:r>
    </w:p>
    <w:p w:rsidR="006D668C" w:rsidRDefault="006D668C" w:rsidP="006D668C">
      <w:pPr>
        <w:pStyle w:val="Heading3"/>
        <w:spacing w:before="60"/>
        <w:rPr>
          <w:b w:val="0"/>
          <w:bCs w:val="0"/>
          <w:szCs w:val="24"/>
        </w:rPr>
      </w:pPr>
      <w:r w:rsidRPr="006D668C">
        <w:rPr>
          <w:b w:val="0"/>
          <w:bCs w:val="0"/>
          <w:szCs w:val="24"/>
        </w:rPr>
        <w:t xml:space="preserve">The game ends when one or </w:t>
      </w:r>
      <w:r w:rsidR="001642D9">
        <w:rPr>
          <w:b w:val="0"/>
          <w:bCs w:val="0"/>
          <w:szCs w:val="24"/>
        </w:rPr>
        <w:t>both</w:t>
      </w:r>
      <w:r w:rsidRPr="006D668C">
        <w:rPr>
          <w:b w:val="0"/>
          <w:bCs w:val="0"/>
          <w:szCs w:val="24"/>
        </w:rPr>
        <w:t xml:space="preserve"> of the players crash. If both players crash </w:t>
      </w:r>
      <w:r w:rsidR="00D31DCE">
        <w:rPr>
          <w:b w:val="0"/>
          <w:bCs w:val="0"/>
          <w:szCs w:val="24"/>
          <w:lang w:val="en-US"/>
        </w:rPr>
        <w:t>on the same game cycle</w:t>
      </w:r>
      <w:r w:rsidRPr="006D668C">
        <w:rPr>
          <w:b w:val="0"/>
          <w:bCs w:val="0"/>
          <w:szCs w:val="24"/>
        </w:rPr>
        <w:t>, the game is a draw; othe</w:t>
      </w:r>
      <w:r w:rsidR="00C034FC">
        <w:rPr>
          <w:b w:val="0"/>
          <w:bCs w:val="0"/>
          <w:szCs w:val="24"/>
        </w:rPr>
        <w:t>rwise, the one who didn't crash</w:t>
      </w:r>
      <w:r w:rsidRPr="006D668C">
        <w:rPr>
          <w:b w:val="0"/>
          <w:bCs w:val="0"/>
          <w:szCs w:val="24"/>
        </w:rPr>
        <w:t xml:space="preserve"> wins. Your program will read a sequence of moves from the console, and </w:t>
      </w:r>
      <w:r w:rsidRPr="00C034FC">
        <w:rPr>
          <w:bCs w:val="0"/>
          <w:szCs w:val="24"/>
        </w:rPr>
        <w:t>determine the winner</w:t>
      </w:r>
      <w:r w:rsidRPr="006D668C">
        <w:rPr>
          <w:b w:val="0"/>
          <w:bCs w:val="0"/>
          <w:szCs w:val="24"/>
        </w:rPr>
        <w:t xml:space="preserve"> and the </w:t>
      </w:r>
      <w:r w:rsidR="00043E10" w:rsidRPr="00BE62F2">
        <w:rPr>
          <w:bCs w:val="0"/>
          <w:szCs w:val="24"/>
        </w:rPr>
        <w:t>distance between the start and endpoint</w:t>
      </w:r>
      <w:r w:rsidR="00043E10">
        <w:rPr>
          <w:b w:val="0"/>
          <w:bCs w:val="0"/>
          <w:szCs w:val="24"/>
        </w:rPr>
        <w:t xml:space="preserve"> of the red player</w:t>
      </w:r>
      <w:r w:rsidR="005C71B8">
        <w:rPr>
          <w:b w:val="0"/>
          <w:bCs w:val="0"/>
          <w:szCs w:val="24"/>
          <w:lang w:val="en-US"/>
        </w:rPr>
        <w:t xml:space="preserve">, </w:t>
      </w:r>
      <w:r w:rsidR="005C71B8" w:rsidRPr="005C71B8">
        <w:rPr>
          <w:bCs w:val="0"/>
          <w:szCs w:val="24"/>
          <w:lang w:val="en-US"/>
        </w:rPr>
        <w:t>along the grid</w:t>
      </w:r>
      <w:r w:rsidR="005C71B8">
        <w:rPr>
          <w:b w:val="0"/>
          <w:bCs w:val="0"/>
          <w:szCs w:val="24"/>
          <w:lang w:val="en-US"/>
        </w:rPr>
        <w:t xml:space="preserve"> (in this case, </w:t>
      </w:r>
      <w:r w:rsidR="00E92F1E">
        <w:rPr>
          <w:b w:val="0"/>
          <w:bCs w:val="0"/>
          <w:szCs w:val="24"/>
          <w:lang w:val="en-US"/>
        </w:rPr>
        <w:t>8</w:t>
      </w:r>
      <w:r w:rsidR="005C71B8">
        <w:rPr>
          <w:b w:val="0"/>
          <w:bCs w:val="0"/>
          <w:szCs w:val="24"/>
          <w:lang w:val="en-US"/>
        </w:rPr>
        <w:t xml:space="preserve"> – 4 down, and</w:t>
      </w:r>
      <w:r w:rsidR="00E92F1E">
        <w:rPr>
          <w:b w:val="0"/>
          <w:bCs w:val="0"/>
          <w:szCs w:val="24"/>
          <w:lang w:val="en-US"/>
        </w:rPr>
        <w:t xml:space="preserve"> 4</w:t>
      </w:r>
      <w:r w:rsidR="005C71B8">
        <w:rPr>
          <w:b w:val="0"/>
          <w:bCs w:val="0"/>
          <w:szCs w:val="24"/>
          <w:lang w:val="en-US"/>
        </w:rPr>
        <w:t xml:space="preserve"> </w:t>
      </w:r>
      <w:r w:rsidR="00BE62F2">
        <w:rPr>
          <w:b w:val="0"/>
          <w:bCs w:val="0"/>
          <w:szCs w:val="24"/>
          <w:lang w:val="en-US"/>
        </w:rPr>
        <w:t>along the bottom edge</w:t>
      </w:r>
      <w:r w:rsidR="005C71B8">
        <w:rPr>
          <w:b w:val="0"/>
          <w:bCs w:val="0"/>
          <w:szCs w:val="24"/>
          <w:lang w:val="en-US"/>
        </w:rPr>
        <w:t>)</w:t>
      </w:r>
      <w:r w:rsidRPr="006D668C">
        <w:rPr>
          <w:b w:val="0"/>
          <w:bCs w:val="0"/>
          <w:szCs w:val="24"/>
        </w:rPr>
        <w:t>.</w:t>
      </w:r>
    </w:p>
    <w:p w:rsidR="00C76356" w:rsidRPr="00552A9F" w:rsidRDefault="00D27F47" w:rsidP="006D668C">
      <w:pPr>
        <w:pStyle w:val="Heading3"/>
        <w:spacing w:before="60"/>
      </w:pPr>
      <w:r>
        <w:t>I</w:t>
      </w:r>
      <w:r w:rsidR="00C76356" w:rsidRPr="00552A9F">
        <w:t>nput</w:t>
      </w:r>
    </w:p>
    <w:p w:rsidR="008043A6" w:rsidRDefault="00B731EC" w:rsidP="008043A6">
      <w:r>
        <w:t>The i</w:t>
      </w:r>
      <w:r w:rsidRPr="00552A9F">
        <w:t xml:space="preserve">nput data </w:t>
      </w:r>
      <w:r>
        <w:t>should be</w:t>
      </w:r>
      <w:r w:rsidRPr="00552A9F">
        <w:t xml:space="preserve"> read </w:t>
      </w:r>
      <w:r>
        <w:t xml:space="preserve">from the console. </w:t>
      </w:r>
      <w:r w:rsidR="008043A6">
        <w:t>On the first lin</w:t>
      </w:r>
      <w:r w:rsidR="00F73D3F">
        <w:t>e</w:t>
      </w:r>
      <w:r w:rsidR="008043A6">
        <w:t>, you will read three integers</w:t>
      </w:r>
      <w:r w:rsidR="001E6239">
        <w:t xml:space="preserve"> - X, Y and Z -</w:t>
      </w:r>
      <w:r w:rsidR="008043A6">
        <w:t xml:space="preserve"> representing the dimensions of the cube. </w:t>
      </w:r>
      <w:r w:rsidR="001E6239">
        <w:t>X</w:t>
      </w:r>
      <w:r w:rsidR="008043A6">
        <w:t xml:space="preserve"> and Y represent the </w:t>
      </w:r>
      <w:r w:rsidR="00D5187A">
        <w:t xml:space="preserve">dimensions </w:t>
      </w:r>
      <w:r w:rsidR="008043A6">
        <w:t>of the wall</w:t>
      </w:r>
      <w:r w:rsidR="00D5187A">
        <w:t>s</w:t>
      </w:r>
      <w:r w:rsidR="008043A6">
        <w:t xml:space="preserve"> on which the players start</w:t>
      </w:r>
      <w:r w:rsidR="00496223">
        <w:t>, X</w:t>
      </w:r>
      <w:r w:rsidR="00D5187A">
        <w:t xml:space="preserve"> and Z are the dimensions of the forbidden walls, and </w:t>
      </w:r>
      <w:r w:rsidR="00676C1D">
        <w:t>Y</w:t>
      </w:r>
      <w:r w:rsidR="00D5187A">
        <w:t xml:space="preserve"> and </w:t>
      </w:r>
      <w:r w:rsidR="00676C1D">
        <w:t>Z</w:t>
      </w:r>
      <w:r w:rsidR="00D5187A">
        <w:t xml:space="preserve"> are the dimensions of the other two walls</w:t>
      </w:r>
      <w:r w:rsidR="008043A6">
        <w:t>. The players start in the center of</w:t>
      </w:r>
      <w:r w:rsidR="00F90D18">
        <w:t xml:space="preserve"> the two opposite</w:t>
      </w:r>
      <w:r w:rsidR="008043A6">
        <w:t xml:space="preserve"> </w:t>
      </w:r>
      <w:r w:rsidR="00F90D18">
        <w:t xml:space="preserve">X*Y </w:t>
      </w:r>
      <w:r w:rsidR="008043A6">
        <w:t>wall</w:t>
      </w:r>
      <w:r w:rsidR="00F90D18">
        <w:t>s,</w:t>
      </w:r>
      <w:r w:rsidR="008043A6">
        <w:t xml:space="preserve"> </w:t>
      </w:r>
      <w:proofErr w:type="gramStart"/>
      <w:r w:rsidR="008043A6">
        <w:t>and  move</w:t>
      </w:r>
      <w:proofErr w:type="gramEnd"/>
      <w:r w:rsidR="008043A6">
        <w:t xml:space="preserve"> in the direction of </w:t>
      </w:r>
      <w:r w:rsidR="001E6239">
        <w:t xml:space="preserve">edge </w:t>
      </w:r>
      <w:r w:rsidR="0034143C">
        <w:t>Y</w:t>
      </w:r>
      <w:r w:rsidR="00CF1104">
        <w:t xml:space="preserve"> (towards each other; see example input 2 below)</w:t>
      </w:r>
      <w:r w:rsidR="00965E5D">
        <w:t>.</w:t>
      </w:r>
    </w:p>
    <w:p w:rsidR="00B731EC" w:rsidRPr="0062051F" w:rsidRDefault="008043A6" w:rsidP="008043A6">
      <w:r>
        <w:lastRenderedPageBreak/>
        <w:t>On the second</w:t>
      </w:r>
      <w:r w:rsidR="00BE62F2">
        <w:t xml:space="preserve"> and third line you will read two </w:t>
      </w:r>
      <w:r>
        <w:t>string</w:t>
      </w:r>
      <w:r w:rsidR="00BE62F2">
        <w:t>s</w:t>
      </w:r>
      <w:r>
        <w:t xml:space="preserve"> of characters representing the motion of the red and blue players</w:t>
      </w:r>
      <w:r w:rsidR="00BE62F2">
        <w:t xml:space="preserve"> respectively</w:t>
      </w:r>
      <w:r>
        <w:t xml:space="preserve">. The motion is represented as a string of </w:t>
      </w:r>
      <w:r w:rsidR="00C9068F">
        <w:t>'</w:t>
      </w:r>
      <w:r>
        <w:t>M</w:t>
      </w:r>
      <w:r w:rsidR="00C9068F">
        <w:t>'</w:t>
      </w:r>
      <w:r>
        <w:t xml:space="preserve">, </w:t>
      </w:r>
      <w:r w:rsidR="00C9068F">
        <w:t>'</w:t>
      </w:r>
      <w:r>
        <w:t>L</w:t>
      </w:r>
      <w:r w:rsidR="00C9068F">
        <w:t>'</w:t>
      </w:r>
      <w:r>
        <w:t xml:space="preserve"> and </w:t>
      </w:r>
      <w:r w:rsidR="00C9068F">
        <w:t>'</w:t>
      </w:r>
      <w:r>
        <w:t>R</w:t>
      </w:r>
      <w:r w:rsidR="00C9068F">
        <w:t>'</w:t>
      </w:r>
      <w:r>
        <w:t xml:space="preserve"> characters, where M means "move without turning, L means "turn left", and R means "turn right".</w:t>
      </w:r>
      <w:r w:rsidR="00C9068F">
        <w:t xml:space="preserve"> 'M' character may have a number prefix. This number prefix shows how many "move without turning" actions must be performed</w:t>
      </w:r>
      <w:r w:rsidR="0034143C">
        <w:t>.</w:t>
      </w:r>
    </w:p>
    <w:p w:rsidR="00B731EC" w:rsidRDefault="00B731EC" w:rsidP="00B731EC">
      <w:r>
        <w:t>The input data will be correct and there is no need to check it explicitly.</w:t>
      </w:r>
    </w:p>
    <w:p w:rsidR="00C76356" w:rsidRPr="00552A9F" w:rsidRDefault="00C76356" w:rsidP="007A07BD">
      <w:pPr>
        <w:pStyle w:val="Heading3"/>
        <w:spacing w:before="60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C76356" w:rsidRPr="00552A9F" w:rsidRDefault="00C76356" w:rsidP="007A07BD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CF1104" w:rsidRDefault="0081228D" w:rsidP="00A3561A">
      <w:pPr>
        <w:spacing w:before="60"/>
      </w:pPr>
      <w:r>
        <w:t xml:space="preserve">On the </w:t>
      </w:r>
      <w:r w:rsidR="00B279C4">
        <w:t>first</w:t>
      </w:r>
      <w:r>
        <w:t xml:space="preserve"> </w:t>
      </w:r>
      <w:r w:rsidR="009A4939">
        <w:t xml:space="preserve">output </w:t>
      </w:r>
      <w:r w:rsidR="001066C1">
        <w:t>line you should print “</w:t>
      </w:r>
      <w:r w:rsidR="00CF1104">
        <w:t>RED”, “BLUE” or “DRAW”, depending on who won the game</w:t>
      </w:r>
      <w:r w:rsidR="00E56B4A">
        <w:t>.</w:t>
      </w:r>
    </w:p>
    <w:p w:rsidR="00A3561A" w:rsidRDefault="00B279C4" w:rsidP="00A3561A">
      <w:pPr>
        <w:spacing w:before="60"/>
      </w:pPr>
      <w:r>
        <w:t>On</w:t>
      </w:r>
      <w:r w:rsidR="001066C1">
        <w:t xml:space="preserve"> the</w:t>
      </w:r>
      <w:r>
        <w:t xml:space="preserve"> second line</w:t>
      </w:r>
      <w:r w:rsidR="00320ED9">
        <w:t>,</w:t>
      </w:r>
      <w:r>
        <w:t xml:space="preserve"> print the</w:t>
      </w:r>
      <w:r w:rsidR="00302E8D" w:rsidRPr="00302E8D">
        <w:t xml:space="preserve"> </w:t>
      </w:r>
      <w:r w:rsidR="00302E8D" w:rsidRPr="00302E8D">
        <w:rPr>
          <w:bCs/>
        </w:rPr>
        <w:t>distance between the start and end</w:t>
      </w:r>
      <w:r w:rsidR="006051CC">
        <w:rPr>
          <w:bCs/>
        </w:rPr>
        <w:t xml:space="preserve"> </w:t>
      </w:r>
      <w:r w:rsidR="00302E8D" w:rsidRPr="00302E8D">
        <w:rPr>
          <w:bCs/>
        </w:rPr>
        <w:t>point</w:t>
      </w:r>
      <w:r w:rsidR="006051CC">
        <w:rPr>
          <w:bCs/>
        </w:rPr>
        <w:t>s</w:t>
      </w:r>
      <w:r w:rsidR="00302E8D" w:rsidRPr="00302E8D">
        <w:rPr>
          <w:bCs/>
        </w:rPr>
        <w:t xml:space="preserve"> of the red player</w:t>
      </w:r>
      <w:r w:rsidR="00302E8D">
        <w:rPr>
          <w:bCs/>
        </w:rPr>
        <w:t xml:space="preserve">, </w:t>
      </w:r>
      <w:r w:rsidR="00320ED9">
        <w:rPr>
          <w:bCs/>
        </w:rPr>
        <w:t xml:space="preserve">measured along the playing grid, </w:t>
      </w:r>
      <w:r w:rsidR="00302E8D">
        <w:rPr>
          <w:bCs/>
        </w:rPr>
        <w:t>as a</w:t>
      </w:r>
      <w:r w:rsidR="00320ED9">
        <w:rPr>
          <w:bCs/>
        </w:rPr>
        <w:t>n integer</w:t>
      </w:r>
      <w:r w:rsidR="00454B4D">
        <w:rPr>
          <w:bCs/>
        </w:rPr>
        <w:t xml:space="preserve"> (if the red player crashes into </w:t>
      </w:r>
      <w:r w:rsidR="000221E2">
        <w:rPr>
          <w:bCs/>
        </w:rPr>
        <w:t>a</w:t>
      </w:r>
      <w:r w:rsidR="00454B4D">
        <w:rPr>
          <w:bCs/>
        </w:rPr>
        <w:t xml:space="preserve"> forbidden wall, his final position is the point where he crashed)</w:t>
      </w:r>
      <w:r w:rsidR="00302E8D">
        <w:rPr>
          <w:bCs/>
        </w:rPr>
        <w:t>.</w:t>
      </w:r>
    </w:p>
    <w:p w:rsidR="00C76356" w:rsidRPr="00552A9F" w:rsidRDefault="00C76356" w:rsidP="007A07BD">
      <w:pPr>
        <w:pStyle w:val="Heading3"/>
        <w:spacing w:before="60"/>
        <w:rPr>
          <w:rFonts w:hint="eastAsia"/>
        </w:rPr>
      </w:pPr>
      <w:r w:rsidRPr="00552A9F">
        <w:rPr>
          <w:rFonts w:hint="eastAsia"/>
        </w:rPr>
        <w:t>Constraints</w:t>
      </w:r>
    </w:p>
    <w:p w:rsidR="001066C1" w:rsidRDefault="006D6A3A" w:rsidP="006D6A3A">
      <w:pPr>
        <w:numPr>
          <w:ilvl w:val="0"/>
          <w:numId w:val="17"/>
        </w:numPr>
        <w:spacing w:before="0" w:after="0"/>
        <w:jc w:val="left"/>
      </w:pPr>
      <w:r>
        <w:t>The n</w:t>
      </w:r>
      <w:r w:rsidRPr="00552A9F">
        <w:t>umber</w:t>
      </w:r>
      <w:r>
        <w:t xml:space="preserve">s </w:t>
      </w:r>
      <w:r w:rsidR="0080585B">
        <w:rPr>
          <w:b/>
        </w:rPr>
        <w:t>X</w:t>
      </w:r>
      <w:r>
        <w:t xml:space="preserve">, </w:t>
      </w:r>
      <w:r w:rsidR="0080585B">
        <w:rPr>
          <w:b/>
        </w:rPr>
        <w:t>Y</w:t>
      </w:r>
      <w:r>
        <w:t xml:space="preserve"> and </w:t>
      </w:r>
      <w:r w:rsidR="0080585B">
        <w:rPr>
          <w:b/>
        </w:rPr>
        <w:t>Z</w:t>
      </w:r>
      <w:r>
        <w:rPr>
          <w:b/>
        </w:rPr>
        <w:t xml:space="preserve"> </w:t>
      </w:r>
      <w:r>
        <w:t>are</w:t>
      </w:r>
      <w:r w:rsidRPr="00552A9F">
        <w:t xml:space="preserve"> </w:t>
      </w:r>
      <w:r w:rsidR="0080585B">
        <w:t>positive even integers in the range [2</w:t>
      </w:r>
      <w:r>
        <w:t>…</w:t>
      </w:r>
      <w:r w:rsidR="00830A3B">
        <w:t>5</w:t>
      </w:r>
      <w:r>
        <w:t>0]</w:t>
      </w:r>
      <w:r w:rsidRPr="00552A9F">
        <w:t>.</w:t>
      </w:r>
    </w:p>
    <w:p w:rsidR="0080585B" w:rsidRDefault="0080585B" w:rsidP="006D6A3A">
      <w:pPr>
        <w:numPr>
          <w:ilvl w:val="0"/>
          <w:numId w:val="17"/>
        </w:numPr>
        <w:spacing w:before="0" w:after="0"/>
        <w:jc w:val="left"/>
      </w:pPr>
      <w:r>
        <w:t xml:space="preserve">The </w:t>
      </w:r>
      <w:r w:rsidR="00320ED9">
        <w:t>motion</w:t>
      </w:r>
      <w:r>
        <w:t xml:space="preserve"> strings will be between </w:t>
      </w:r>
      <w:r w:rsidR="00FE5622">
        <w:t>2</w:t>
      </w:r>
      <w:r w:rsidR="006C5DEA">
        <w:t xml:space="preserve"> and</w:t>
      </w:r>
      <w:r w:rsidR="00F90D18">
        <w:t xml:space="preserve"> </w:t>
      </w:r>
      <w:r w:rsidR="00E56C87">
        <w:t>12</w:t>
      </w:r>
      <w:r w:rsidR="0028166F">
        <w:t>0</w:t>
      </w:r>
      <w:r w:rsidR="009B2E65">
        <w:t xml:space="preserve"> characters long</w:t>
      </w:r>
      <w:r w:rsidR="00320ED9">
        <w:t xml:space="preserve"> (only characters M, L and R).</w:t>
      </w:r>
    </w:p>
    <w:p w:rsidR="0082250D" w:rsidRPr="001066C1" w:rsidRDefault="004730B9" w:rsidP="000200D8">
      <w:pPr>
        <w:numPr>
          <w:ilvl w:val="0"/>
          <w:numId w:val="17"/>
        </w:numPr>
        <w:spacing w:before="0" w:after="0"/>
        <w:jc w:val="left"/>
      </w:pPr>
      <w:r>
        <w:t>The</w:t>
      </w:r>
      <w:r w:rsidR="0080585B">
        <w:t xml:space="preserve"> length of the</w:t>
      </w:r>
      <w:r w:rsidR="00320ED9">
        <w:t xml:space="preserve"> motion</w:t>
      </w:r>
      <w:r w:rsidR="0080585B">
        <w:t xml:space="preserve"> strings will be long enough to finish the game.</w:t>
      </w:r>
    </w:p>
    <w:p w:rsidR="00C76356" w:rsidRPr="00552A9F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6B2D5A">
        <w:rPr>
          <w:lang w:eastAsia="ja-JP"/>
        </w:rPr>
        <w:t>0.</w:t>
      </w:r>
      <w:r w:rsidR="001642D9">
        <w:rPr>
          <w:lang w:eastAsia="ja-JP"/>
        </w:rPr>
        <w:t>1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 w:rsidR="00B5636E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71A55">
        <w:rPr>
          <w:lang w:eastAsia="ja-JP"/>
        </w:rPr>
        <w:t>16</w:t>
      </w:r>
      <w:r w:rsidRPr="00552A9F">
        <w:t xml:space="preserve"> MB.</w:t>
      </w:r>
    </w:p>
    <w:p w:rsidR="00B279C4" w:rsidRPr="00B279C4" w:rsidRDefault="00C76356" w:rsidP="00B47FF7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pPr w:leftFromText="181" w:rightFromText="181" w:vertAnchor="text" w:tblpX="1" w:tblpY="1"/>
        <w:tblOverlap w:val="never"/>
        <w:tblW w:w="10580" w:type="dxa"/>
        <w:tblLayout w:type="fixed"/>
        <w:tblLook w:val="0000" w:firstRow="0" w:lastRow="0" w:firstColumn="0" w:lastColumn="0" w:noHBand="0" w:noVBand="0"/>
      </w:tblPr>
      <w:tblGrid>
        <w:gridCol w:w="8322"/>
        <w:gridCol w:w="2258"/>
      </w:tblGrid>
      <w:tr w:rsidR="008C69F8" w:rsidRPr="00552A9F" w:rsidTr="00B279C4">
        <w:tblPrEx>
          <w:tblCellMar>
            <w:top w:w="0" w:type="dxa"/>
            <w:bottom w:w="0" w:type="dxa"/>
          </w:tblCellMar>
        </w:tblPrEx>
        <w:trPr>
          <w:trHeight w:val="8"/>
        </w:trPr>
        <w:tc>
          <w:tcPr>
            <w:tcW w:w="8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69F8" w:rsidRPr="004261C3" w:rsidRDefault="008C69F8" w:rsidP="001642D9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  <w:r w:rsidR="001B5ED2">
              <w:rPr>
                <w:rStyle w:val="Strong"/>
                <w:noProof/>
              </w:rPr>
              <w:t xml:space="preserve"> </w:t>
            </w:r>
            <w:r>
              <w:rPr>
                <w:rStyle w:val="Strong"/>
                <w:noProof/>
              </w:rPr>
              <w:t>input</w:t>
            </w:r>
            <w:r w:rsidR="001642D9">
              <w:rPr>
                <w:rStyle w:val="Strong"/>
                <w:noProof/>
              </w:rPr>
              <w:t xml:space="preserve"> (example on picture)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69F8" w:rsidRPr="004261C3" w:rsidRDefault="008C69F8" w:rsidP="001B5E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  <w:r w:rsidR="001B5ED2">
              <w:rPr>
                <w:rStyle w:val="Strong"/>
                <w:noProof/>
              </w:rPr>
              <w:t xml:space="preserve"> </w:t>
            </w:r>
            <w:r>
              <w:rPr>
                <w:rStyle w:val="Strong"/>
                <w:noProof/>
              </w:rPr>
              <w:t>output</w:t>
            </w:r>
          </w:p>
        </w:tc>
      </w:tr>
      <w:tr w:rsidR="008C69F8" w:rsidTr="00B279C4">
        <w:tblPrEx>
          <w:tblCellMar>
            <w:top w:w="0" w:type="dxa"/>
            <w:bottom w:w="0" w:type="dxa"/>
          </w:tblCellMar>
        </w:tblPrEx>
        <w:trPr>
          <w:trHeight w:val="8"/>
        </w:trPr>
        <w:tc>
          <w:tcPr>
            <w:tcW w:w="8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E8B" w:rsidRPr="00C17E8B" w:rsidRDefault="00033AA8" w:rsidP="00C17E8B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8 4 6</w:t>
            </w:r>
          </w:p>
          <w:p w:rsidR="00C17E8B" w:rsidRDefault="00C17E8B" w:rsidP="00C17E8B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C17E8B">
              <w:rPr>
                <w:rFonts w:ascii="Consolas" w:hAnsi="Consolas" w:cs="Consolas"/>
                <w:bCs/>
                <w:noProof/>
              </w:rPr>
              <w:t xml:space="preserve">2MLM1MRM2MR2MLMLMR3MRM  </w:t>
            </w:r>
          </w:p>
          <w:p w:rsidR="001B5ED2" w:rsidRPr="006051CC" w:rsidRDefault="00D342CA" w:rsidP="00C17E8B">
            <w:pPr>
              <w:spacing w:before="0" w:after="0"/>
              <w:rPr>
                <w:rFonts w:ascii="Consolas" w:hAnsi="Consolas" w:cs="Consolas" w:hint="eastAsia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LMMR</w:t>
            </w:r>
            <w:r w:rsidR="00C17E8B">
              <w:rPr>
                <w:rFonts w:ascii="Consolas" w:hAnsi="Consolas" w:cs="Consolas"/>
                <w:bCs/>
                <w:noProof/>
              </w:rPr>
              <w:t>2M4M</w:t>
            </w:r>
            <w:r>
              <w:rPr>
                <w:rFonts w:ascii="Consolas" w:hAnsi="Consolas" w:cs="Consolas"/>
                <w:bCs/>
                <w:noProof/>
              </w:rPr>
              <w:t>RMLMRMR</w:t>
            </w:r>
            <w:r w:rsidR="00C17E8B">
              <w:rPr>
                <w:rFonts w:ascii="Consolas" w:hAnsi="Consolas" w:cs="Consolas"/>
                <w:bCs/>
                <w:noProof/>
              </w:rPr>
              <w:t>1</w:t>
            </w:r>
            <w:r>
              <w:rPr>
                <w:rFonts w:ascii="Consolas" w:hAnsi="Consolas" w:cs="Consolas"/>
                <w:bCs/>
                <w:noProof/>
              </w:rPr>
              <w:t>M</w:t>
            </w:r>
            <w:r w:rsidR="00C17E8B">
              <w:rPr>
                <w:rFonts w:ascii="Consolas" w:hAnsi="Consolas" w:cs="Consolas"/>
                <w:bCs/>
                <w:noProof/>
              </w:rPr>
              <w:t>2M</w:t>
            </w:r>
            <w:r>
              <w:rPr>
                <w:rFonts w:ascii="Consolas" w:hAnsi="Consolas" w:cs="Consolas"/>
                <w:bCs/>
                <w:noProof/>
              </w:rPr>
              <w:t>RM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9C4" w:rsidRPr="00140B8E" w:rsidRDefault="00D342CA" w:rsidP="00CB2999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BLUE</w:t>
            </w:r>
          </w:p>
          <w:p w:rsidR="008C69F8" w:rsidRDefault="00D342CA" w:rsidP="00CB2999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9</w:t>
            </w:r>
          </w:p>
        </w:tc>
      </w:tr>
    </w:tbl>
    <w:p w:rsidR="00B279C4" w:rsidRDefault="00B279C4" w:rsidP="00A24D7D">
      <w:pPr>
        <w:spacing w:before="0" w:after="0"/>
      </w:pPr>
    </w:p>
    <w:tbl>
      <w:tblPr>
        <w:tblpPr w:leftFromText="181" w:rightFromText="181" w:vertAnchor="text" w:tblpX="1" w:tblpY="1"/>
        <w:tblOverlap w:val="never"/>
        <w:tblW w:w="10580" w:type="dxa"/>
        <w:tblLayout w:type="fixed"/>
        <w:tblLook w:val="0000" w:firstRow="0" w:lastRow="0" w:firstColumn="0" w:lastColumn="0" w:noHBand="0" w:noVBand="0"/>
      </w:tblPr>
      <w:tblGrid>
        <w:gridCol w:w="8322"/>
        <w:gridCol w:w="2258"/>
      </w:tblGrid>
      <w:tr w:rsidR="00B279C4" w:rsidRPr="00552A9F" w:rsidTr="00AB7ADA">
        <w:tblPrEx>
          <w:tblCellMar>
            <w:top w:w="0" w:type="dxa"/>
            <w:bottom w:w="0" w:type="dxa"/>
          </w:tblCellMar>
        </w:tblPrEx>
        <w:trPr>
          <w:trHeight w:val="8"/>
        </w:trPr>
        <w:tc>
          <w:tcPr>
            <w:tcW w:w="8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79C4" w:rsidRPr="004261C3" w:rsidRDefault="00B279C4" w:rsidP="00C034FC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  <w:r w:rsidR="001642D9">
              <w:rPr>
                <w:rStyle w:val="Strong"/>
                <w:noProof/>
              </w:rPr>
              <w:t xml:space="preserve"> (players move </w:t>
            </w:r>
            <w:r w:rsidR="00C034FC">
              <w:rPr>
                <w:rStyle w:val="Strong"/>
                <w:noProof/>
              </w:rPr>
              <w:t>without turning</w:t>
            </w:r>
            <w:r w:rsidR="001642D9">
              <w:rPr>
                <w:rStyle w:val="Strong"/>
                <w:noProof/>
              </w:rPr>
              <w:t xml:space="preserve"> and crash into each other)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79C4" w:rsidRPr="004261C3" w:rsidRDefault="00B279C4" w:rsidP="00AB7AD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</w:tr>
      <w:tr w:rsidR="00B279C4" w:rsidTr="00AB7ADA">
        <w:tblPrEx>
          <w:tblCellMar>
            <w:top w:w="0" w:type="dxa"/>
            <w:bottom w:w="0" w:type="dxa"/>
          </w:tblCellMar>
        </w:tblPrEx>
        <w:trPr>
          <w:trHeight w:val="8"/>
        </w:trPr>
        <w:tc>
          <w:tcPr>
            <w:tcW w:w="8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9C4" w:rsidRDefault="00845F32" w:rsidP="00B279C4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4 </w:t>
            </w:r>
            <w:r w:rsidR="00613070">
              <w:rPr>
                <w:rFonts w:ascii="Consolas" w:hAnsi="Consolas" w:cs="Consolas"/>
                <w:bCs/>
                <w:noProof/>
              </w:rPr>
              <w:t xml:space="preserve">2 </w:t>
            </w:r>
            <w:r>
              <w:rPr>
                <w:rFonts w:ascii="Consolas" w:hAnsi="Consolas" w:cs="Consolas"/>
                <w:bCs/>
                <w:noProof/>
              </w:rPr>
              <w:t>4</w:t>
            </w:r>
          </w:p>
          <w:p w:rsidR="00845F32" w:rsidRDefault="00C17E8B" w:rsidP="00B279C4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3M1M</w:t>
            </w:r>
          </w:p>
          <w:p w:rsidR="00845F32" w:rsidRDefault="00C17E8B" w:rsidP="00B279C4">
            <w:pPr>
              <w:spacing w:before="0" w:after="0"/>
              <w:rPr>
                <w:rFonts w:ascii="Consolas" w:hAnsi="Consolas" w:cs="Consolas" w:hint="eastAsia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2M1M1M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9C4" w:rsidRDefault="00140B8E" w:rsidP="00AB7AD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DRAW</w:t>
            </w:r>
          </w:p>
          <w:p w:rsidR="00B279C4" w:rsidRDefault="00691C60" w:rsidP="00AB7ADA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4</w:t>
            </w:r>
          </w:p>
        </w:tc>
      </w:tr>
    </w:tbl>
    <w:p w:rsidR="00B279C4" w:rsidRPr="00A24D7D" w:rsidRDefault="00B279C4" w:rsidP="00A24D7D">
      <w:pPr>
        <w:spacing w:before="0" w:after="0"/>
        <w:rPr>
          <w:vanish/>
        </w:rPr>
      </w:pPr>
    </w:p>
    <w:p w:rsidR="00A24D7D" w:rsidRPr="00A24D7D" w:rsidRDefault="00A24D7D" w:rsidP="00A24D7D">
      <w:pPr>
        <w:spacing w:before="0" w:after="0"/>
        <w:rPr>
          <w:vanish/>
        </w:rPr>
      </w:pPr>
    </w:p>
    <w:p w:rsidR="008B0C41" w:rsidRPr="00C76356" w:rsidRDefault="008B0C41" w:rsidP="007528B8"/>
    <w:sectPr w:rsidR="008B0C41" w:rsidRPr="00C76356" w:rsidSect="00346BC7">
      <w:headerReference w:type="default" r:id="rId10"/>
      <w:footerReference w:type="default" r:id="rId11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99C" w:rsidRDefault="0042199C">
      <w:r>
        <w:separator/>
      </w:r>
    </w:p>
  </w:endnote>
  <w:endnote w:type="continuationSeparator" w:id="0">
    <w:p w:rsidR="0042199C" w:rsidRDefault="00421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702040502020204"/>
    <w:charset w:val="00"/>
    <w:family w:val="swiss"/>
    <w:pitch w:val="variable"/>
    <w:sig w:usb0="A1002AEF" w:usb1="8000787B" w:usb2="00000008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D27F47">
            <w:rPr>
              <w:rFonts w:eastAsia="Malgun Gothic"/>
              <w:b/>
              <w:i/>
              <w:lang w:eastAsia="ko-KR"/>
            </w:rPr>
            <w:t>y 2013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4B6B77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4B6B77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99C" w:rsidRDefault="0042199C">
      <w:r>
        <w:separator/>
      </w:r>
    </w:p>
  </w:footnote>
  <w:footnote w:type="continuationSeparator" w:id="0">
    <w:p w:rsidR="0042199C" w:rsidRDefault="004219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354B91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proofErr w:type="gramStart"/>
          <w:r w:rsidR="008758B8">
            <w:rPr>
              <w:lang w:val="bg-BG"/>
            </w:rPr>
            <w:t>.“</w:t>
          </w:r>
          <w:proofErr w:type="gramEnd"/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04954"/>
    <w:multiLevelType w:val="hybridMultilevel"/>
    <w:tmpl w:val="B908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123F3B"/>
    <w:multiLevelType w:val="hybridMultilevel"/>
    <w:tmpl w:val="DF4CF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B92DB4"/>
    <w:multiLevelType w:val="hybridMultilevel"/>
    <w:tmpl w:val="F9B6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2"/>
  </w:num>
  <w:num w:numId="5">
    <w:abstractNumId w:val="17"/>
  </w:num>
  <w:num w:numId="6">
    <w:abstractNumId w:val="21"/>
  </w:num>
  <w:num w:numId="7">
    <w:abstractNumId w:val="16"/>
  </w:num>
  <w:num w:numId="8">
    <w:abstractNumId w:val="12"/>
  </w:num>
  <w:num w:numId="9">
    <w:abstractNumId w:val="0"/>
  </w:num>
  <w:num w:numId="10">
    <w:abstractNumId w:val="19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</w:num>
  <w:num w:numId="13">
    <w:abstractNumId w:val="9"/>
  </w:num>
  <w:num w:numId="14">
    <w:abstractNumId w:val="6"/>
  </w:num>
  <w:num w:numId="15">
    <w:abstractNumId w:val="18"/>
  </w:num>
  <w:num w:numId="16">
    <w:abstractNumId w:val="8"/>
  </w:num>
  <w:num w:numId="17">
    <w:abstractNumId w:val="2"/>
  </w:num>
  <w:num w:numId="18">
    <w:abstractNumId w:val="7"/>
  </w:num>
  <w:num w:numId="19">
    <w:abstractNumId w:val="13"/>
  </w:num>
  <w:num w:numId="20">
    <w:abstractNumId w:val="15"/>
  </w:num>
  <w:num w:numId="21">
    <w:abstractNumId w:val="3"/>
  </w:num>
  <w:num w:numId="22">
    <w:abstractNumId w:val="1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1907"/>
    <w:rsid w:val="00004E5A"/>
    <w:rsid w:val="00010247"/>
    <w:rsid w:val="00013CE3"/>
    <w:rsid w:val="00015083"/>
    <w:rsid w:val="000200D8"/>
    <w:rsid w:val="000221E2"/>
    <w:rsid w:val="00024338"/>
    <w:rsid w:val="00027702"/>
    <w:rsid w:val="00030EC7"/>
    <w:rsid w:val="00033AA8"/>
    <w:rsid w:val="00034946"/>
    <w:rsid w:val="00034D12"/>
    <w:rsid w:val="00035D8C"/>
    <w:rsid w:val="00043E10"/>
    <w:rsid w:val="00047FFB"/>
    <w:rsid w:val="00051A0F"/>
    <w:rsid w:val="00051ABB"/>
    <w:rsid w:val="00052FB4"/>
    <w:rsid w:val="00063ABA"/>
    <w:rsid w:val="00064377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96C54"/>
    <w:rsid w:val="0009726B"/>
    <w:rsid w:val="000A4B35"/>
    <w:rsid w:val="000A5461"/>
    <w:rsid w:val="000B338F"/>
    <w:rsid w:val="000B4A63"/>
    <w:rsid w:val="000C66A7"/>
    <w:rsid w:val="000C7484"/>
    <w:rsid w:val="000D0A29"/>
    <w:rsid w:val="000D0B05"/>
    <w:rsid w:val="000D16B0"/>
    <w:rsid w:val="000D2DC3"/>
    <w:rsid w:val="000E494F"/>
    <w:rsid w:val="000E532F"/>
    <w:rsid w:val="000E658C"/>
    <w:rsid w:val="000E6EA7"/>
    <w:rsid w:val="001066C1"/>
    <w:rsid w:val="00110D80"/>
    <w:rsid w:val="0011130B"/>
    <w:rsid w:val="00121975"/>
    <w:rsid w:val="001248BE"/>
    <w:rsid w:val="00125006"/>
    <w:rsid w:val="001255BE"/>
    <w:rsid w:val="00134C58"/>
    <w:rsid w:val="00140B8E"/>
    <w:rsid w:val="0014248C"/>
    <w:rsid w:val="00147D8A"/>
    <w:rsid w:val="001510E9"/>
    <w:rsid w:val="0015630B"/>
    <w:rsid w:val="001642D9"/>
    <w:rsid w:val="0017625F"/>
    <w:rsid w:val="00182843"/>
    <w:rsid w:val="00182F25"/>
    <w:rsid w:val="00184DE6"/>
    <w:rsid w:val="00190FDA"/>
    <w:rsid w:val="00193E4B"/>
    <w:rsid w:val="001957A4"/>
    <w:rsid w:val="0019590F"/>
    <w:rsid w:val="00196928"/>
    <w:rsid w:val="001976E7"/>
    <w:rsid w:val="001A10D5"/>
    <w:rsid w:val="001A6469"/>
    <w:rsid w:val="001B00CA"/>
    <w:rsid w:val="001B5ED2"/>
    <w:rsid w:val="001C6B8B"/>
    <w:rsid w:val="001E177B"/>
    <w:rsid w:val="001E6239"/>
    <w:rsid w:val="001F78E3"/>
    <w:rsid w:val="00205C2B"/>
    <w:rsid w:val="00213EAA"/>
    <w:rsid w:val="00216ED0"/>
    <w:rsid w:val="00221E09"/>
    <w:rsid w:val="002256CC"/>
    <w:rsid w:val="002270AD"/>
    <w:rsid w:val="00235C9C"/>
    <w:rsid w:val="0023691D"/>
    <w:rsid w:val="00241424"/>
    <w:rsid w:val="002475CB"/>
    <w:rsid w:val="0025114C"/>
    <w:rsid w:val="00254DE2"/>
    <w:rsid w:val="00270403"/>
    <w:rsid w:val="00270DD5"/>
    <w:rsid w:val="0027273B"/>
    <w:rsid w:val="002730AA"/>
    <w:rsid w:val="0028166F"/>
    <w:rsid w:val="00282B90"/>
    <w:rsid w:val="002868AD"/>
    <w:rsid w:val="00286DDB"/>
    <w:rsid w:val="0029561E"/>
    <w:rsid w:val="0029561F"/>
    <w:rsid w:val="002A7FD3"/>
    <w:rsid w:val="002B06D6"/>
    <w:rsid w:val="002B6B03"/>
    <w:rsid w:val="002C1485"/>
    <w:rsid w:val="002C6AC0"/>
    <w:rsid w:val="002F27CA"/>
    <w:rsid w:val="002F356E"/>
    <w:rsid w:val="00301D6A"/>
    <w:rsid w:val="003025F1"/>
    <w:rsid w:val="003028F2"/>
    <w:rsid w:val="00302E8D"/>
    <w:rsid w:val="00303CD5"/>
    <w:rsid w:val="003150A3"/>
    <w:rsid w:val="00320D9A"/>
    <w:rsid w:val="00320ED9"/>
    <w:rsid w:val="003349A0"/>
    <w:rsid w:val="003358B3"/>
    <w:rsid w:val="0033658C"/>
    <w:rsid w:val="00340BB7"/>
    <w:rsid w:val="0034143C"/>
    <w:rsid w:val="00346BC7"/>
    <w:rsid w:val="0035208B"/>
    <w:rsid w:val="00353E4D"/>
    <w:rsid w:val="00354B91"/>
    <w:rsid w:val="003606FD"/>
    <w:rsid w:val="003608B6"/>
    <w:rsid w:val="00360B4D"/>
    <w:rsid w:val="00360FBE"/>
    <w:rsid w:val="00361CF6"/>
    <w:rsid w:val="003625C6"/>
    <w:rsid w:val="00365DCF"/>
    <w:rsid w:val="00392D0A"/>
    <w:rsid w:val="003A243D"/>
    <w:rsid w:val="003A24B4"/>
    <w:rsid w:val="003A4BA8"/>
    <w:rsid w:val="003A7D07"/>
    <w:rsid w:val="003B0BA0"/>
    <w:rsid w:val="003B312B"/>
    <w:rsid w:val="003C355F"/>
    <w:rsid w:val="003C54AF"/>
    <w:rsid w:val="003D2B08"/>
    <w:rsid w:val="003D472C"/>
    <w:rsid w:val="003D657A"/>
    <w:rsid w:val="003E238C"/>
    <w:rsid w:val="003F0025"/>
    <w:rsid w:val="003F1538"/>
    <w:rsid w:val="003F309A"/>
    <w:rsid w:val="003F3A33"/>
    <w:rsid w:val="00404189"/>
    <w:rsid w:val="00407AF3"/>
    <w:rsid w:val="004110F5"/>
    <w:rsid w:val="00411B7D"/>
    <w:rsid w:val="00416D86"/>
    <w:rsid w:val="00417E6C"/>
    <w:rsid w:val="004210F6"/>
    <w:rsid w:val="0042199C"/>
    <w:rsid w:val="00422627"/>
    <w:rsid w:val="004254EE"/>
    <w:rsid w:val="00427EC6"/>
    <w:rsid w:val="00440B01"/>
    <w:rsid w:val="0044130E"/>
    <w:rsid w:val="004452F2"/>
    <w:rsid w:val="00445323"/>
    <w:rsid w:val="00446410"/>
    <w:rsid w:val="00453CA4"/>
    <w:rsid w:val="00454B4D"/>
    <w:rsid w:val="00460E19"/>
    <w:rsid w:val="0046113A"/>
    <w:rsid w:val="004616E5"/>
    <w:rsid w:val="00467E8E"/>
    <w:rsid w:val="00471AA9"/>
    <w:rsid w:val="004730B9"/>
    <w:rsid w:val="004766ED"/>
    <w:rsid w:val="00477264"/>
    <w:rsid w:val="00481F75"/>
    <w:rsid w:val="00482C90"/>
    <w:rsid w:val="00483439"/>
    <w:rsid w:val="00483CE4"/>
    <w:rsid w:val="004901CC"/>
    <w:rsid w:val="004910D1"/>
    <w:rsid w:val="00492D71"/>
    <w:rsid w:val="00493FC6"/>
    <w:rsid w:val="00496223"/>
    <w:rsid w:val="00496E0C"/>
    <w:rsid w:val="00497068"/>
    <w:rsid w:val="00497A4A"/>
    <w:rsid w:val="004B0789"/>
    <w:rsid w:val="004B28D9"/>
    <w:rsid w:val="004B6B77"/>
    <w:rsid w:val="004C0C23"/>
    <w:rsid w:val="004C1DF8"/>
    <w:rsid w:val="004C5ADC"/>
    <w:rsid w:val="004D0809"/>
    <w:rsid w:val="004D7BAC"/>
    <w:rsid w:val="004E19BB"/>
    <w:rsid w:val="004E3483"/>
    <w:rsid w:val="004E665D"/>
    <w:rsid w:val="004F4710"/>
    <w:rsid w:val="00502A78"/>
    <w:rsid w:val="00502DAB"/>
    <w:rsid w:val="005035CE"/>
    <w:rsid w:val="0051316B"/>
    <w:rsid w:val="00513183"/>
    <w:rsid w:val="005226E2"/>
    <w:rsid w:val="00535770"/>
    <w:rsid w:val="005361C2"/>
    <w:rsid w:val="0053698C"/>
    <w:rsid w:val="00540F05"/>
    <w:rsid w:val="005414FD"/>
    <w:rsid w:val="005429F8"/>
    <w:rsid w:val="00544796"/>
    <w:rsid w:val="00545767"/>
    <w:rsid w:val="00551E24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0724"/>
    <w:rsid w:val="00581484"/>
    <w:rsid w:val="00582B7E"/>
    <w:rsid w:val="005907FF"/>
    <w:rsid w:val="005A2EF8"/>
    <w:rsid w:val="005A5F0F"/>
    <w:rsid w:val="005B0D5C"/>
    <w:rsid w:val="005B6547"/>
    <w:rsid w:val="005C71B8"/>
    <w:rsid w:val="005D3F6F"/>
    <w:rsid w:val="005D52F9"/>
    <w:rsid w:val="005E0766"/>
    <w:rsid w:val="005E1991"/>
    <w:rsid w:val="005E3FFE"/>
    <w:rsid w:val="005F501E"/>
    <w:rsid w:val="005F6B13"/>
    <w:rsid w:val="006001FA"/>
    <w:rsid w:val="00601F75"/>
    <w:rsid w:val="006051CC"/>
    <w:rsid w:val="00605BD1"/>
    <w:rsid w:val="0061142D"/>
    <w:rsid w:val="006119C1"/>
    <w:rsid w:val="00613070"/>
    <w:rsid w:val="0062051F"/>
    <w:rsid w:val="00624069"/>
    <w:rsid w:val="0063318F"/>
    <w:rsid w:val="00634698"/>
    <w:rsid w:val="00636D60"/>
    <w:rsid w:val="006416F5"/>
    <w:rsid w:val="0064395E"/>
    <w:rsid w:val="00644980"/>
    <w:rsid w:val="0064610C"/>
    <w:rsid w:val="00647113"/>
    <w:rsid w:val="00647AD4"/>
    <w:rsid w:val="00647AF5"/>
    <w:rsid w:val="006525F2"/>
    <w:rsid w:val="00652CA5"/>
    <w:rsid w:val="006555B6"/>
    <w:rsid w:val="00655883"/>
    <w:rsid w:val="00660C70"/>
    <w:rsid w:val="00660EC8"/>
    <w:rsid w:val="00661D7B"/>
    <w:rsid w:val="006629F2"/>
    <w:rsid w:val="006675FF"/>
    <w:rsid w:val="00674B14"/>
    <w:rsid w:val="00676C1D"/>
    <w:rsid w:val="006810D8"/>
    <w:rsid w:val="00691C60"/>
    <w:rsid w:val="00694245"/>
    <w:rsid w:val="00695C4A"/>
    <w:rsid w:val="006A07DC"/>
    <w:rsid w:val="006A7D51"/>
    <w:rsid w:val="006B01AC"/>
    <w:rsid w:val="006B13C8"/>
    <w:rsid w:val="006B2D5A"/>
    <w:rsid w:val="006B5A62"/>
    <w:rsid w:val="006C38CD"/>
    <w:rsid w:val="006C5DEA"/>
    <w:rsid w:val="006D04FB"/>
    <w:rsid w:val="006D0EED"/>
    <w:rsid w:val="006D1308"/>
    <w:rsid w:val="006D6644"/>
    <w:rsid w:val="006D668C"/>
    <w:rsid w:val="006D6A3A"/>
    <w:rsid w:val="006E4384"/>
    <w:rsid w:val="006F0123"/>
    <w:rsid w:val="006F0602"/>
    <w:rsid w:val="00702E43"/>
    <w:rsid w:val="00705732"/>
    <w:rsid w:val="00706CA1"/>
    <w:rsid w:val="007079C8"/>
    <w:rsid w:val="00714254"/>
    <w:rsid w:val="0071580A"/>
    <w:rsid w:val="00731AB1"/>
    <w:rsid w:val="00732CC6"/>
    <w:rsid w:val="00733200"/>
    <w:rsid w:val="00746EE0"/>
    <w:rsid w:val="00750E5D"/>
    <w:rsid w:val="00751C0F"/>
    <w:rsid w:val="00752281"/>
    <w:rsid w:val="007528B8"/>
    <w:rsid w:val="00760400"/>
    <w:rsid w:val="007607A4"/>
    <w:rsid w:val="00764AF4"/>
    <w:rsid w:val="00774DB6"/>
    <w:rsid w:val="00777961"/>
    <w:rsid w:val="00787CC8"/>
    <w:rsid w:val="00790B8C"/>
    <w:rsid w:val="0079293A"/>
    <w:rsid w:val="00792E04"/>
    <w:rsid w:val="007A07BD"/>
    <w:rsid w:val="007A3AAC"/>
    <w:rsid w:val="007A5892"/>
    <w:rsid w:val="007A7D89"/>
    <w:rsid w:val="007B2F61"/>
    <w:rsid w:val="007B6C32"/>
    <w:rsid w:val="007C11B4"/>
    <w:rsid w:val="007C4F57"/>
    <w:rsid w:val="007D7773"/>
    <w:rsid w:val="007E26BB"/>
    <w:rsid w:val="007E3DB6"/>
    <w:rsid w:val="007E5359"/>
    <w:rsid w:val="007E682E"/>
    <w:rsid w:val="007E6837"/>
    <w:rsid w:val="007E7FC1"/>
    <w:rsid w:val="007F5C8C"/>
    <w:rsid w:val="00800BC7"/>
    <w:rsid w:val="008043A6"/>
    <w:rsid w:val="0080585B"/>
    <w:rsid w:val="008069D4"/>
    <w:rsid w:val="0081228D"/>
    <w:rsid w:val="00813201"/>
    <w:rsid w:val="00820B2D"/>
    <w:rsid w:val="00822482"/>
    <w:rsid w:val="0082250D"/>
    <w:rsid w:val="00823DEE"/>
    <w:rsid w:val="00827AA4"/>
    <w:rsid w:val="0083015F"/>
    <w:rsid w:val="00830A3B"/>
    <w:rsid w:val="00840B20"/>
    <w:rsid w:val="00840E37"/>
    <w:rsid w:val="0084132D"/>
    <w:rsid w:val="0084182A"/>
    <w:rsid w:val="00845C4A"/>
    <w:rsid w:val="00845F32"/>
    <w:rsid w:val="008471B5"/>
    <w:rsid w:val="00847872"/>
    <w:rsid w:val="008514AF"/>
    <w:rsid w:val="008571CD"/>
    <w:rsid w:val="008604D0"/>
    <w:rsid w:val="0086473A"/>
    <w:rsid w:val="0087049B"/>
    <w:rsid w:val="00872BA1"/>
    <w:rsid w:val="008758B8"/>
    <w:rsid w:val="00887AEA"/>
    <w:rsid w:val="00891459"/>
    <w:rsid w:val="00894CEC"/>
    <w:rsid w:val="00895207"/>
    <w:rsid w:val="00896023"/>
    <w:rsid w:val="008A12F2"/>
    <w:rsid w:val="008A56C9"/>
    <w:rsid w:val="008B0C41"/>
    <w:rsid w:val="008B5C37"/>
    <w:rsid w:val="008B67CB"/>
    <w:rsid w:val="008C36F8"/>
    <w:rsid w:val="008C69F8"/>
    <w:rsid w:val="008C6AB9"/>
    <w:rsid w:val="008D292C"/>
    <w:rsid w:val="008D388A"/>
    <w:rsid w:val="008D4936"/>
    <w:rsid w:val="008D5082"/>
    <w:rsid w:val="008D61D9"/>
    <w:rsid w:val="008D62EA"/>
    <w:rsid w:val="008E15AD"/>
    <w:rsid w:val="008E61EC"/>
    <w:rsid w:val="008F5C8A"/>
    <w:rsid w:val="008F7DA1"/>
    <w:rsid w:val="00900B9A"/>
    <w:rsid w:val="00907DC3"/>
    <w:rsid w:val="009128CD"/>
    <w:rsid w:val="00912C43"/>
    <w:rsid w:val="0091723A"/>
    <w:rsid w:val="009247A7"/>
    <w:rsid w:val="009259B6"/>
    <w:rsid w:val="00931142"/>
    <w:rsid w:val="00933A21"/>
    <w:rsid w:val="00933FBA"/>
    <w:rsid w:val="00936A7E"/>
    <w:rsid w:val="009370B8"/>
    <w:rsid w:val="009405E9"/>
    <w:rsid w:val="00940E9B"/>
    <w:rsid w:val="00941AF8"/>
    <w:rsid w:val="00941EE5"/>
    <w:rsid w:val="00944ED7"/>
    <w:rsid w:val="009514E9"/>
    <w:rsid w:val="0095490F"/>
    <w:rsid w:val="00957512"/>
    <w:rsid w:val="00965E5D"/>
    <w:rsid w:val="00971AB8"/>
    <w:rsid w:val="00977449"/>
    <w:rsid w:val="00987AE6"/>
    <w:rsid w:val="00991301"/>
    <w:rsid w:val="009A4939"/>
    <w:rsid w:val="009A534F"/>
    <w:rsid w:val="009B2E65"/>
    <w:rsid w:val="009B46EB"/>
    <w:rsid w:val="009C0D02"/>
    <w:rsid w:val="009C333D"/>
    <w:rsid w:val="009C6473"/>
    <w:rsid w:val="009D7C52"/>
    <w:rsid w:val="009E5CA1"/>
    <w:rsid w:val="009E611A"/>
    <w:rsid w:val="009E717D"/>
    <w:rsid w:val="009F4511"/>
    <w:rsid w:val="00A00F70"/>
    <w:rsid w:val="00A046D8"/>
    <w:rsid w:val="00A047EE"/>
    <w:rsid w:val="00A11397"/>
    <w:rsid w:val="00A2098C"/>
    <w:rsid w:val="00A24D7D"/>
    <w:rsid w:val="00A271AE"/>
    <w:rsid w:val="00A3561A"/>
    <w:rsid w:val="00A357C4"/>
    <w:rsid w:val="00A45C57"/>
    <w:rsid w:val="00A66D6C"/>
    <w:rsid w:val="00A72D3B"/>
    <w:rsid w:val="00A72E9D"/>
    <w:rsid w:val="00A74701"/>
    <w:rsid w:val="00A74A55"/>
    <w:rsid w:val="00A7521A"/>
    <w:rsid w:val="00A80D2D"/>
    <w:rsid w:val="00A81AF6"/>
    <w:rsid w:val="00A85672"/>
    <w:rsid w:val="00A85EDE"/>
    <w:rsid w:val="00A9578E"/>
    <w:rsid w:val="00A9626F"/>
    <w:rsid w:val="00A97129"/>
    <w:rsid w:val="00AA0C10"/>
    <w:rsid w:val="00AA25F7"/>
    <w:rsid w:val="00AB0E5D"/>
    <w:rsid w:val="00AB15CE"/>
    <w:rsid w:val="00AB26C0"/>
    <w:rsid w:val="00AB69F4"/>
    <w:rsid w:val="00AB7ADA"/>
    <w:rsid w:val="00AC4C23"/>
    <w:rsid w:val="00AC73A6"/>
    <w:rsid w:val="00AC7895"/>
    <w:rsid w:val="00AD01EA"/>
    <w:rsid w:val="00AD0AFF"/>
    <w:rsid w:val="00AE0A74"/>
    <w:rsid w:val="00AE3AE4"/>
    <w:rsid w:val="00AE5F07"/>
    <w:rsid w:val="00B05F43"/>
    <w:rsid w:val="00B1291D"/>
    <w:rsid w:val="00B13659"/>
    <w:rsid w:val="00B16F15"/>
    <w:rsid w:val="00B17E12"/>
    <w:rsid w:val="00B205EC"/>
    <w:rsid w:val="00B21BD9"/>
    <w:rsid w:val="00B21D49"/>
    <w:rsid w:val="00B222C7"/>
    <w:rsid w:val="00B279C4"/>
    <w:rsid w:val="00B409DD"/>
    <w:rsid w:val="00B42CD8"/>
    <w:rsid w:val="00B47FF7"/>
    <w:rsid w:val="00B55646"/>
    <w:rsid w:val="00B5636E"/>
    <w:rsid w:val="00B6125E"/>
    <w:rsid w:val="00B65A45"/>
    <w:rsid w:val="00B65AD0"/>
    <w:rsid w:val="00B65F4B"/>
    <w:rsid w:val="00B72C41"/>
    <w:rsid w:val="00B731EC"/>
    <w:rsid w:val="00B73A88"/>
    <w:rsid w:val="00B8107E"/>
    <w:rsid w:val="00B85060"/>
    <w:rsid w:val="00B864B2"/>
    <w:rsid w:val="00B90D06"/>
    <w:rsid w:val="00B94599"/>
    <w:rsid w:val="00BA08C1"/>
    <w:rsid w:val="00BA1F82"/>
    <w:rsid w:val="00BA31EF"/>
    <w:rsid w:val="00BA51CA"/>
    <w:rsid w:val="00BB17A9"/>
    <w:rsid w:val="00BB222F"/>
    <w:rsid w:val="00BB4534"/>
    <w:rsid w:val="00BC389A"/>
    <w:rsid w:val="00BC3EFF"/>
    <w:rsid w:val="00BC5E52"/>
    <w:rsid w:val="00BC6EC9"/>
    <w:rsid w:val="00BD4535"/>
    <w:rsid w:val="00BD68FF"/>
    <w:rsid w:val="00BE12AB"/>
    <w:rsid w:val="00BE3304"/>
    <w:rsid w:val="00BE62F2"/>
    <w:rsid w:val="00BF1CB7"/>
    <w:rsid w:val="00BF48FB"/>
    <w:rsid w:val="00BF5C48"/>
    <w:rsid w:val="00C034FC"/>
    <w:rsid w:val="00C03AED"/>
    <w:rsid w:val="00C106CA"/>
    <w:rsid w:val="00C1305F"/>
    <w:rsid w:val="00C17D8D"/>
    <w:rsid w:val="00C17E8B"/>
    <w:rsid w:val="00C3422D"/>
    <w:rsid w:val="00C34DDD"/>
    <w:rsid w:val="00C420D7"/>
    <w:rsid w:val="00C44134"/>
    <w:rsid w:val="00C55DD0"/>
    <w:rsid w:val="00C631D6"/>
    <w:rsid w:val="00C72A77"/>
    <w:rsid w:val="00C73A2A"/>
    <w:rsid w:val="00C74A16"/>
    <w:rsid w:val="00C75802"/>
    <w:rsid w:val="00C76356"/>
    <w:rsid w:val="00C80649"/>
    <w:rsid w:val="00C81030"/>
    <w:rsid w:val="00C81FF8"/>
    <w:rsid w:val="00C9068F"/>
    <w:rsid w:val="00C90C64"/>
    <w:rsid w:val="00C96DB1"/>
    <w:rsid w:val="00CA1113"/>
    <w:rsid w:val="00CB2999"/>
    <w:rsid w:val="00CB7622"/>
    <w:rsid w:val="00CC074D"/>
    <w:rsid w:val="00CC0A1F"/>
    <w:rsid w:val="00CC1700"/>
    <w:rsid w:val="00CD587F"/>
    <w:rsid w:val="00CD6A1A"/>
    <w:rsid w:val="00CE6E62"/>
    <w:rsid w:val="00CF1104"/>
    <w:rsid w:val="00CF2197"/>
    <w:rsid w:val="00D02496"/>
    <w:rsid w:val="00D03530"/>
    <w:rsid w:val="00D10D97"/>
    <w:rsid w:val="00D164DC"/>
    <w:rsid w:val="00D20940"/>
    <w:rsid w:val="00D25231"/>
    <w:rsid w:val="00D27F47"/>
    <w:rsid w:val="00D31CE4"/>
    <w:rsid w:val="00D31DCE"/>
    <w:rsid w:val="00D342CA"/>
    <w:rsid w:val="00D42DD5"/>
    <w:rsid w:val="00D44C79"/>
    <w:rsid w:val="00D45455"/>
    <w:rsid w:val="00D45A96"/>
    <w:rsid w:val="00D51436"/>
    <w:rsid w:val="00D5187A"/>
    <w:rsid w:val="00D522F6"/>
    <w:rsid w:val="00D535A9"/>
    <w:rsid w:val="00D551F8"/>
    <w:rsid w:val="00D6160F"/>
    <w:rsid w:val="00D7293C"/>
    <w:rsid w:val="00D73A9B"/>
    <w:rsid w:val="00D73E22"/>
    <w:rsid w:val="00D75DB1"/>
    <w:rsid w:val="00D7639A"/>
    <w:rsid w:val="00D840B7"/>
    <w:rsid w:val="00D8439C"/>
    <w:rsid w:val="00D84865"/>
    <w:rsid w:val="00D86395"/>
    <w:rsid w:val="00D92A7E"/>
    <w:rsid w:val="00D96D64"/>
    <w:rsid w:val="00DB0F13"/>
    <w:rsid w:val="00DB209F"/>
    <w:rsid w:val="00DB38AA"/>
    <w:rsid w:val="00DC2114"/>
    <w:rsid w:val="00DD2674"/>
    <w:rsid w:val="00DD2EBC"/>
    <w:rsid w:val="00DE0129"/>
    <w:rsid w:val="00DE3454"/>
    <w:rsid w:val="00DE664F"/>
    <w:rsid w:val="00DF1A77"/>
    <w:rsid w:val="00DF4650"/>
    <w:rsid w:val="00DF740F"/>
    <w:rsid w:val="00E03EE2"/>
    <w:rsid w:val="00E106F6"/>
    <w:rsid w:val="00E12D69"/>
    <w:rsid w:val="00E20B92"/>
    <w:rsid w:val="00E25A5E"/>
    <w:rsid w:val="00E27A62"/>
    <w:rsid w:val="00E32202"/>
    <w:rsid w:val="00E40570"/>
    <w:rsid w:val="00E42D47"/>
    <w:rsid w:val="00E43034"/>
    <w:rsid w:val="00E452E8"/>
    <w:rsid w:val="00E4538C"/>
    <w:rsid w:val="00E51190"/>
    <w:rsid w:val="00E53152"/>
    <w:rsid w:val="00E56B4A"/>
    <w:rsid w:val="00E56C87"/>
    <w:rsid w:val="00E61398"/>
    <w:rsid w:val="00E61411"/>
    <w:rsid w:val="00E62A7E"/>
    <w:rsid w:val="00E647DC"/>
    <w:rsid w:val="00E66244"/>
    <w:rsid w:val="00E67B75"/>
    <w:rsid w:val="00E71A55"/>
    <w:rsid w:val="00E71FE2"/>
    <w:rsid w:val="00E74F2F"/>
    <w:rsid w:val="00E760EB"/>
    <w:rsid w:val="00E76298"/>
    <w:rsid w:val="00E838A6"/>
    <w:rsid w:val="00E83D12"/>
    <w:rsid w:val="00E90A24"/>
    <w:rsid w:val="00E92F1E"/>
    <w:rsid w:val="00EA08B0"/>
    <w:rsid w:val="00EA0B21"/>
    <w:rsid w:val="00EA579E"/>
    <w:rsid w:val="00EA665A"/>
    <w:rsid w:val="00EB41F0"/>
    <w:rsid w:val="00EB4EF0"/>
    <w:rsid w:val="00EB5595"/>
    <w:rsid w:val="00EC04A3"/>
    <w:rsid w:val="00EC1617"/>
    <w:rsid w:val="00EC3CF5"/>
    <w:rsid w:val="00EC54DD"/>
    <w:rsid w:val="00EC7DC4"/>
    <w:rsid w:val="00ED05AF"/>
    <w:rsid w:val="00ED2F3E"/>
    <w:rsid w:val="00ED3504"/>
    <w:rsid w:val="00ED3E43"/>
    <w:rsid w:val="00ED4464"/>
    <w:rsid w:val="00ED44F7"/>
    <w:rsid w:val="00ED7BC2"/>
    <w:rsid w:val="00EE1904"/>
    <w:rsid w:val="00EE6905"/>
    <w:rsid w:val="00EF72FB"/>
    <w:rsid w:val="00F030AF"/>
    <w:rsid w:val="00F047BD"/>
    <w:rsid w:val="00F06A20"/>
    <w:rsid w:val="00F14419"/>
    <w:rsid w:val="00F14904"/>
    <w:rsid w:val="00F155FD"/>
    <w:rsid w:val="00F16FDA"/>
    <w:rsid w:val="00F20488"/>
    <w:rsid w:val="00F268C1"/>
    <w:rsid w:val="00F30CB3"/>
    <w:rsid w:val="00F35CD4"/>
    <w:rsid w:val="00F44305"/>
    <w:rsid w:val="00F5031A"/>
    <w:rsid w:val="00F53F61"/>
    <w:rsid w:val="00F56D2D"/>
    <w:rsid w:val="00F62CEE"/>
    <w:rsid w:val="00F642FA"/>
    <w:rsid w:val="00F73D3F"/>
    <w:rsid w:val="00F845B7"/>
    <w:rsid w:val="00F90D18"/>
    <w:rsid w:val="00F95498"/>
    <w:rsid w:val="00FB6A10"/>
    <w:rsid w:val="00FC3BEF"/>
    <w:rsid w:val="00FD0742"/>
    <w:rsid w:val="00FD45DD"/>
    <w:rsid w:val="00FE4A7A"/>
    <w:rsid w:val="00FE5622"/>
    <w:rsid w:val="00FF049B"/>
    <w:rsid w:val="00FF1CD8"/>
    <w:rsid w:val="00FF3937"/>
    <w:rsid w:val="00FF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AF0A75-DAED-47BA-87FF-18BA8C0B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9A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b/>
      <w:bCs/>
      <w:iCs/>
      <w:sz w:val="28"/>
      <w:szCs w:val="28"/>
      <w:lang w:val="x-none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b/>
      <w:bCs/>
      <w:szCs w:val="26"/>
      <w:lang w:val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A0D99-1460-4CB2-B988-D1588F12A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3978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keywords/>
  <cp:lastModifiedBy>Doncho Minkov</cp:lastModifiedBy>
  <cp:revision>3</cp:revision>
  <cp:lastPrinted>2011-11-24T16:37:00Z</cp:lastPrinted>
  <dcterms:created xsi:type="dcterms:W3CDTF">2013-09-13T12:53:00Z</dcterms:created>
  <dcterms:modified xsi:type="dcterms:W3CDTF">2013-09-13T12:54:00Z</dcterms:modified>
</cp:coreProperties>
</file>