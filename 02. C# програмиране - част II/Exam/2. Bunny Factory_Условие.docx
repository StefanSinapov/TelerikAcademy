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C41" w:rsidRDefault="0023691D" w:rsidP="00A85EDE">
      <w:pPr>
        <w:pStyle w:val="Heading2"/>
        <w:jc w:val="center"/>
        <w:rPr>
          <w:noProof/>
        </w:rPr>
      </w:pPr>
      <w:r w:rsidRPr="00A85EDE">
        <w:t>Problem</w:t>
      </w:r>
      <w:r w:rsidR="008B0C41" w:rsidRPr="00A85EDE">
        <w:t xml:space="preserve"> </w:t>
      </w:r>
      <w:r w:rsidR="00A740D4">
        <w:t>2</w:t>
      </w:r>
      <w:r w:rsidR="008B0C41" w:rsidRPr="00A85EDE">
        <w:t xml:space="preserve"> – </w:t>
      </w:r>
      <w:r w:rsidR="00A740D4">
        <w:rPr>
          <w:noProof/>
        </w:rPr>
        <w:t>Bunny Factory</w:t>
      </w:r>
    </w:p>
    <w:p w:rsidR="00C903F2" w:rsidRPr="00C903F2" w:rsidRDefault="00D5468F" w:rsidP="00C903F2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542925" y="1586865"/>
            <wp:positionH relativeFrom="margin">
              <wp:align>left</wp:align>
            </wp:positionH>
            <wp:positionV relativeFrom="margin">
              <wp:align>top</wp:align>
            </wp:positionV>
            <wp:extent cx="1552575" cy="155257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nny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6174">
        <w:t>Bunnies are interesting creatures (and cute as hell). If you put two bunnies in a single</w:t>
      </w:r>
      <w:r w:rsidR="00C517AB">
        <w:t xml:space="preserve"> bordered</w:t>
      </w:r>
      <w:r w:rsidR="00086174">
        <w:t xml:space="preserve"> </w:t>
      </w:r>
      <w:r w:rsidR="00CD3E3C">
        <w:t>space</w:t>
      </w:r>
      <w:r w:rsidR="008F6FB5">
        <w:t xml:space="preserve"> and</w:t>
      </w:r>
      <w:r w:rsidR="00086174">
        <w:t xml:space="preserve"> given some time, they</w:t>
      </w:r>
      <w:r w:rsidR="00420338">
        <w:t xml:space="preserve"> will</w:t>
      </w:r>
      <w:r w:rsidR="00086174">
        <w:t xml:space="preserve"> become four,</w:t>
      </w:r>
      <w:r w:rsidR="00F252E0">
        <w:t xml:space="preserve"> and</w:t>
      </w:r>
      <w:r w:rsidR="00086174">
        <w:t xml:space="preserve"> then eight, </w:t>
      </w:r>
      <w:r w:rsidR="00420338">
        <w:t>and then</w:t>
      </w:r>
      <w:r w:rsidR="00086174">
        <w:t xml:space="preserve"> sixteen</w:t>
      </w:r>
      <w:r w:rsidR="00965237">
        <w:t>, and then thirty two</w:t>
      </w:r>
      <w:r w:rsidR="00086174">
        <w:t xml:space="preserve"> and so on until the whole planet gets filled </w:t>
      </w:r>
      <w:r w:rsidR="009B1161">
        <w:t>with</w:t>
      </w:r>
      <w:r w:rsidR="00086174">
        <w:t xml:space="preserve"> little</w:t>
      </w:r>
      <w:r w:rsidR="009B1161">
        <w:t xml:space="preserve"> furry balls.</w:t>
      </w:r>
      <w:r w:rsidR="0066724E">
        <w:t xml:space="preserve"> Fortunately the humans have put a secret factory to </w:t>
      </w:r>
      <w:r w:rsidR="00EA7DFE">
        <w:t>keep</w:t>
      </w:r>
      <w:r w:rsidR="0066724E">
        <w:t xml:space="preserve"> this bunny madness</w:t>
      </w:r>
      <w:r w:rsidR="00647FEB">
        <w:t xml:space="preserve"> under control</w:t>
      </w:r>
      <w:r w:rsidR="0066724E">
        <w:t xml:space="preserve">. </w:t>
      </w:r>
    </w:p>
    <w:p w:rsidR="00EC7E7A" w:rsidRPr="00EC7E7A" w:rsidRDefault="002A0A0F" w:rsidP="00EC7E7A">
      <w:pPr>
        <w:pStyle w:val="Heading3"/>
        <w:rPr>
          <w:b w:val="0"/>
        </w:rPr>
      </w:pPr>
      <w:r>
        <w:rPr>
          <w:b w:val="0"/>
        </w:rPr>
        <w:t>The</w:t>
      </w:r>
      <w:r w:rsidR="0066724E">
        <w:rPr>
          <w:b w:val="0"/>
        </w:rPr>
        <w:t xml:space="preserve"> bunny factory</w:t>
      </w:r>
      <w:r w:rsidR="00003A94">
        <w:rPr>
          <w:b w:val="0"/>
        </w:rPr>
        <w:t xml:space="preserve"> </w:t>
      </w:r>
      <w:r w:rsidR="004E740C">
        <w:rPr>
          <w:b w:val="0"/>
        </w:rPr>
        <w:t>has</w:t>
      </w:r>
      <w:r w:rsidR="00E4176D">
        <w:rPr>
          <w:b w:val="0"/>
        </w:rPr>
        <w:t xml:space="preserve"> </w:t>
      </w:r>
      <w:proofErr w:type="spellStart"/>
      <w:r w:rsidR="00E4176D" w:rsidRPr="001721D6">
        <w:t>N</w:t>
      </w:r>
      <w:proofErr w:type="spellEnd"/>
      <w:r w:rsidR="004E740C">
        <w:rPr>
          <w:b w:val="0"/>
        </w:rPr>
        <w:t xml:space="preserve"> initial</w:t>
      </w:r>
      <w:r w:rsidR="00E4176D">
        <w:rPr>
          <w:b w:val="0"/>
        </w:rPr>
        <w:t xml:space="preserve"> cages </w:t>
      </w:r>
      <w:r w:rsidR="00EE4BE3">
        <w:rPr>
          <w:b w:val="0"/>
        </w:rPr>
        <w:t xml:space="preserve">filled </w:t>
      </w:r>
      <w:r w:rsidR="00E4176D">
        <w:rPr>
          <w:b w:val="0"/>
        </w:rPr>
        <w:t>with bunnies.</w:t>
      </w:r>
      <w:r w:rsidR="005B27D7">
        <w:rPr>
          <w:b w:val="0"/>
        </w:rPr>
        <w:t xml:space="preserve"> Each cage has more than 1 bunny (so that they can multiply without a problem).</w:t>
      </w:r>
      <w:r w:rsidR="00A35C3B">
        <w:rPr>
          <w:b w:val="0"/>
        </w:rPr>
        <w:t xml:space="preserve"> </w:t>
      </w:r>
      <w:r w:rsidR="00972C32">
        <w:rPr>
          <w:b w:val="0"/>
        </w:rPr>
        <w:t xml:space="preserve">The multiplication </w:t>
      </w:r>
      <w:r w:rsidR="00183B55">
        <w:rPr>
          <w:b w:val="0"/>
        </w:rPr>
        <w:t xml:space="preserve">process </w:t>
      </w:r>
      <w:r w:rsidR="00972C32">
        <w:rPr>
          <w:b w:val="0"/>
        </w:rPr>
        <w:t xml:space="preserve">consists of several similar cycles and stop when a certain condition is met. </w:t>
      </w:r>
      <w:r w:rsidR="00E4176D">
        <w:rPr>
          <w:b w:val="0"/>
        </w:rPr>
        <w:t xml:space="preserve">On each </w:t>
      </w:r>
      <w:r w:rsidR="00E4176D" w:rsidRPr="001721D6">
        <w:t>i-th</w:t>
      </w:r>
      <w:r w:rsidR="000A1AB4">
        <w:rPr>
          <w:b w:val="0"/>
        </w:rPr>
        <w:t xml:space="preserve"> cycle</w:t>
      </w:r>
      <w:r w:rsidR="006B5B34">
        <w:rPr>
          <w:b w:val="0"/>
        </w:rPr>
        <w:t xml:space="preserve"> </w:t>
      </w:r>
      <w:r w:rsidR="000A1AB4">
        <w:rPr>
          <w:b w:val="0"/>
        </w:rPr>
        <w:t>of the multiplication</w:t>
      </w:r>
      <w:r w:rsidR="00E25BD1">
        <w:rPr>
          <w:b w:val="0"/>
        </w:rPr>
        <w:t xml:space="preserve"> factory goes</w:t>
      </w:r>
      <w:r w:rsidR="00E4176D">
        <w:rPr>
          <w:b w:val="0"/>
        </w:rPr>
        <w:t xml:space="preserve"> through the following steps:</w:t>
      </w:r>
    </w:p>
    <w:p w:rsidR="00EE4103" w:rsidRDefault="00EE4103" w:rsidP="0042332B">
      <w:pPr>
        <w:pStyle w:val="ListParagraph"/>
        <w:numPr>
          <w:ilvl w:val="0"/>
          <w:numId w:val="23"/>
        </w:numPr>
      </w:pPr>
      <w:r>
        <w:t xml:space="preserve">If there are less than </w:t>
      </w:r>
      <w:proofErr w:type="spellStart"/>
      <w:r w:rsidRPr="00EE4103">
        <w:rPr>
          <w:b/>
        </w:rPr>
        <w:t>i</w:t>
      </w:r>
      <w:proofErr w:type="spellEnd"/>
      <w:r>
        <w:t xml:space="preserve"> cages, the factory stops the multiplication process.</w:t>
      </w:r>
    </w:p>
    <w:p w:rsidR="00EC7E7A" w:rsidRDefault="00904921" w:rsidP="000A1AB4">
      <w:pPr>
        <w:pStyle w:val="ListParagraph"/>
        <w:numPr>
          <w:ilvl w:val="0"/>
          <w:numId w:val="23"/>
        </w:numPr>
      </w:pPr>
      <w:r>
        <w:t>The factory</w:t>
      </w:r>
      <w:r w:rsidR="000A1AB4">
        <w:t xml:space="preserve"> get</w:t>
      </w:r>
      <w:r>
        <w:t>s</w:t>
      </w:r>
      <w:r w:rsidR="000A1AB4">
        <w:t xml:space="preserve"> the </w:t>
      </w:r>
      <w:r w:rsidR="001721D6">
        <w:t xml:space="preserve">first </w:t>
      </w:r>
      <w:proofErr w:type="spellStart"/>
      <w:r w:rsidR="001721D6" w:rsidRPr="00EC7E7A">
        <w:rPr>
          <w:b/>
        </w:rPr>
        <w:t>i</w:t>
      </w:r>
      <w:proofErr w:type="spellEnd"/>
      <w:r w:rsidR="001721D6" w:rsidRPr="001721D6">
        <w:t xml:space="preserve"> </w:t>
      </w:r>
      <w:r w:rsidR="001721D6">
        <w:t>cages and calculate</w:t>
      </w:r>
      <w:r w:rsidR="00DD739D">
        <w:t xml:space="preserve"> the sum </w:t>
      </w:r>
      <w:r w:rsidR="00DD739D" w:rsidRPr="00EC7E7A">
        <w:rPr>
          <w:b/>
        </w:rPr>
        <w:t xml:space="preserve">s </w:t>
      </w:r>
      <w:r w:rsidR="00DD739D">
        <w:t>of all bunnies in them</w:t>
      </w:r>
      <w:r w:rsidR="00BA1D41">
        <w:t>.</w:t>
      </w:r>
      <w:r w:rsidR="005B27D7">
        <w:t xml:space="preserve"> </w:t>
      </w:r>
    </w:p>
    <w:p w:rsidR="0086369F" w:rsidRDefault="0086369F" w:rsidP="000A1AB4">
      <w:pPr>
        <w:pStyle w:val="ListParagraph"/>
        <w:numPr>
          <w:ilvl w:val="0"/>
          <w:numId w:val="23"/>
        </w:numPr>
      </w:pPr>
      <w:r>
        <w:t xml:space="preserve">If there are less than </w:t>
      </w:r>
      <w:r>
        <w:rPr>
          <w:b/>
        </w:rPr>
        <w:t xml:space="preserve">s </w:t>
      </w:r>
      <w:r>
        <w:t xml:space="preserve">cages after </w:t>
      </w:r>
      <w:proofErr w:type="gramStart"/>
      <w:r>
        <w:t xml:space="preserve">the </w:t>
      </w:r>
      <w:r w:rsidRPr="00AB3AFD">
        <w:rPr>
          <w:b/>
        </w:rPr>
        <w:t>i</w:t>
      </w:r>
      <w:proofErr w:type="gramEnd"/>
      <w:r w:rsidRPr="00AB3AFD">
        <w:rPr>
          <w:b/>
        </w:rPr>
        <w:t>-th</w:t>
      </w:r>
      <w:r>
        <w:t xml:space="preserve"> one, </w:t>
      </w:r>
      <w:r w:rsidR="00E2539A">
        <w:t>the factory stop</w:t>
      </w:r>
      <w:r w:rsidR="00D971CB">
        <w:t>s</w:t>
      </w:r>
      <w:r w:rsidR="00E2539A">
        <w:t xml:space="preserve"> the multiplication process.</w:t>
      </w:r>
    </w:p>
    <w:p w:rsidR="00BA1D41" w:rsidRDefault="00714737" w:rsidP="000A1AB4">
      <w:pPr>
        <w:pStyle w:val="ListParagraph"/>
        <w:numPr>
          <w:ilvl w:val="0"/>
          <w:numId w:val="23"/>
        </w:numPr>
      </w:pPr>
      <w:r>
        <w:t xml:space="preserve">The factory </w:t>
      </w:r>
      <w:r w:rsidR="00BA1D41">
        <w:t>get</w:t>
      </w:r>
      <w:r>
        <w:t>s</w:t>
      </w:r>
      <w:r w:rsidR="00BA1D41">
        <w:t xml:space="preserve"> </w:t>
      </w:r>
      <w:r w:rsidR="005B27D7">
        <w:t xml:space="preserve">the </w:t>
      </w:r>
      <w:r w:rsidR="00904AED">
        <w:t>next</w:t>
      </w:r>
      <w:r w:rsidR="005B27D7">
        <w:t xml:space="preserve"> </w:t>
      </w:r>
      <w:r w:rsidR="005B27D7" w:rsidRPr="005B27D7">
        <w:rPr>
          <w:b/>
        </w:rPr>
        <w:t>s</w:t>
      </w:r>
      <w:r w:rsidR="005B27D7">
        <w:rPr>
          <w:b/>
        </w:rPr>
        <w:t xml:space="preserve"> </w:t>
      </w:r>
      <w:r w:rsidR="005B27D7" w:rsidRPr="005B27D7">
        <w:t>cages a</w:t>
      </w:r>
      <w:r w:rsidR="00C974ED">
        <w:t>fter</w:t>
      </w:r>
      <w:r w:rsidR="00904AED">
        <w:t xml:space="preserve"> </w:t>
      </w:r>
      <w:proofErr w:type="gramStart"/>
      <w:r w:rsidR="00C974ED">
        <w:t xml:space="preserve">the </w:t>
      </w:r>
      <w:r w:rsidR="005B27D7" w:rsidRPr="005B27D7">
        <w:rPr>
          <w:b/>
        </w:rPr>
        <w:t>i</w:t>
      </w:r>
      <w:proofErr w:type="gramEnd"/>
      <w:r w:rsidR="005B27D7" w:rsidRPr="005B27D7">
        <w:rPr>
          <w:b/>
        </w:rPr>
        <w:t>-th</w:t>
      </w:r>
      <w:r w:rsidR="005B27D7">
        <w:t xml:space="preserve"> </w:t>
      </w:r>
      <w:r w:rsidR="0086369F">
        <w:t>one</w:t>
      </w:r>
      <w:r w:rsidR="00350B69">
        <w:t xml:space="preserve"> </w:t>
      </w:r>
      <w:r w:rsidR="005B27D7">
        <w:t>and calculate</w:t>
      </w:r>
      <w:r w:rsidR="00CE6A06">
        <w:t>s</w:t>
      </w:r>
      <w:r w:rsidR="005B27D7">
        <w:t xml:space="preserve"> </w:t>
      </w:r>
      <w:r w:rsidR="008C0DA8">
        <w:t>the</w:t>
      </w:r>
      <w:r w:rsidR="005B27D7">
        <w:t xml:space="preserve"> </w:t>
      </w:r>
      <w:r w:rsidR="005B27D7" w:rsidRPr="00220A85">
        <w:rPr>
          <w:b/>
        </w:rPr>
        <w:t>sum</w:t>
      </w:r>
      <w:r w:rsidR="005B27D7">
        <w:t xml:space="preserve"> and </w:t>
      </w:r>
      <w:r w:rsidR="00AF7CD2">
        <w:rPr>
          <w:b/>
        </w:rPr>
        <w:t>product</w:t>
      </w:r>
      <w:r w:rsidR="00AF7CD2">
        <w:t xml:space="preserve"> of all bunnies in them. </w:t>
      </w:r>
    </w:p>
    <w:p w:rsidR="005A0418" w:rsidRDefault="005A0418" w:rsidP="000A1AB4">
      <w:pPr>
        <w:pStyle w:val="ListParagraph"/>
        <w:numPr>
          <w:ilvl w:val="0"/>
          <w:numId w:val="23"/>
        </w:numPr>
      </w:pPr>
      <w:r>
        <w:t xml:space="preserve">These </w:t>
      </w:r>
      <w:r w:rsidRPr="005A0418">
        <w:rPr>
          <w:b/>
        </w:rPr>
        <w:t>sum</w:t>
      </w:r>
      <w:r>
        <w:t xml:space="preserve"> and </w:t>
      </w:r>
      <w:r w:rsidRPr="005A0418">
        <w:rPr>
          <w:b/>
        </w:rPr>
        <w:t>product</w:t>
      </w:r>
      <w:r w:rsidR="00EA7655">
        <w:t xml:space="preserve"> are concatenated as </w:t>
      </w:r>
      <w:r w:rsidR="00EA7655" w:rsidRPr="00E30CE1">
        <w:rPr>
          <w:b/>
        </w:rPr>
        <w:t>next</w:t>
      </w:r>
      <w:r w:rsidR="00EA7655">
        <w:t xml:space="preserve"> </w:t>
      </w:r>
      <w:r w:rsidR="00A35C3B">
        <w:t>c</w:t>
      </w:r>
      <w:r w:rsidR="00EA7655">
        <w:t>ages.</w:t>
      </w:r>
      <w:r w:rsidR="009F77AD">
        <w:t xml:space="preserve"> All cages that </w:t>
      </w:r>
      <w:r w:rsidR="00C4791C">
        <w:t>were</w:t>
      </w:r>
      <w:r w:rsidR="009F77AD">
        <w:t xml:space="preserve"> not included in the calculations are simpl</w:t>
      </w:r>
      <w:r w:rsidR="00B10A29">
        <w:t>y</w:t>
      </w:r>
      <w:r w:rsidR="009F77AD">
        <w:t xml:space="preserve"> appended to </w:t>
      </w:r>
      <w:r w:rsidR="009F77AD" w:rsidRPr="009F77AD">
        <w:rPr>
          <w:b/>
        </w:rPr>
        <w:t>next</w:t>
      </w:r>
      <w:r w:rsidR="009F77AD">
        <w:t>.</w:t>
      </w:r>
    </w:p>
    <w:p w:rsidR="00E30CE1" w:rsidRDefault="00E30CE1" w:rsidP="000A1AB4">
      <w:pPr>
        <w:pStyle w:val="ListParagraph"/>
        <w:numPr>
          <w:ilvl w:val="0"/>
          <w:numId w:val="23"/>
        </w:numPr>
      </w:pPr>
      <w:r>
        <w:t xml:space="preserve">The factory gets several empty cages then gets </w:t>
      </w:r>
      <w:r w:rsidR="007D73D0">
        <w:t xml:space="preserve">the digits of </w:t>
      </w:r>
      <w:r w:rsidRPr="00E30CE1">
        <w:rPr>
          <w:b/>
        </w:rPr>
        <w:t>next</w:t>
      </w:r>
      <w:r>
        <w:t xml:space="preserve"> and for each digit puts the same </w:t>
      </w:r>
      <w:r w:rsidR="007D73D0">
        <w:t xml:space="preserve">amount of </w:t>
      </w:r>
      <w:r>
        <w:t xml:space="preserve">bunnies in </w:t>
      </w:r>
      <w:r w:rsidR="007D73D0">
        <w:t>each cell.</w:t>
      </w:r>
      <w:r w:rsidR="00CF0F05">
        <w:t xml:space="preserve"> If the digit is </w:t>
      </w:r>
      <w:r w:rsidR="00CF0F05" w:rsidRPr="00C8499D">
        <w:rPr>
          <w:b/>
        </w:rPr>
        <w:t>1</w:t>
      </w:r>
      <w:r w:rsidR="00CF0F05">
        <w:t xml:space="preserve"> or </w:t>
      </w:r>
      <w:r w:rsidR="00CF0F05" w:rsidRPr="00C8499D">
        <w:rPr>
          <w:b/>
        </w:rPr>
        <w:t>0</w:t>
      </w:r>
      <w:r w:rsidR="00CF0F05">
        <w:t>, the digit is ignored.</w:t>
      </w:r>
    </w:p>
    <w:p w:rsidR="00AD5A38" w:rsidRDefault="00026D3A" w:rsidP="000A1AB4">
      <w:pPr>
        <w:pStyle w:val="ListParagraph"/>
        <w:numPr>
          <w:ilvl w:val="0"/>
          <w:numId w:val="23"/>
        </w:numPr>
      </w:pPr>
      <w:r>
        <w:t>Step 1 is repeated for the newly generated cages with bunnies.</w:t>
      </w:r>
    </w:p>
    <w:p w:rsidR="00B97097" w:rsidRDefault="00B97097" w:rsidP="00B97097">
      <w:r>
        <w:t>Here is an example for better clarification:</w:t>
      </w:r>
    </w:p>
    <w:p w:rsidR="00BD0B03" w:rsidRDefault="00B97097" w:rsidP="00BD0B03">
      <w:pPr>
        <w:pStyle w:val="ListParagraph"/>
        <w:numPr>
          <w:ilvl w:val="0"/>
          <w:numId w:val="25"/>
        </w:numPr>
      </w:pPr>
      <w:r>
        <w:t xml:space="preserve">Consider we have </w:t>
      </w:r>
      <w:r w:rsidR="00301FC5">
        <w:rPr>
          <w:b/>
        </w:rPr>
        <w:t>12</w:t>
      </w:r>
      <w:r w:rsidR="00924C03">
        <w:t xml:space="preserve"> </w:t>
      </w:r>
      <w:r>
        <w:t xml:space="preserve">cages with these bunnies: </w:t>
      </w:r>
      <w:r w:rsidRPr="00BD0B03">
        <w:rPr>
          <w:b/>
        </w:rPr>
        <w:t xml:space="preserve">3 2 5 </w:t>
      </w:r>
      <w:r w:rsidR="00AD05BB" w:rsidRPr="00BD0B03">
        <w:rPr>
          <w:b/>
        </w:rPr>
        <w:t>5</w:t>
      </w:r>
      <w:r w:rsidRPr="00BD0B03">
        <w:rPr>
          <w:b/>
        </w:rPr>
        <w:t xml:space="preserve"> 4</w:t>
      </w:r>
      <w:r w:rsidR="000B5D14">
        <w:rPr>
          <w:b/>
        </w:rPr>
        <w:t xml:space="preserve"> 8 4</w:t>
      </w:r>
      <w:r w:rsidR="00123413">
        <w:rPr>
          <w:b/>
        </w:rPr>
        <w:t xml:space="preserve"> 9 5 6 3 4</w:t>
      </w:r>
      <w:r w:rsidR="00AD05BB">
        <w:t>.</w:t>
      </w:r>
    </w:p>
    <w:p w:rsidR="00BD0B03" w:rsidRDefault="000378B5" w:rsidP="00BD0B03">
      <w:pPr>
        <w:pStyle w:val="ListParagraph"/>
        <w:numPr>
          <w:ilvl w:val="0"/>
          <w:numId w:val="25"/>
        </w:numPr>
      </w:pPr>
      <w:r>
        <w:t>The factory</w:t>
      </w:r>
      <w:r w:rsidR="00AD05BB">
        <w:t xml:space="preserve"> start</w:t>
      </w:r>
      <w:r>
        <w:t>s</w:t>
      </w:r>
      <w:r w:rsidR="00AD05BB">
        <w:t xml:space="preserve"> the process </w:t>
      </w:r>
      <w:r w:rsidR="00ED39D7">
        <w:t>with the first cycle</w:t>
      </w:r>
      <w:r w:rsidR="006A083A">
        <w:t xml:space="preserve">, so </w:t>
      </w:r>
      <w:r w:rsidR="00286F65">
        <w:t>it</w:t>
      </w:r>
      <w:r w:rsidR="006A083A">
        <w:t xml:space="preserve"> take</w:t>
      </w:r>
      <w:r w:rsidR="00286F65">
        <w:t>s</w:t>
      </w:r>
      <w:r w:rsidR="006A083A">
        <w:t xml:space="preserve"> the first cage as sum </w:t>
      </w:r>
      <w:r w:rsidR="006A083A" w:rsidRPr="00BD0B03">
        <w:rPr>
          <w:b/>
        </w:rPr>
        <w:t xml:space="preserve">s </w:t>
      </w:r>
      <w:r w:rsidR="006A083A">
        <w:t xml:space="preserve">– </w:t>
      </w:r>
      <w:r w:rsidR="006A083A" w:rsidRPr="00BD0B03">
        <w:rPr>
          <w:b/>
        </w:rPr>
        <w:t>3</w:t>
      </w:r>
      <w:r w:rsidR="006A083A">
        <w:t xml:space="preserve">. </w:t>
      </w:r>
    </w:p>
    <w:p w:rsidR="00B97097" w:rsidRDefault="000F3148" w:rsidP="00BD0B03">
      <w:pPr>
        <w:pStyle w:val="ListParagraph"/>
        <w:numPr>
          <w:ilvl w:val="0"/>
          <w:numId w:val="25"/>
        </w:numPr>
      </w:pPr>
      <w:r>
        <w:t>The factory</w:t>
      </w:r>
      <w:r w:rsidR="00BD0B03">
        <w:t xml:space="preserve"> take</w:t>
      </w:r>
      <w:r>
        <w:t>s</w:t>
      </w:r>
      <w:r w:rsidR="00BD0B03">
        <w:t xml:space="preserve"> the next </w:t>
      </w:r>
      <w:r w:rsidR="00BD0B03" w:rsidRPr="00BD0B03">
        <w:rPr>
          <w:b/>
        </w:rPr>
        <w:t>3</w:t>
      </w:r>
      <w:r w:rsidR="00BD0B03">
        <w:t xml:space="preserve"> cages (</w:t>
      </w:r>
      <w:r w:rsidR="00BD0B03" w:rsidRPr="00496115">
        <w:rPr>
          <w:b/>
        </w:rPr>
        <w:t>2 5 5</w:t>
      </w:r>
      <w:r w:rsidR="00BD0B03">
        <w:t>) after the first one and calculate</w:t>
      </w:r>
      <w:r w:rsidR="00C51B13">
        <w:t>s</w:t>
      </w:r>
      <w:r w:rsidR="00BD0B03">
        <w:t xml:space="preserve"> their </w:t>
      </w:r>
      <w:r w:rsidR="00BD0B03" w:rsidRPr="00BD0B03">
        <w:rPr>
          <w:b/>
        </w:rPr>
        <w:t>sum</w:t>
      </w:r>
      <w:r w:rsidR="00BD0B03">
        <w:t xml:space="preserve"> – </w:t>
      </w:r>
      <w:r w:rsidR="00BD0B03" w:rsidRPr="00250E20">
        <w:rPr>
          <w:b/>
        </w:rPr>
        <w:t xml:space="preserve">12 </w:t>
      </w:r>
      <w:r w:rsidR="00250E20" w:rsidRPr="00250E20">
        <w:t>–</w:t>
      </w:r>
      <w:r w:rsidR="00250E20">
        <w:rPr>
          <w:b/>
        </w:rPr>
        <w:t xml:space="preserve"> </w:t>
      </w:r>
      <w:r w:rsidR="00250E20">
        <w:t xml:space="preserve">and </w:t>
      </w:r>
      <w:r w:rsidR="00250E20" w:rsidRPr="00250E20">
        <w:rPr>
          <w:b/>
        </w:rPr>
        <w:t>product</w:t>
      </w:r>
      <w:r w:rsidR="00250E20">
        <w:rPr>
          <w:b/>
        </w:rPr>
        <w:t xml:space="preserve"> </w:t>
      </w:r>
      <w:r w:rsidR="00250E20">
        <w:t xml:space="preserve">– </w:t>
      </w:r>
      <w:r w:rsidR="00250E20" w:rsidRPr="00250E20">
        <w:rPr>
          <w:b/>
        </w:rPr>
        <w:t>50</w:t>
      </w:r>
      <w:r w:rsidR="00250E20">
        <w:t xml:space="preserve">. </w:t>
      </w:r>
    </w:p>
    <w:p w:rsidR="000378B5" w:rsidRDefault="00EF5B60" w:rsidP="00BD0B03">
      <w:pPr>
        <w:pStyle w:val="ListParagraph"/>
        <w:numPr>
          <w:ilvl w:val="0"/>
          <w:numId w:val="25"/>
        </w:numPr>
      </w:pPr>
      <w:r>
        <w:t>The factory</w:t>
      </w:r>
      <w:r w:rsidR="000378B5">
        <w:t xml:space="preserve"> concatenate</w:t>
      </w:r>
      <w:r>
        <w:t>s</w:t>
      </w:r>
      <w:r w:rsidR="000378B5">
        <w:t xml:space="preserve"> the results and append</w:t>
      </w:r>
      <w:r w:rsidR="007D3E56">
        <w:t>s</w:t>
      </w:r>
      <w:r w:rsidR="000378B5">
        <w:t xml:space="preserve"> all the </w:t>
      </w:r>
      <w:r w:rsidR="002F1629">
        <w:t>untouched</w:t>
      </w:r>
      <w:r w:rsidR="000378B5">
        <w:t xml:space="preserve"> cages – </w:t>
      </w:r>
      <w:r w:rsidR="000378B5" w:rsidRPr="00607EA8">
        <w:rPr>
          <w:b/>
        </w:rPr>
        <w:t>12</w:t>
      </w:r>
      <w:r w:rsidR="000378B5">
        <w:t xml:space="preserve">, </w:t>
      </w:r>
      <w:r w:rsidR="000378B5" w:rsidRPr="00607EA8">
        <w:rPr>
          <w:b/>
        </w:rPr>
        <w:t>50</w:t>
      </w:r>
      <w:r w:rsidR="000378B5">
        <w:t xml:space="preserve"> and </w:t>
      </w:r>
      <w:r w:rsidR="00AD114E" w:rsidRPr="00BD0B03">
        <w:rPr>
          <w:b/>
        </w:rPr>
        <w:t>4</w:t>
      </w:r>
      <w:r w:rsidR="00AD114E">
        <w:rPr>
          <w:b/>
        </w:rPr>
        <w:t xml:space="preserve">8495634 </w:t>
      </w:r>
      <w:r w:rsidR="000378B5">
        <w:t xml:space="preserve">– resulting in </w:t>
      </w:r>
      <w:r w:rsidR="000378B5" w:rsidRPr="00123413">
        <w:rPr>
          <w:b/>
        </w:rPr>
        <w:t>1250484</w:t>
      </w:r>
      <w:r w:rsidR="00706ECC">
        <w:rPr>
          <w:b/>
        </w:rPr>
        <w:t>95634</w:t>
      </w:r>
      <w:r w:rsidR="000378B5">
        <w:t xml:space="preserve">. </w:t>
      </w:r>
    </w:p>
    <w:p w:rsidR="00123413" w:rsidRPr="004B5B82" w:rsidRDefault="00123413" w:rsidP="00BD0B03">
      <w:pPr>
        <w:pStyle w:val="ListParagraph"/>
        <w:numPr>
          <w:ilvl w:val="0"/>
          <w:numId w:val="25"/>
        </w:numPr>
      </w:pPr>
      <w:r>
        <w:t xml:space="preserve">All digits equal to 1 or 0 are excluded – final result is </w:t>
      </w:r>
      <w:r w:rsidR="00E720A8" w:rsidRPr="00123413">
        <w:rPr>
          <w:b/>
        </w:rPr>
        <w:t>25484</w:t>
      </w:r>
      <w:r w:rsidR="00E720A8">
        <w:rPr>
          <w:b/>
        </w:rPr>
        <w:t>95634</w:t>
      </w:r>
      <w:r w:rsidR="007E63E0" w:rsidRPr="004B5B82">
        <w:t>.</w:t>
      </w:r>
    </w:p>
    <w:p w:rsidR="004B5B82" w:rsidRDefault="004B5B82" w:rsidP="00BD0B03">
      <w:pPr>
        <w:pStyle w:val="ListParagraph"/>
        <w:numPr>
          <w:ilvl w:val="0"/>
          <w:numId w:val="25"/>
        </w:numPr>
      </w:pPr>
      <w:r w:rsidRPr="004B5B82">
        <w:t xml:space="preserve">The factory </w:t>
      </w:r>
      <w:r>
        <w:t>fill</w:t>
      </w:r>
      <w:r w:rsidR="00860666">
        <w:t>s</w:t>
      </w:r>
      <w:r>
        <w:t xml:space="preserve"> the next cages with bunnies – </w:t>
      </w:r>
      <w:r w:rsidR="00EA7077" w:rsidRPr="00123413">
        <w:rPr>
          <w:b/>
        </w:rPr>
        <w:t>2</w:t>
      </w:r>
      <w:r w:rsidR="00EA7077">
        <w:rPr>
          <w:b/>
        </w:rPr>
        <w:t xml:space="preserve"> </w:t>
      </w:r>
      <w:r w:rsidR="00EA7077" w:rsidRPr="00123413">
        <w:rPr>
          <w:b/>
        </w:rPr>
        <w:t>5</w:t>
      </w:r>
      <w:r w:rsidR="00EA7077">
        <w:rPr>
          <w:b/>
        </w:rPr>
        <w:t xml:space="preserve"> </w:t>
      </w:r>
      <w:r w:rsidR="00EA7077" w:rsidRPr="00123413">
        <w:rPr>
          <w:b/>
        </w:rPr>
        <w:t>4</w:t>
      </w:r>
      <w:r w:rsidR="00EA7077">
        <w:rPr>
          <w:b/>
        </w:rPr>
        <w:t xml:space="preserve"> </w:t>
      </w:r>
      <w:r w:rsidR="00EA7077" w:rsidRPr="00123413">
        <w:rPr>
          <w:b/>
        </w:rPr>
        <w:t>8</w:t>
      </w:r>
      <w:r w:rsidR="00EA7077">
        <w:rPr>
          <w:b/>
        </w:rPr>
        <w:t xml:space="preserve"> </w:t>
      </w:r>
      <w:r w:rsidR="00EA7077" w:rsidRPr="00123413">
        <w:rPr>
          <w:b/>
        </w:rPr>
        <w:t>4</w:t>
      </w:r>
      <w:r w:rsidR="00EA7077">
        <w:rPr>
          <w:b/>
        </w:rPr>
        <w:t xml:space="preserve"> 9 5 6 3 4</w:t>
      </w:r>
      <w:r w:rsidR="00202D49">
        <w:t>.</w:t>
      </w:r>
    </w:p>
    <w:p w:rsidR="009B54DD" w:rsidRDefault="009B54DD" w:rsidP="00BD0B03">
      <w:pPr>
        <w:pStyle w:val="ListParagraph"/>
        <w:numPr>
          <w:ilvl w:val="0"/>
          <w:numId w:val="25"/>
        </w:numPr>
      </w:pPr>
      <w:r>
        <w:t>The factory continues with the second cycle</w:t>
      </w:r>
      <w:r w:rsidR="00F3635A">
        <w:t xml:space="preserve"> (repeating)</w:t>
      </w:r>
      <w:r>
        <w:t xml:space="preserve">, </w:t>
      </w:r>
      <w:r w:rsidR="00961936">
        <w:t xml:space="preserve">so it takes the first two cages and calculates their sum </w:t>
      </w:r>
      <w:r w:rsidR="00A84161" w:rsidRPr="00A84161">
        <w:rPr>
          <w:b/>
        </w:rPr>
        <w:t>s</w:t>
      </w:r>
      <w:r w:rsidR="00A84161">
        <w:t xml:space="preserve"> – </w:t>
      </w:r>
      <w:r w:rsidR="00A84161" w:rsidRPr="00A84161">
        <w:rPr>
          <w:b/>
        </w:rPr>
        <w:t>2 + 5</w:t>
      </w:r>
      <w:r w:rsidR="00A84161">
        <w:t xml:space="preserve"> – </w:t>
      </w:r>
      <w:r w:rsidR="00A84161" w:rsidRPr="00A84161">
        <w:rPr>
          <w:b/>
        </w:rPr>
        <w:t>7</w:t>
      </w:r>
      <w:r w:rsidR="00A84161">
        <w:t>.</w:t>
      </w:r>
    </w:p>
    <w:p w:rsidR="00A84161" w:rsidRDefault="00F3635A" w:rsidP="00BD0B03">
      <w:pPr>
        <w:pStyle w:val="ListParagraph"/>
        <w:numPr>
          <w:ilvl w:val="0"/>
          <w:numId w:val="25"/>
        </w:numPr>
      </w:pPr>
      <w:r>
        <w:t>The factory takes the next 7 cages (</w:t>
      </w:r>
      <w:r w:rsidRPr="00123413">
        <w:rPr>
          <w:b/>
        </w:rPr>
        <w:t>4</w:t>
      </w:r>
      <w:r>
        <w:rPr>
          <w:b/>
        </w:rPr>
        <w:t xml:space="preserve"> </w:t>
      </w:r>
      <w:r w:rsidRPr="00123413">
        <w:rPr>
          <w:b/>
        </w:rPr>
        <w:t>8</w:t>
      </w:r>
      <w:r>
        <w:rPr>
          <w:b/>
        </w:rPr>
        <w:t xml:space="preserve"> </w:t>
      </w:r>
      <w:r w:rsidRPr="00123413">
        <w:rPr>
          <w:b/>
        </w:rPr>
        <w:t>4</w:t>
      </w:r>
      <w:r>
        <w:rPr>
          <w:b/>
        </w:rPr>
        <w:t xml:space="preserve"> 9 5 6 3) </w:t>
      </w:r>
      <w:r w:rsidRPr="00F3635A">
        <w:t>after</w:t>
      </w:r>
      <w:r>
        <w:rPr>
          <w:b/>
        </w:rPr>
        <w:t xml:space="preserve"> </w:t>
      </w:r>
      <w:r>
        <w:t xml:space="preserve">second one and calculates their </w:t>
      </w:r>
      <w:r w:rsidRPr="00F3635A">
        <w:rPr>
          <w:b/>
        </w:rPr>
        <w:t>sum</w:t>
      </w:r>
      <w:r>
        <w:t xml:space="preserve"> – </w:t>
      </w:r>
      <w:r w:rsidRPr="00F3635A">
        <w:rPr>
          <w:b/>
        </w:rPr>
        <w:t>39</w:t>
      </w:r>
      <w:r>
        <w:t xml:space="preserve"> – and </w:t>
      </w:r>
      <w:r w:rsidRPr="00F3635A">
        <w:rPr>
          <w:b/>
        </w:rPr>
        <w:t>product</w:t>
      </w:r>
      <w:r>
        <w:t xml:space="preserve"> – </w:t>
      </w:r>
      <w:r w:rsidRPr="00F3635A">
        <w:rPr>
          <w:b/>
        </w:rPr>
        <w:t>103680</w:t>
      </w:r>
      <w:r>
        <w:t>.</w:t>
      </w:r>
    </w:p>
    <w:p w:rsidR="00F3635A" w:rsidRDefault="00F3635A" w:rsidP="00BD0B03">
      <w:pPr>
        <w:pStyle w:val="ListParagraph"/>
        <w:numPr>
          <w:ilvl w:val="0"/>
          <w:numId w:val="25"/>
        </w:numPr>
      </w:pPr>
      <w:r>
        <w:t xml:space="preserve">The factory concatenates </w:t>
      </w:r>
      <w:r w:rsidR="00A56A98">
        <w:t xml:space="preserve">the results and appends all the untouched cages – </w:t>
      </w:r>
      <w:r w:rsidR="00A56A98" w:rsidRPr="00A56A98">
        <w:rPr>
          <w:b/>
        </w:rPr>
        <w:t>39</w:t>
      </w:r>
      <w:r w:rsidR="00A56A98">
        <w:t xml:space="preserve">, </w:t>
      </w:r>
      <w:r w:rsidR="00A56A98" w:rsidRPr="00A56A98">
        <w:rPr>
          <w:b/>
        </w:rPr>
        <w:t>103680</w:t>
      </w:r>
      <w:r w:rsidR="00A56A98">
        <w:t xml:space="preserve"> and </w:t>
      </w:r>
      <w:r w:rsidR="00A56A98" w:rsidRPr="00A56A98">
        <w:rPr>
          <w:b/>
        </w:rPr>
        <w:t>4</w:t>
      </w:r>
      <w:r w:rsidR="00935A07">
        <w:t xml:space="preserve"> – resulting in </w:t>
      </w:r>
      <w:r w:rsidR="00935A07" w:rsidRPr="00935A07">
        <w:rPr>
          <w:b/>
        </w:rPr>
        <w:t>391036804</w:t>
      </w:r>
      <w:r w:rsidR="00935A07">
        <w:t>.</w:t>
      </w:r>
    </w:p>
    <w:p w:rsidR="000B0BC6" w:rsidRDefault="000B0BC6" w:rsidP="00BD0B03">
      <w:pPr>
        <w:pStyle w:val="ListParagraph"/>
        <w:numPr>
          <w:ilvl w:val="0"/>
          <w:numId w:val="25"/>
        </w:numPr>
      </w:pPr>
      <w:r>
        <w:t xml:space="preserve">All digits equal to 1 or 0 are excluded – final result is </w:t>
      </w:r>
      <w:r w:rsidRPr="00860666">
        <w:rPr>
          <w:b/>
        </w:rPr>
        <w:t>393684</w:t>
      </w:r>
      <w:r>
        <w:t>.</w:t>
      </w:r>
    </w:p>
    <w:p w:rsidR="00860666" w:rsidRDefault="00860666" w:rsidP="00BD0B03">
      <w:pPr>
        <w:pStyle w:val="ListParagraph"/>
        <w:numPr>
          <w:ilvl w:val="0"/>
          <w:numId w:val="25"/>
        </w:numPr>
      </w:pPr>
      <w:r>
        <w:t xml:space="preserve">The factory fills the next cages with bunnies – </w:t>
      </w:r>
      <w:r w:rsidRPr="00EC7E7A">
        <w:rPr>
          <w:b/>
        </w:rPr>
        <w:t>3 9 3 6 8 4</w:t>
      </w:r>
      <w:r>
        <w:t xml:space="preserve">. </w:t>
      </w:r>
    </w:p>
    <w:p w:rsidR="00EC7E7A" w:rsidRDefault="00EC7E7A" w:rsidP="00BD0B03">
      <w:pPr>
        <w:pStyle w:val="ListParagraph"/>
        <w:numPr>
          <w:ilvl w:val="0"/>
          <w:numId w:val="25"/>
        </w:numPr>
      </w:pPr>
      <w:r>
        <w:t>The factory continues with the third cycle (repeating), so it takes the first three cages</w:t>
      </w:r>
      <w:r w:rsidR="00B52DD6">
        <w:t xml:space="preserve"> and calculates their sum – </w:t>
      </w:r>
      <w:r w:rsidR="00B52DD6" w:rsidRPr="00B52DD6">
        <w:rPr>
          <w:b/>
        </w:rPr>
        <w:t>15</w:t>
      </w:r>
      <w:r w:rsidR="00B52DD6">
        <w:t>.</w:t>
      </w:r>
    </w:p>
    <w:p w:rsidR="00741974" w:rsidRDefault="00B52DD6" w:rsidP="00935A07">
      <w:pPr>
        <w:pStyle w:val="ListParagraph"/>
        <w:numPr>
          <w:ilvl w:val="0"/>
          <w:numId w:val="25"/>
        </w:numPr>
      </w:pPr>
      <w:r>
        <w:t xml:space="preserve">There are no </w:t>
      </w:r>
      <w:r w:rsidRPr="002F4344">
        <w:rPr>
          <w:b/>
        </w:rPr>
        <w:t>15</w:t>
      </w:r>
      <w:r>
        <w:t xml:space="preserve"> cages after the third one, so the multiplication process stops.</w:t>
      </w:r>
    </w:p>
    <w:p w:rsidR="002F4344" w:rsidRPr="004B5B82" w:rsidRDefault="002F4344" w:rsidP="00935A07">
      <w:pPr>
        <w:pStyle w:val="ListParagraph"/>
        <w:numPr>
          <w:ilvl w:val="0"/>
          <w:numId w:val="25"/>
        </w:numPr>
      </w:pPr>
      <w:r>
        <w:t xml:space="preserve">The final cages are filled with these bunnies – </w:t>
      </w:r>
      <w:r w:rsidRPr="002F4344">
        <w:rPr>
          <w:b/>
        </w:rPr>
        <w:t>3 9 3 6 8 4</w:t>
      </w:r>
      <w:r>
        <w:t>.</w:t>
      </w:r>
    </w:p>
    <w:p w:rsidR="00CF06DA" w:rsidRPr="00A85EDE" w:rsidRDefault="00CF06DA" w:rsidP="00CF06DA">
      <w:pPr>
        <w:pStyle w:val="Heading3"/>
      </w:pPr>
      <w:r w:rsidRPr="00A85EDE">
        <w:lastRenderedPageBreak/>
        <w:t>Input</w:t>
      </w:r>
    </w:p>
    <w:p w:rsidR="00CF06DA" w:rsidRDefault="00CF06DA" w:rsidP="00CF06DA">
      <w:r>
        <w:t>The i</w:t>
      </w:r>
      <w:r w:rsidRPr="00552A9F">
        <w:t xml:space="preserve">nput data </w:t>
      </w:r>
      <w:r w:rsidR="00B6082C">
        <w:t>consists of</w:t>
      </w:r>
      <w:r>
        <w:t xml:space="preserve"> </w:t>
      </w:r>
      <w:r w:rsidR="0025707E" w:rsidRPr="00A756D4">
        <w:rPr>
          <w:b/>
        </w:rPr>
        <w:t>N + 1</w:t>
      </w:r>
      <w:r>
        <w:t xml:space="preserve"> </w:t>
      </w:r>
      <w:r w:rsidR="009A07CA">
        <w:t>line</w:t>
      </w:r>
      <w:r w:rsidR="0025707E">
        <w:t>s</w:t>
      </w:r>
      <w:r w:rsidR="00B13E30">
        <w:t xml:space="preserve"> – </w:t>
      </w:r>
      <w:r w:rsidR="0025707E">
        <w:t xml:space="preserve">the first </w:t>
      </w:r>
      <w:r w:rsidR="0025707E" w:rsidRPr="00A756D4">
        <w:rPr>
          <w:b/>
        </w:rPr>
        <w:t>N</w:t>
      </w:r>
      <w:r w:rsidR="0025707E">
        <w:t xml:space="preserve"> lines will be the </w:t>
      </w:r>
      <w:r w:rsidR="0025707E" w:rsidRPr="00A756D4">
        <w:rPr>
          <w:b/>
        </w:rPr>
        <w:t>N</w:t>
      </w:r>
      <w:r w:rsidR="0025707E">
        <w:t xml:space="preserve"> initial cages filled with bunnies</w:t>
      </w:r>
      <w:r w:rsidR="00A756D4">
        <w:t xml:space="preserve"> and the last line will always be </w:t>
      </w:r>
      <w:r w:rsidR="00522E40">
        <w:rPr>
          <w:lang w:val="bg-BG"/>
        </w:rPr>
        <w:t>"</w:t>
      </w:r>
      <w:r w:rsidR="00A756D4" w:rsidRPr="00B33CB3">
        <w:rPr>
          <w:b/>
        </w:rPr>
        <w:t>END</w:t>
      </w:r>
      <w:r w:rsidR="00522E40">
        <w:rPr>
          <w:lang w:val="bg-BG"/>
        </w:rPr>
        <w:t>"</w:t>
      </w:r>
      <w:r w:rsidR="00A756D4">
        <w:t xml:space="preserve"> indicating the end of the input</w:t>
      </w:r>
      <w:r w:rsidR="00A62D5F">
        <w:t>.</w:t>
      </w:r>
    </w:p>
    <w:p w:rsidR="00CF06DA" w:rsidRPr="00552A9F" w:rsidRDefault="00CF06DA" w:rsidP="00CF06DA">
      <w:r w:rsidRPr="00552A9F">
        <w:t>The input data will always be valid and in the described format. There is no need to check it explicitly.</w:t>
      </w:r>
    </w:p>
    <w:p w:rsidR="00CF06DA" w:rsidRDefault="00CF06DA" w:rsidP="00CF06DA">
      <w:pPr>
        <w:pStyle w:val="Heading3"/>
      </w:pPr>
      <w:r w:rsidRPr="00A85EDE">
        <w:t>Output</w:t>
      </w:r>
    </w:p>
    <w:p w:rsidR="00CF06DA" w:rsidRPr="00936A7E" w:rsidRDefault="00CF06DA" w:rsidP="00CF06DA">
      <w:r w:rsidRPr="00552A9F">
        <w:t>The output data</w:t>
      </w:r>
      <w:r>
        <w:t xml:space="preserve"> consis</w:t>
      </w:r>
      <w:r w:rsidR="00127D64">
        <w:t>ts of a single line holding the</w:t>
      </w:r>
      <w:r w:rsidR="00B90F33">
        <w:t xml:space="preserve"> </w:t>
      </w:r>
      <w:r w:rsidR="00127D64">
        <w:t>amount of bunnies in each cage</w:t>
      </w:r>
      <w:r w:rsidR="007F7D0B">
        <w:t xml:space="preserve"> after the multiplication process</w:t>
      </w:r>
      <w:r w:rsidR="00127D64">
        <w:t>, separated by a single space character (</w:t>
      </w:r>
      <w:r w:rsidR="00127D64">
        <w:rPr>
          <w:lang w:val="bg-BG"/>
        </w:rPr>
        <w:t>"</w:t>
      </w:r>
      <w:r w:rsidR="00127D64">
        <w:rPr>
          <w:b/>
        </w:rPr>
        <w:t xml:space="preserve"> </w:t>
      </w:r>
      <w:r w:rsidR="00127D64">
        <w:rPr>
          <w:lang w:val="bg-BG"/>
        </w:rPr>
        <w:t>"</w:t>
      </w:r>
      <w:r w:rsidR="00127D64">
        <w:t>)</w:t>
      </w:r>
      <w:r w:rsidR="00B90F33">
        <w:t>.</w:t>
      </w:r>
    </w:p>
    <w:p w:rsidR="00CF06DA" w:rsidRPr="00A85EDE" w:rsidRDefault="00CF06DA" w:rsidP="00CF06DA">
      <w:pPr>
        <w:pStyle w:val="Heading3"/>
      </w:pPr>
      <w:r w:rsidRPr="00A85EDE">
        <w:t>Constraints</w:t>
      </w:r>
    </w:p>
    <w:p w:rsidR="00CF06DA" w:rsidRDefault="00C913D8" w:rsidP="005A25FA">
      <w:pPr>
        <w:numPr>
          <w:ilvl w:val="0"/>
          <w:numId w:val="20"/>
        </w:numPr>
        <w:spacing w:before="0" w:after="0"/>
        <w:jc w:val="left"/>
      </w:pPr>
      <w:r w:rsidRPr="007D4EBD">
        <w:rPr>
          <w:b/>
        </w:rPr>
        <w:t>N</w:t>
      </w:r>
      <w:r w:rsidR="00CF06DA">
        <w:t xml:space="preserve"> will</w:t>
      </w:r>
      <w:r w:rsidR="009A46F9">
        <w:t xml:space="preserve"> be between</w:t>
      </w:r>
      <w:r w:rsidR="009A46F9" w:rsidRPr="007D4EBD">
        <w:rPr>
          <w:b/>
        </w:rPr>
        <w:t xml:space="preserve"> </w:t>
      </w:r>
      <w:r w:rsidR="00FA0EFD" w:rsidRPr="007D4EBD">
        <w:rPr>
          <w:b/>
        </w:rPr>
        <w:t>1</w:t>
      </w:r>
      <w:r w:rsidR="009A46F9">
        <w:t xml:space="preserve"> and </w:t>
      </w:r>
      <w:r w:rsidR="00715160" w:rsidRPr="007D4EBD">
        <w:rPr>
          <w:b/>
        </w:rPr>
        <w:t>100</w:t>
      </w:r>
      <w:r w:rsidR="00CF06DA">
        <w:t>.</w:t>
      </w:r>
    </w:p>
    <w:p w:rsidR="000E0AD3" w:rsidRDefault="002C30BA" w:rsidP="005A25FA">
      <w:pPr>
        <w:numPr>
          <w:ilvl w:val="0"/>
          <w:numId w:val="20"/>
        </w:numPr>
        <w:spacing w:before="0" w:after="0"/>
        <w:jc w:val="left"/>
      </w:pPr>
      <w:r>
        <w:t>Bunnies in every cage</w:t>
      </w:r>
      <w:r w:rsidR="000E0AD3">
        <w:t xml:space="preserve"> will be between </w:t>
      </w:r>
      <w:r w:rsidR="00CF12FA" w:rsidRPr="007D4EBD">
        <w:rPr>
          <w:b/>
        </w:rPr>
        <w:t>1</w:t>
      </w:r>
      <w:r w:rsidR="00CF12FA">
        <w:t xml:space="preserve"> and </w:t>
      </w:r>
      <w:r w:rsidR="00AC71EB" w:rsidRPr="007D4EBD">
        <w:rPr>
          <w:b/>
        </w:rPr>
        <w:t>100</w:t>
      </w:r>
      <w:r w:rsidR="00CF12FA">
        <w:t>.</w:t>
      </w:r>
    </w:p>
    <w:p w:rsidR="00E11849" w:rsidRDefault="00E11849" w:rsidP="005A25FA">
      <w:pPr>
        <w:numPr>
          <w:ilvl w:val="0"/>
          <w:numId w:val="20"/>
        </w:numPr>
        <w:spacing w:before="0" w:after="0"/>
        <w:jc w:val="left"/>
      </w:pPr>
      <w:r>
        <w:t xml:space="preserve">Some of the calculations during the multiplication process </w:t>
      </w:r>
      <w:r w:rsidR="008424C3">
        <w:t>will</w:t>
      </w:r>
      <w:r>
        <w:t xml:space="preserve"> have </w:t>
      </w:r>
      <w:r w:rsidRPr="007D4EBD">
        <w:rPr>
          <w:b/>
        </w:rPr>
        <w:t>more than 20</w:t>
      </w:r>
      <w:r>
        <w:t xml:space="preserve"> </w:t>
      </w:r>
      <w:r w:rsidRPr="007D4EBD">
        <w:rPr>
          <w:b/>
        </w:rPr>
        <w:t>digits</w:t>
      </w:r>
      <w:r>
        <w:t>.</w:t>
      </w:r>
    </w:p>
    <w:p w:rsidR="00CF06DA" w:rsidRPr="00552A9F" w:rsidRDefault="00CF06DA" w:rsidP="00CF06DA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work</w:t>
      </w:r>
      <w:r>
        <w:rPr>
          <w:lang w:eastAsia="ja-JP"/>
        </w:rPr>
        <w:t>ing</w:t>
      </w:r>
      <w:r w:rsidRPr="00552A9F">
        <w:rPr>
          <w:rFonts w:hint="eastAsia"/>
          <w:lang w:eastAsia="ja-JP"/>
        </w:rPr>
        <w:t xml:space="preserve"> time for </w:t>
      </w:r>
      <w:r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>
        <w:t xml:space="preserve">: </w:t>
      </w:r>
      <w:r w:rsidRPr="0001198F">
        <w:rPr>
          <w:b/>
        </w:rPr>
        <w:t>0.1</w:t>
      </w:r>
      <w:r>
        <w:t xml:space="preserve"> </w:t>
      </w:r>
      <w:r w:rsidRPr="00552A9F">
        <w:rPr>
          <w:rFonts w:hint="eastAsia"/>
          <w:lang w:eastAsia="ja-JP"/>
        </w:rPr>
        <w:t>second</w:t>
      </w:r>
      <w:r>
        <w:rPr>
          <w:lang w:eastAsia="ja-JP"/>
        </w:rPr>
        <w:t>s</w:t>
      </w:r>
      <w:r w:rsidRPr="00552A9F">
        <w:t>.</w:t>
      </w:r>
    </w:p>
    <w:p w:rsidR="00CA6F46" w:rsidRPr="002939D9" w:rsidRDefault="00CF06DA" w:rsidP="00CA6F46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memory</w:t>
      </w:r>
      <w:r w:rsidRPr="00552A9F">
        <w:t xml:space="preserve">: </w:t>
      </w:r>
      <w:bookmarkStart w:id="0" w:name="_GoBack"/>
      <w:r w:rsidRPr="0001198F">
        <w:rPr>
          <w:b/>
        </w:rPr>
        <w:t>16 MB</w:t>
      </w:r>
      <w:bookmarkEnd w:id="0"/>
      <w:r w:rsidRPr="00552A9F">
        <w:t>.</w:t>
      </w:r>
    </w:p>
    <w:p w:rsidR="00CF06DA" w:rsidRDefault="00CF06DA" w:rsidP="00CF06DA">
      <w:pPr>
        <w:pStyle w:val="Heading3"/>
      </w:pPr>
      <w:r w:rsidRPr="00A85EDE">
        <w:rPr>
          <w:rFonts w:hint="eastAsia"/>
        </w:rPr>
        <w:t>Example</w:t>
      </w:r>
      <w:r w:rsidRPr="00A85EDE">
        <w:t>s</w:t>
      </w:r>
    </w:p>
    <w:tbl>
      <w:tblPr>
        <w:tblW w:w="7020" w:type="dxa"/>
        <w:tblInd w:w="100" w:type="dxa"/>
        <w:tblLayout w:type="fixed"/>
        <w:tblLook w:val="0000" w:firstRow="0" w:lastRow="0" w:firstColumn="0" w:lastColumn="0" w:noHBand="0" w:noVBand="0"/>
      </w:tblPr>
      <w:tblGrid>
        <w:gridCol w:w="3060"/>
        <w:gridCol w:w="3960"/>
      </w:tblGrid>
      <w:tr w:rsidR="00EC6382" w:rsidRPr="00552A9F" w:rsidTr="00EC6382"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382" w:rsidRPr="00552A9F" w:rsidRDefault="00EC6382" w:rsidP="00B941F5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382" w:rsidRPr="00552A9F" w:rsidRDefault="00EC6382" w:rsidP="00B941F5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</w:tr>
      <w:tr w:rsidR="00EC6382" w:rsidRPr="003D472C" w:rsidTr="00EC6382">
        <w:trPr>
          <w:trHeight w:val="2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382" w:rsidRDefault="00EC6382" w:rsidP="00930F5A">
            <w:pPr>
              <w:spacing w:before="0" w:after="0"/>
              <w:rPr>
                <w:b/>
              </w:rPr>
            </w:pPr>
            <w:r w:rsidRPr="00BD0B03">
              <w:rPr>
                <w:b/>
              </w:rPr>
              <w:t>3</w:t>
            </w:r>
          </w:p>
          <w:p w:rsidR="00EC6382" w:rsidRDefault="00EC6382" w:rsidP="00930F5A">
            <w:pPr>
              <w:spacing w:before="0" w:after="0"/>
              <w:rPr>
                <w:b/>
              </w:rPr>
            </w:pPr>
            <w:r>
              <w:rPr>
                <w:b/>
              </w:rPr>
              <w:t>2</w:t>
            </w:r>
          </w:p>
          <w:p w:rsidR="00EC6382" w:rsidRDefault="00EC6382" w:rsidP="00930F5A">
            <w:pPr>
              <w:spacing w:before="0" w:after="0"/>
              <w:rPr>
                <w:b/>
              </w:rPr>
            </w:pPr>
            <w:r>
              <w:rPr>
                <w:b/>
              </w:rPr>
              <w:t>5</w:t>
            </w:r>
          </w:p>
          <w:p w:rsidR="00EC6382" w:rsidRDefault="00EC6382" w:rsidP="00930F5A">
            <w:pPr>
              <w:spacing w:before="0" w:after="0"/>
              <w:rPr>
                <w:b/>
              </w:rPr>
            </w:pPr>
            <w:r w:rsidRPr="00BD0B03">
              <w:rPr>
                <w:b/>
              </w:rPr>
              <w:t>5</w:t>
            </w:r>
          </w:p>
          <w:p w:rsidR="00EC6382" w:rsidRDefault="00EC6382" w:rsidP="00930F5A">
            <w:pPr>
              <w:spacing w:before="0" w:after="0"/>
              <w:rPr>
                <w:b/>
              </w:rPr>
            </w:pPr>
            <w:r w:rsidRPr="00BD0B03">
              <w:rPr>
                <w:b/>
              </w:rPr>
              <w:t>4</w:t>
            </w:r>
          </w:p>
          <w:p w:rsidR="00EC6382" w:rsidRDefault="00EC6382" w:rsidP="00930F5A">
            <w:pPr>
              <w:spacing w:before="0" w:after="0"/>
              <w:rPr>
                <w:b/>
              </w:rPr>
            </w:pPr>
            <w:r>
              <w:rPr>
                <w:b/>
              </w:rPr>
              <w:t>8</w:t>
            </w:r>
          </w:p>
          <w:p w:rsidR="00EC6382" w:rsidRDefault="00EC6382" w:rsidP="00930F5A">
            <w:pPr>
              <w:spacing w:before="0" w:after="0"/>
              <w:rPr>
                <w:b/>
              </w:rPr>
            </w:pPr>
            <w:r>
              <w:rPr>
                <w:b/>
              </w:rPr>
              <w:t>4</w:t>
            </w:r>
          </w:p>
          <w:p w:rsidR="00EC6382" w:rsidRDefault="00EC6382" w:rsidP="00930F5A">
            <w:pPr>
              <w:spacing w:before="0" w:after="0"/>
              <w:rPr>
                <w:b/>
              </w:rPr>
            </w:pPr>
            <w:r>
              <w:rPr>
                <w:b/>
              </w:rPr>
              <w:t>9</w:t>
            </w:r>
          </w:p>
          <w:p w:rsidR="00EC6382" w:rsidRDefault="00EC6382" w:rsidP="00930F5A">
            <w:pPr>
              <w:spacing w:before="0" w:after="0"/>
              <w:rPr>
                <w:b/>
              </w:rPr>
            </w:pPr>
            <w:r>
              <w:rPr>
                <w:b/>
              </w:rPr>
              <w:t>5</w:t>
            </w:r>
          </w:p>
          <w:p w:rsidR="00EC6382" w:rsidRDefault="00EC6382" w:rsidP="00930F5A">
            <w:pPr>
              <w:spacing w:before="0" w:after="0"/>
              <w:rPr>
                <w:b/>
              </w:rPr>
            </w:pPr>
            <w:r>
              <w:rPr>
                <w:b/>
              </w:rPr>
              <w:t>6</w:t>
            </w:r>
          </w:p>
          <w:p w:rsidR="00EC6382" w:rsidRDefault="00EC6382" w:rsidP="00930F5A">
            <w:pPr>
              <w:spacing w:before="0" w:after="0"/>
              <w:rPr>
                <w:b/>
              </w:rPr>
            </w:pPr>
            <w:r>
              <w:rPr>
                <w:b/>
              </w:rPr>
              <w:t>3</w:t>
            </w:r>
          </w:p>
          <w:p w:rsidR="00EC6382" w:rsidRDefault="00EC6382" w:rsidP="00930F5A">
            <w:pPr>
              <w:spacing w:before="0" w:after="0"/>
              <w:rPr>
                <w:b/>
              </w:rPr>
            </w:pPr>
            <w:r>
              <w:rPr>
                <w:b/>
              </w:rPr>
              <w:t>4</w:t>
            </w:r>
          </w:p>
          <w:p w:rsidR="00EC6382" w:rsidRPr="00931142" w:rsidRDefault="00EC6382" w:rsidP="00930F5A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b/>
              </w:rPr>
              <w:t>END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382" w:rsidRPr="00931142" w:rsidRDefault="00AE3F12" w:rsidP="00930F5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F4344">
              <w:rPr>
                <w:b/>
              </w:rPr>
              <w:t>3 9 3 6 8 4</w:t>
            </w:r>
          </w:p>
        </w:tc>
      </w:tr>
    </w:tbl>
    <w:p w:rsidR="007C0603" w:rsidRDefault="007C0603" w:rsidP="00B941F5"/>
    <w:sectPr w:rsidR="007C0603" w:rsidSect="00346BC7">
      <w:headerReference w:type="default" r:id="rId10"/>
      <w:footerReference w:type="default" r:id="rId11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742C" w:rsidRDefault="0064742C">
      <w:r>
        <w:separator/>
      </w:r>
    </w:p>
  </w:endnote>
  <w:endnote w:type="continuationSeparator" w:id="0">
    <w:p w:rsidR="0064742C" w:rsidRDefault="006474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Lucida Sans">
    <w:panose1 w:val="020B0702040502020204"/>
    <w:charset w:val="00"/>
    <w:family w:val="swiss"/>
    <w:pitch w:val="variable"/>
    <w:sig w:usb0="A1002AEF" w:usb1="8000787B" w:usb2="00000008" w:usb3="00000000" w:csb0="000100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837A62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 xml:space="preserve">Telerik Software Academy 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01198F">
            <w:rPr>
              <w:noProof/>
            </w:rPr>
            <w:t>2</w:t>
          </w:r>
          <w:r w:rsidRPr="000E532F">
            <w:fldChar w:fldCharType="end"/>
          </w:r>
          <w:r w:rsidRPr="000E532F">
            <w:t xml:space="preserve"> of </w:t>
          </w:r>
          <w:fldSimple w:instr=" NUMPAGES ">
            <w:r w:rsidR="0001198F">
              <w:rPr>
                <w:noProof/>
              </w:rPr>
              <w:t>2</w:t>
            </w:r>
          </w:fldSimple>
        </w:p>
      </w:tc>
      <w:tc>
        <w:tcPr>
          <w:tcW w:w="3544" w:type="dxa"/>
          <w:vAlign w:val="center"/>
        </w:tcPr>
        <w:p w:rsidR="003F3A33" w:rsidRPr="008758B8" w:rsidRDefault="0064742C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8758B8" w:rsidRPr="008758B8">
              <w:rPr>
                <w:rStyle w:val="Hyperlink"/>
                <w:noProof/>
              </w:rPr>
              <w:t>facebook.com/TelerikAcademy</w:t>
            </w:r>
          </w:hyperlink>
          <w:r w:rsidR="008758B8">
            <w:rPr>
              <w:b/>
              <w:noProof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742C" w:rsidRDefault="0064742C">
      <w:r>
        <w:separator/>
      </w:r>
    </w:p>
  </w:footnote>
  <w:footnote w:type="continuationSeparator" w:id="0">
    <w:p w:rsidR="0064742C" w:rsidRDefault="006474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FF32E3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37A62" w:rsidP="00A9626F">
          <w:pPr>
            <w:pStyle w:val="Header"/>
            <w:spacing w:before="60" w:line="240" w:lineRule="exact"/>
          </w:pPr>
          <w:r>
            <w:t xml:space="preserve">31, </w:t>
          </w:r>
          <w:r w:rsidR="008B0C41">
            <w:t xml:space="preserve">Alexander </w:t>
          </w:r>
          <w:proofErr w:type="spellStart"/>
          <w:r w:rsidR="008B0C41">
            <w:t>Malinov</w:t>
          </w:r>
          <w:proofErr w:type="spellEnd"/>
          <w:r>
            <w:t xml:space="preserve"> Blvd</w:t>
          </w:r>
          <w:r w:rsidR="0046113A">
            <w:t xml:space="preserve">, </w:t>
          </w:r>
          <w:r w:rsidR="008B0C41"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 w:rsidR="008B0C41">
            <w:t>Bulgaria</w:t>
          </w:r>
        </w:p>
        <w:p w:rsidR="003F3A33" w:rsidRDefault="0064742C" w:rsidP="008758B8">
          <w:pPr>
            <w:pStyle w:val="Header"/>
            <w:spacing w:line="240" w:lineRule="exact"/>
          </w:pPr>
          <w:hyperlink r:id="rId3" w:history="1">
            <w:r w:rsidR="008758B8" w:rsidRPr="000F28D1">
              <w:rPr>
                <w:rStyle w:val="Hyperlink"/>
              </w:rPr>
              <w:t>academy.telerik.com</w:t>
            </w:r>
          </w:hyperlink>
          <w:r w:rsidR="008758B8"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5A1FDB"/>
    <w:multiLevelType w:val="hybridMultilevel"/>
    <w:tmpl w:val="9E28C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620F6C"/>
    <w:multiLevelType w:val="hybridMultilevel"/>
    <w:tmpl w:val="9D22C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520D91"/>
    <w:multiLevelType w:val="hybridMultilevel"/>
    <w:tmpl w:val="82B27DD8"/>
    <w:lvl w:ilvl="0" w:tplc="A74CB43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E7219D"/>
    <w:multiLevelType w:val="hybridMultilevel"/>
    <w:tmpl w:val="88FCB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E70D03"/>
    <w:multiLevelType w:val="hybridMultilevel"/>
    <w:tmpl w:val="C1323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2"/>
  </w:num>
  <w:num w:numId="4">
    <w:abstractNumId w:val="24"/>
  </w:num>
  <w:num w:numId="5">
    <w:abstractNumId w:val="19"/>
  </w:num>
  <w:num w:numId="6">
    <w:abstractNumId w:val="23"/>
  </w:num>
  <w:num w:numId="7">
    <w:abstractNumId w:val="18"/>
  </w:num>
  <w:num w:numId="8">
    <w:abstractNumId w:val="15"/>
  </w:num>
  <w:num w:numId="9">
    <w:abstractNumId w:val="0"/>
  </w:num>
  <w:num w:numId="10">
    <w:abstractNumId w:val="22"/>
  </w:num>
  <w:num w:numId="11">
    <w:abstractNumId w:val="1"/>
  </w:num>
  <w:num w:numId="12">
    <w:abstractNumId w:val="4"/>
  </w:num>
  <w:num w:numId="13">
    <w:abstractNumId w:val="10"/>
  </w:num>
  <w:num w:numId="14">
    <w:abstractNumId w:val="7"/>
  </w:num>
  <w:num w:numId="15">
    <w:abstractNumId w:val="20"/>
  </w:num>
  <w:num w:numId="16">
    <w:abstractNumId w:val="9"/>
  </w:num>
  <w:num w:numId="17">
    <w:abstractNumId w:val="2"/>
  </w:num>
  <w:num w:numId="18">
    <w:abstractNumId w:val="8"/>
  </w:num>
  <w:num w:numId="19">
    <w:abstractNumId w:val="16"/>
  </w:num>
  <w:num w:numId="20">
    <w:abstractNumId w:val="17"/>
  </w:num>
  <w:num w:numId="21">
    <w:abstractNumId w:val="13"/>
  </w:num>
  <w:num w:numId="22">
    <w:abstractNumId w:val="14"/>
  </w:num>
  <w:num w:numId="23">
    <w:abstractNumId w:val="3"/>
  </w:num>
  <w:num w:numId="24">
    <w:abstractNumId w:val="5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179B"/>
    <w:rsid w:val="0000305E"/>
    <w:rsid w:val="00003342"/>
    <w:rsid w:val="00003A94"/>
    <w:rsid w:val="00004E5A"/>
    <w:rsid w:val="00010247"/>
    <w:rsid w:val="00010927"/>
    <w:rsid w:val="0001198F"/>
    <w:rsid w:val="00013CE3"/>
    <w:rsid w:val="00014ED0"/>
    <w:rsid w:val="00021E5D"/>
    <w:rsid w:val="00023815"/>
    <w:rsid w:val="00024338"/>
    <w:rsid w:val="000265EF"/>
    <w:rsid w:val="00026D3A"/>
    <w:rsid w:val="00027702"/>
    <w:rsid w:val="00034946"/>
    <w:rsid w:val="000378B5"/>
    <w:rsid w:val="00051A0F"/>
    <w:rsid w:val="00051ABB"/>
    <w:rsid w:val="00056B58"/>
    <w:rsid w:val="00063ABA"/>
    <w:rsid w:val="000646D2"/>
    <w:rsid w:val="000674B6"/>
    <w:rsid w:val="00070CA5"/>
    <w:rsid w:val="00071D81"/>
    <w:rsid w:val="00072AB3"/>
    <w:rsid w:val="000733CB"/>
    <w:rsid w:val="000740B9"/>
    <w:rsid w:val="00081567"/>
    <w:rsid w:val="00082A88"/>
    <w:rsid w:val="00084135"/>
    <w:rsid w:val="00084F57"/>
    <w:rsid w:val="00086174"/>
    <w:rsid w:val="00087B3B"/>
    <w:rsid w:val="00090C9A"/>
    <w:rsid w:val="000943BF"/>
    <w:rsid w:val="00097237"/>
    <w:rsid w:val="000A1AB4"/>
    <w:rsid w:val="000A5461"/>
    <w:rsid w:val="000A79B7"/>
    <w:rsid w:val="000B0BC6"/>
    <w:rsid w:val="000B4A63"/>
    <w:rsid w:val="000B5D14"/>
    <w:rsid w:val="000D0A71"/>
    <w:rsid w:val="000D2DC3"/>
    <w:rsid w:val="000E0AD3"/>
    <w:rsid w:val="000E494F"/>
    <w:rsid w:val="000E4DC0"/>
    <w:rsid w:val="000E532F"/>
    <w:rsid w:val="000E5BB9"/>
    <w:rsid w:val="000E6EA7"/>
    <w:rsid w:val="000F0091"/>
    <w:rsid w:val="000F3148"/>
    <w:rsid w:val="001105A4"/>
    <w:rsid w:val="00110D80"/>
    <w:rsid w:val="00123413"/>
    <w:rsid w:val="001248BE"/>
    <w:rsid w:val="0012544F"/>
    <w:rsid w:val="00127D64"/>
    <w:rsid w:val="00130801"/>
    <w:rsid w:val="00130A76"/>
    <w:rsid w:val="00134C58"/>
    <w:rsid w:val="0014248C"/>
    <w:rsid w:val="00147D8A"/>
    <w:rsid w:val="001510E9"/>
    <w:rsid w:val="0015630B"/>
    <w:rsid w:val="00171BEE"/>
    <w:rsid w:val="001721D6"/>
    <w:rsid w:val="00175174"/>
    <w:rsid w:val="0017625F"/>
    <w:rsid w:val="00180EB9"/>
    <w:rsid w:val="00182F25"/>
    <w:rsid w:val="00183B55"/>
    <w:rsid w:val="00184DE6"/>
    <w:rsid w:val="00190FDA"/>
    <w:rsid w:val="00193E4B"/>
    <w:rsid w:val="001957A4"/>
    <w:rsid w:val="00196928"/>
    <w:rsid w:val="001976E7"/>
    <w:rsid w:val="001B00CA"/>
    <w:rsid w:val="001B0387"/>
    <w:rsid w:val="001B2BBA"/>
    <w:rsid w:val="001C6B8B"/>
    <w:rsid w:val="001C7743"/>
    <w:rsid w:val="001E177B"/>
    <w:rsid w:val="001E6293"/>
    <w:rsid w:val="001F6D3C"/>
    <w:rsid w:val="00202D49"/>
    <w:rsid w:val="00211A3A"/>
    <w:rsid w:val="00213EAA"/>
    <w:rsid w:val="00216282"/>
    <w:rsid w:val="00220A85"/>
    <w:rsid w:val="002223A6"/>
    <w:rsid w:val="002256CC"/>
    <w:rsid w:val="0022613B"/>
    <w:rsid w:val="0023691D"/>
    <w:rsid w:val="00241424"/>
    <w:rsid w:val="00250E20"/>
    <w:rsid w:val="0025114C"/>
    <w:rsid w:val="0025707E"/>
    <w:rsid w:val="00261ADF"/>
    <w:rsid w:val="00262B65"/>
    <w:rsid w:val="00270DD5"/>
    <w:rsid w:val="00271B62"/>
    <w:rsid w:val="0027273B"/>
    <w:rsid w:val="002730AA"/>
    <w:rsid w:val="00282904"/>
    <w:rsid w:val="002868AD"/>
    <w:rsid w:val="00286DDB"/>
    <w:rsid w:val="00286F65"/>
    <w:rsid w:val="00290C6F"/>
    <w:rsid w:val="002939D9"/>
    <w:rsid w:val="00294973"/>
    <w:rsid w:val="0029561E"/>
    <w:rsid w:val="002A0A0F"/>
    <w:rsid w:val="002A277F"/>
    <w:rsid w:val="002A2DAA"/>
    <w:rsid w:val="002A7FD3"/>
    <w:rsid w:val="002B6B03"/>
    <w:rsid w:val="002C1485"/>
    <w:rsid w:val="002C30BA"/>
    <w:rsid w:val="002C6AC0"/>
    <w:rsid w:val="002D192E"/>
    <w:rsid w:val="002F1629"/>
    <w:rsid w:val="002F27CA"/>
    <w:rsid w:val="002F29B4"/>
    <w:rsid w:val="002F4344"/>
    <w:rsid w:val="00301FC5"/>
    <w:rsid w:val="003025F1"/>
    <w:rsid w:val="0030312B"/>
    <w:rsid w:val="0032244F"/>
    <w:rsid w:val="003248DE"/>
    <w:rsid w:val="003349A0"/>
    <w:rsid w:val="003358B3"/>
    <w:rsid w:val="00340777"/>
    <w:rsid w:val="00340BB7"/>
    <w:rsid w:val="00346BC7"/>
    <w:rsid w:val="00350B69"/>
    <w:rsid w:val="00353E4D"/>
    <w:rsid w:val="00355C08"/>
    <w:rsid w:val="00357B9A"/>
    <w:rsid w:val="003606FD"/>
    <w:rsid w:val="00360B4D"/>
    <w:rsid w:val="00360FBE"/>
    <w:rsid w:val="00361CF6"/>
    <w:rsid w:val="003625C6"/>
    <w:rsid w:val="00364B33"/>
    <w:rsid w:val="00364DC7"/>
    <w:rsid w:val="00372DF0"/>
    <w:rsid w:val="00374EE6"/>
    <w:rsid w:val="00392D4F"/>
    <w:rsid w:val="00396747"/>
    <w:rsid w:val="003A243D"/>
    <w:rsid w:val="003A24B4"/>
    <w:rsid w:val="003A4BA8"/>
    <w:rsid w:val="003B0BA0"/>
    <w:rsid w:val="003B312B"/>
    <w:rsid w:val="003B551C"/>
    <w:rsid w:val="003C355F"/>
    <w:rsid w:val="003C46B0"/>
    <w:rsid w:val="003D2B08"/>
    <w:rsid w:val="003D472C"/>
    <w:rsid w:val="003E009A"/>
    <w:rsid w:val="003E238C"/>
    <w:rsid w:val="003E5DB0"/>
    <w:rsid w:val="003F0025"/>
    <w:rsid w:val="003F2567"/>
    <w:rsid w:val="003F3A33"/>
    <w:rsid w:val="003F66F3"/>
    <w:rsid w:val="003F7305"/>
    <w:rsid w:val="00404189"/>
    <w:rsid w:val="00407A52"/>
    <w:rsid w:val="00412632"/>
    <w:rsid w:val="00416772"/>
    <w:rsid w:val="00416D86"/>
    <w:rsid w:val="00420338"/>
    <w:rsid w:val="004210F6"/>
    <w:rsid w:val="00422627"/>
    <w:rsid w:val="0042332B"/>
    <w:rsid w:val="004254EE"/>
    <w:rsid w:val="004260E4"/>
    <w:rsid w:val="00427EC6"/>
    <w:rsid w:val="0044441C"/>
    <w:rsid w:val="004452F2"/>
    <w:rsid w:val="00446410"/>
    <w:rsid w:val="00450D23"/>
    <w:rsid w:val="00453CA4"/>
    <w:rsid w:val="00460E19"/>
    <w:rsid w:val="0046113A"/>
    <w:rsid w:val="004616E5"/>
    <w:rsid w:val="00467E8E"/>
    <w:rsid w:val="00471AA9"/>
    <w:rsid w:val="00471FD5"/>
    <w:rsid w:val="004766ED"/>
    <w:rsid w:val="004874A4"/>
    <w:rsid w:val="0049069B"/>
    <w:rsid w:val="004910D1"/>
    <w:rsid w:val="00496115"/>
    <w:rsid w:val="00497068"/>
    <w:rsid w:val="004A21C1"/>
    <w:rsid w:val="004A5E99"/>
    <w:rsid w:val="004B05D7"/>
    <w:rsid w:val="004B0789"/>
    <w:rsid w:val="004B4462"/>
    <w:rsid w:val="004B4E58"/>
    <w:rsid w:val="004B5B82"/>
    <w:rsid w:val="004C0C23"/>
    <w:rsid w:val="004C5ADC"/>
    <w:rsid w:val="004D0809"/>
    <w:rsid w:val="004D2CF6"/>
    <w:rsid w:val="004D7BAC"/>
    <w:rsid w:val="004E19BB"/>
    <w:rsid w:val="004E55EC"/>
    <w:rsid w:val="004E665D"/>
    <w:rsid w:val="004E740C"/>
    <w:rsid w:val="004F4710"/>
    <w:rsid w:val="00502A78"/>
    <w:rsid w:val="005112D7"/>
    <w:rsid w:val="0051316B"/>
    <w:rsid w:val="00513183"/>
    <w:rsid w:val="00522E40"/>
    <w:rsid w:val="00533E61"/>
    <w:rsid w:val="00535770"/>
    <w:rsid w:val="005361C2"/>
    <w:rsid w:val="0053698C"/>
    <w:rsid w:val="005414FD"/>
    <w:rsid w:val="00541B14"/>
    <w:rsid w:val="005429F8"/>
    <w:rsid w:val="0054775F"/>
    <w:rsid w:val="00550B18"/>
    <w:rsid w:val="00552A9F"/>
    <w:rsid w:val="00552DDB"/>
    <w:rsid w:val="0055368F"/>
    <w:rsid w:val="00553A28"/>
    <w:rsid w:val="00554CD4"/>
    <w:rsid w:val="005578D0"/>
    <w:rsid w:val="00557FD2"/>
    <w:rsid w:val="00560FD3"/>
    <w:rsid w:val="00566552"/>
    <w:rsid w:val="005668A0"/>
    <w:rsid w:val="00567E89"/>
    <w:rsid w:val="00575A18"/>
    <w:rsid w:val="00577F46"/>
    <w:rsid w:val="00581484"/>
    <w:rsid w:val="00582B7E"/>
    <w:rsid w:val="005907FF"/>
    <w:rsid w:val="005A0418"/>
    <w:rsid w:val="005A25FA"/>
    <w:rsid w:val="005A2EF8"/>
    <w:rsid w:val="005B0D5C"/>
    <w:rsid w:val="005B27D7"/>
    <w:rsid w:val="005D3F6F"/>
    <w:rsid w:val="005D52F9"/>
    <w:rsid w:val="005D5411"/>
    <w:rsid w:val="005D6A38"/>
    <w:rsid w:val="005E01C3"/>
    <w:rsid w:val="005E3A09"/>
    <w:rsid w:val="005E3FFE"/>
    <w:rsid w:val="005E7BBE"/>
    <w:rsid w:val="005F3250"/>
    <w:rsid w:val="005F36C0"/>
    <w:rsid w:val="006001FA"/>
    <w:rsid w:val="006002F3"/>
    <w:rsid w:val="00601CFB"/>
    <w:rsid w:val="00605BD1"/>
    <w:rsid w:val="00607EA8"/>
    <w:rsid w:val="0061142D"/>
    <w:rsid w:val="00621964"/>
    <w:rsid w:val="006260EC"/>
    <w:rsid w:val="0063318F"/>
    <w:rsid w:val="00634698"/>
    <w:rsid w:val="00636D60"/>
    <w:rsid w:val="006416F5"/>
    <w:rsid w:val="00644AB7"/>
    <w:rsid w:val="0064742C"/>
    <w:rsid w:val="00647AF5"/>
    <w:rsid w:val="00647FEB"/>
    <w:rsid w:val="006525F2"/>
    <w:rsid w:val="0065289A"/>
    <w:rsid w:val="00652CA5"/>
    <w:rsid w:val="00655883"/>
    <w:rsid w:val="00660EC8"/>
    <w:rsid w:val="00661D7B"/>
    <w:rsid w:val="006629F2"/>
    <w:rsid w:val="0066724E"/>
    <w:rsid w:val="006801B3"/>
    <w:rsid w:val="006810D8"/>
    <w:rsid w:val="006A083A"/>
    <w:rsid w:val="006A7D51"/>
    <w:rsid w:val="006B01AC"/>
    <w:rsid w:val="006B13C8"/>
    <w:rsid w:val="006B1E0C"/>
    <w:rsid w:val="006B5B34"/>
    <w:rsid w:val="006B6A10"/>
    <w:rsid w:val="006C2FC7"/>
    <w:rsid w:val="006C38CD"/>
    <w:rsid w:val="006D04FB"/>
    <w:rsid w:val="006D0EED"/>
    <w:rsid w:val="006D1308"/>
    <w:rsid w:val="006E4384"/>
    <w:rsid w:val="006F0602"/>
    <w:rsid w:val="006F7086"/>
    <w:rsid w:val="00702922"/>
    <w:rsid w:val="00702E43"/>
    <w:rsid w:val="00705732"/>
    <w:rsid w:val="00706ECC"/>
    <w:rsid w:val="007079C8"/>
    <w:rsid w:val="00714254"/>
    <w:rsid w:val="00714737"/>
    <w:rsid w:val="00715160"/>
    <w:rsid w:val="0071580A"/>
    <w:rsid w:val="007323EC"/>
    <w:rsid w:val="00732CC6"/>
    <w:rsid w:val="00733200"/>
    <w:rsid w:val="00741974"/>
    <w:rsid w:val="00743509"/>
    <w:rsid w:val="00750E5D"/>
    <w:rsid w:val="00752281"/>
    <w:rsid w:val="00760400"/>
    <w:rsid w:val="007607A4"/>
    <w:rsid w:val="00764AF4"/>
    <w:rsid w:val="00767EEF"/>
    <w:rsid w:val="00787CC8"/>
    <w:rsid w:val="00790B8C"/>
    <w:rsid w:val="00790C9D"/>
    <w:rsid w:val="00797C51"/>
    <w:rsid w:val="007A1533"/>
    <w:rsid w:val="007A5892"/>
    <w:rsid w:val="007B0A9A"/>
    <w:rsid w:val="007B1393"/>
    <w:rsid w:val="007B2F61"/>
    <w:rsid w:val="007B6FC3"/>
    <w:rsid w:val="007C0603"/>
    <w:rsid w:val="007C4F57"/>
    <w:rsid w:val="007D0EA4"/>
    <w:rsid w:val="007D3E56"/>
    <w:rsid w:val="007D4EBD"/>
    <w:rsid w:val="007D73D0"/>
    <w:rsid w:val="007D7773"/>
    <w:rsid w:val="007E26BB"/>
    <w:rsid w:val="007E3DB6"/>
    <w:rsid w:val="007E63E0"/>
    <w:rsid w:val="007E682E"/>
    <w:rsid w:val="007E6837"/>
    <w:rsid w:val="007E7FC1"/>
    <w:rsid w:val="007F5EF7"/>
    <w:rsid w:val="007F7D0B"/>
    <w:rsid w:val="00800BC7"/>
    <w:rsid w:val="00801B98"/>
    <w:rsid w:val="008069D4"/>
    <w:rsid w:val="00813C1B"/>
    <w:rsid w:val="00822482"/>
    <w:rsid w:val="00823DEE"/>
    <w:rsid w:val="00827AA4"/>
    <w:rsid w:val="0083015F"/>
    <w:rsid w:val="008353BC"/>
    <w:rsid w:val="00837A62"/>
    <w:rsid w:val="00840E37"/>
    <w:rsid w:val="008424C3"/>
    <w:rsid w:val="008471B5"/>
    <w:rsid w:val="00847872"/>
    <w:rsid w:val="008514AF"/>
    <w:rsid w:val="008571CD"/>
    <w:rsid w:val="00860666"/>
    <w:rsid w:val="0086369F"/>
    <w:rsid w:val="0086473A"/>
    <w:rsid w:val="0087049B"/>
    <w:rsid w:val="008713BD"/>
    <w:rsid w:val="00872BA1"/>
    <w:rsid w:val="008758B8"/>
    <w:rsid w:val="00885225"/>
    <w:rsid w:val="00887AEA"/>
    <w:rsid w:val="00896023"/>
    <w:rsid w:val="008A0024"/>
    <w:rsid w:val="008A10B8"/>
    <w:rsid w:val="008A7C5F"/>
    <w:rsid w:val="008B0C41"/>
    <w:rsid w:val="008B5C37"/>
    <w:rsid w:val="008B67CB"/>
    <w:rsid w:val="008C0DA8"/>
    <w:rsid w:val="008D292C"/>
    <w:rsid w:val="008D388A"/>
    <w:rsid w:val="008D4936"/>
    <w:rsid w:val="008D5082"/>
    <w:rsid w:val="008D61D9"/>
    <w:rsid w:val="008E61EC"/>
    <w:rsid w:val="008E7902"/>
    <w:rsid w:val="008F68CC"/>
    <w:rsid w:val="008F6FB5"/>
    <w:rsid w:val="008F7DA1"/>
    <w:rsid w:val="0090448E"/>
    <w:rsid w:val="00904921"/>
    <w:rsid w:val="00904AED"/>
    <w:rsid w:val="009060AE"/>
    <w:rsid w:val="009110A2"/>
    <w:rsid w:val="009128CD"/>
    <w:rsid w:val="00912A0A"/>
    <w:rsid w:val="009132A1"/>
    <w:rsid w:val="0091723A"/>
    <w:rsid w:val="0092022D"/>
    <w:rsid w:val="009247A7"/>
    <w:rsid w:val="00924C03"/>
    <w:rsid w:val="00930F5A"/>
    <w:rsid w:val="00931142"/>
    <w:rsid w:val="00935A07"/>
    <w:rsid w:val="00935BAF"/>
    <w:rsid w:val="00935D22"/>
    <w:rsid w:val="00936A7E"/>
    <w:rsid w:val="009370B8"/>
    <w:rsid w:val="00941EE5"/>
    <w:rsid w:val="0095490F"/>
    <w:rsid w:val="00957512"/>
    <w:rsid w:val="00961936"/>
    <w:rsid w:val="00965237"/>
    <w:rsid w:val="00966561"/>
    <w:rsid w:val="00971AB8"/>
    <w:rsid w:val="00972C32"/>
    <w:rsid w:val="00977449"/>
    <w:rsid w:val="00987D1C"/>
    <w:rsid w:val="00991301"/>
    <w:rsid w:val="00993CFE"/>
    <w:rsid w:val="009A07CA"/>
    <w:rsid w:val="009A46F9"/>
    <w:rsid w:val="009A534F"/>
    <w:rsid w:val="009B1161"/>
    <w:rsid w:val="009B46EB"/>
    <w:rsid w:val="009B54DD"/>
    <w:rsid w:val="009C204B"/>
    <w:rsid w:val="009C5A8F"/>
    <w:rsid w:val="009C7AA7"/>
    <w:rsid w:val="009D2A25"/>
    <w:rsid w:val="009D4D25"/>
    <w:rsid w:val="009D4FAE"/>
    <w:rsid w:val="009E2847"/>
    <w:rsid w:val="009E384B"/>
    <w:rsid w:val="009E5CA1"/>
    <w:rsid w:val="009E717D"/>
    <w:rsid w:val="009F77AD"/>
    <w:rsid w:val="00A046D8"/>
    <w:rsid w:val="00A12313"/>
    <w:rsid w:val="00A271AE"/>
    <w:rsid w:val="00A32CF0"/>
    <w:rsid w:val="00A35C3B"/>
    <w:rsid w:val="00A4468C"/>
    <w:rsid w:val="00A45C57"/>
    <w:rsid w:val="00A56A98"/>
    <w:rsid w:val="00A62D5F"/>
    <w:rsid w:val="00A6647E"/>
    <w:rsid w:val="00A66D6C"/>
    <w:rsid w:val="00A715C1"/>
    <w:rsid w:val="00A72D25"/>
    <w:rsid w:val="00A72D3B"/>
    <w:rsid w:val="00A72E9D"/>
    <w:rsid w:val="00A740D4"/>
    <w:rsid w:val="00A74A55"/>
    <w:rsid w:val="00A756D4"/>
    <w:rsid w:val="00A81998"/>
    <w:rsid w:val="00A84161"/>
    <w:rsid w:val="00A85672"/>
    <w:rsid w:val="00A85EDE"/>
    <w:rsid w:val="00A9626F"/>
    <w:rsid w:val="00A97129"/>
    <w:rsid w:val="00AA25F7"/>
    <w:rsid w:val="00AA4867"/>
    <w:rsid w:val="00AA77AF"/>
    <w:rsid w:val="00AB15CE"/>
    <w:rsid w:val="00AB3AFD"/>
    <w:rsid w:val="00AC16A8"/>
    <w:rsid w:val="00AC71EB"/>
    <w:rsid w:val="00AC73A6"/>
    <w:rsid w:val="00AC7895"/>
    <w:rsid w:val="00AC7B0D"/>
    <w:rsid w:val="00AD05BB"/>
    <w:rsid w:val="00AD114E"/>
    <w:rsid w:val="00AD5A38"/>
    <w:rsid w:val="00AD6D6B"/>
    <w:rsid w:val="00AE3F12"/>
    <w:rsid w:val="00AE5F07"/>
    <w:rsid w:val="00AF7CD2"/>
    <w:rsid w:val="00B039CA"/>
    <w:rsid w:val="00B05F43"/>
    <w:rsid w:val="00B10A29"/>
    <w:rsid w:val="00B13659"/>
    <w:rsid w:val="00B13E30"/>
    <w:rsid w:val="00B1429F"/>
    <w:rsid w:val="00B205EC"/>
    <w:rsid w:val="00B21257"/>
    <w:rsid w:val="00B21BD9"/>
    <w:rsid w:val="00B222C7"/>
    <w:rsid w:val="00B275B0"/>
    <w:rsid w:val="00B33CB3"/>
    <w:rsid w:val="00B34578"/>
    <w:rsid w:val="00B409DD"/>
    <w:rsid w:val="00B42CD8"/>
    <w:rsid w:val="00B52DD6"/>
    <w:rsid w:val="00B55646"/>
    <w:rsid w:val="00B6082C"/>
    <w:rsid w:val="00B65A45"/>
    <w:rsid w:val="00B65F4B"/>
    <w:rsid w:val="00B72C41"/>
    <w:rsid w:val="00B73A88"/>
    <w:rsid w:val="00B8107E"/>
    <w:rsid w:val="00B82A86"/>
    <w:rsid w:val="00B864B2"/>
    <w:rsid w:val="00B90F33"/>
    <w:rsid w:val="00B941F5"/>
    <w:rsid w:val="00B97097"/>
    <w:rsid w:val="00BA08C1"/>
    <w:rsid w:val="00BA1D41"/>
    <w:rsid w:val="00BA1F2B"/>
    <w:rsid w:val="00BA51CA"/>
    <w:rsid w:val="00BB0AEE"/>
    <w:rsid w:val="00BB17A9"/>
    <w:rsid w:val="00BB222F"/>
    <w:rsid w:val="00BB4534"/>
    <w:rsid w:val="00BC389A"/>
    <w:rsid w:val="00BD0B03"/>
    <w:rsid w:val="00BD4535"/>
    <w:rsid w:val="00BD47E2"/>
    <w:rsid w:val="00BD68FF"/>
    <w:rsid w:val="00BE0F7C"/>
    <w:rsid w:val="00BE7803"/>
    <w:rsid w:val="00BE79B0"/>
    <w:rsid w:val="00BF1CB7"/>
    <w:rsid w:val="00BF48FB"/>
    <w:rsid w:val="00BF5C48"/>
    <w:rsid w:val="00C03AED"/>
    <w:rsid w:val="00C06F00"/>
    <w:rsid w:val="00C106CA"/>
    <w:rsid w:val="00C10D91"/>
    <w:rsid w:val="00C17D8D"/>
    <w:rsid w:val="00C3422D"/>
    <w:rsid w:val="00C34DDD"/>
    <w:rsid w:val="00C420D7"/>
    <w:rsid w:val="00C46439"/>
    <w:rsid w:val="00C4791C"/>
    <w:rsid w:val="00C47C84"/>
    <w:rsid w:val="00C517AB"/>
    <w:rsid w:val="00C51B13"/>
    <w:rsid w:val="00C52268"/>
    <w:rsid w:val="00C619E4"/>
    <w:rsid w:val="00C72A77"/>
    <w:rsid w:val="00C74A16"/>
    <w:rsid w:val="00C75802"/>
    <w:rsid w:val="00C80501"/>
    <w:rsid w:val="00C80649"/>
    <w:rsid w:val="00C83479"/>
    <w:rsid w:val="00C8499D"/>
    <w:rsid w:val="00C903F2"/>
    <w:rsid w:val="00C90C64"/>
    <w:rsid w:val="00C913D8"/>
    <w:rsid w:val="00C974ED"/>
    <w:rsid w:val="00CA1113"/>
    <w:rsid w:val="00CA6F46"/>
    <w:rsid w:val="00CB7622"/>
    <w:rsid w:val="00CC074D"/>
    <w:rsid w:val="00CC0A1F"/>
    <w:rsid w:val="00CC67CD"/>
    <w:rsid w:val="00CD1D03"/>
    <w:rsid w:val="00CD2847"/>
    <w:rsid w:val="00CD3E3C"/>
    <w:rsid w:val="00CD587F"/>
    <w:rsid w:val="00CE6A06"/>
    <w:rsid w:val="00CF06DA"/>
    <w:rsid w:val="00CF0F05"/>
    <w:rsid w:val="00CF12FA"/>
    <w:rsid w:val="00CF2197"/>
    <w:rsid w:val="00D03530"/>
    <w:rsid w:val="00D07556"/>
    <w:rsid w:val="00D10D97"/>
    <w:rsid w:val="00D1298C"/>
    <w:rsid w:val="00D135F8"/>
    <w:rsid w:val="00D145D5"/>
    <w:rsid w:val="00D164DC"/>
    <w:rsid w:val="00D25231"/>
    <w:rsid w:val="00D25E68"/>
    <w:rsid w:val="00D31CE4"/>
    <w:rsid w:val="00D410FC"/>
    <w:rsid w:val="00D44C79"/>
    <w:rsid w:val="00D45455"/>
    <w:rsid w:val="00D510C2"/>
    <w:rsid w:val="00D522F6"/>
    <w:rsid w:val="00D5468F"/>
    <w:rsid w:val="00D551F8"/>
    <w:rsid w:val="00D73A9B"/>
    <w:rsid w:val="00D73E22"/>
    <w:rsid w:val="00D75DB1"/>
    <w:rsid w:val="00D76346"/>
    <w:rsid w:val="00D840B7"/>
    <w:rsid w:val="00D84865"/>
    <w:rsid w:val="00D86395"/>
    <w:rsid w:val="00D971CB"/>
    <w:rsid w:val="00DA255A"/>
    <w:rsid w:val="00DB0F13"/>
    <w:rsid w:val="00DB1A48"/>
    <w:rsid w:val="00DB209F"/>
    <w:rsid w:val="00DB7821"/>
    <w:rsid w:val="00DD0F05"/>
    <w:rsid w:val="00DD2674"/>
    <w:rsid w:val="00DD2EBC"/>
    <w:rsid w:val="00DD739D"/>
    <w:rsid w:val="00DE0129"/>
    <w:rsid w:val="00DF1A77"/>
    <w:rsid w:val="00DF3B06"/>
    <w:rsid w:val="00E06992"/>
    <w:rsid w:val="00E11849"/>
    <w:rsid w:val="00E12E20"/>
    <w:rsid w:val="00E13F95"/>
    <w:rsid w:val="00E20B92"/>
    <w:rsid w:val="00E2539A"/>
    <w:rsid w:val="00E25A5E"/>
    <w:rsid w:val="00E25BD1"/>
    <w:rsid w:val="00E30CE1"/>
    <w:rsid w:val="00E40570"/>
    <w:rsid w:val="00E4176D"/>
    <w:rsid w:val="00E42B5B"/>
    <w:rsid w:val="00E452E8"/>
    <w:rsid w:val="00E51190"/>
    <w:rsid w:val="00E5157B"/>
    <w:rsid w:val="00E52B98"/>
    <w:rsid w:val="00E53152"/>
    <w:rsid w:val="00E61398"/>
    <w:rsid w:val="00E62A7E"/>
    <w:rsid w:val="00E62AB7"/>
    <w:rsid w:val="00E647DC"/>
    <w:rsid w:val="00E720A8"/>
    <w:rsid w:val="00E74AD5"/>
    <w:rsid w:val="00E74F2F"/>
    <w:rsid w:val="00E828E6"/>
    <w:rsid w:val="00E83D12"/>
    <w:rsid w:val="00E90A24"/>
    <w:rsid w:val="00E915AC"/>
    <w:rsid w:val="00EA08B0"/>
    <w:rsid w:val="00EA0B21"/>
    <w:rsid w:val="00EA579E"/>
    <w:rsid w:val="00EA665A"/>
    <w:rsid w:val="00EA6A67"/>
    <w:rsid w:val="00EA7077"/>
    <w:rsid w:val="00EA7655"/>
    <w:rsid w:val="00EA7DFE"/>
    <w:rsid w:val="00EB1F9F"/>
    <w:rsid w:val="00EB5595"/>
    <w:rsid w:val="00EB56AF"/>
    <w:rsid w:val="00EC13FA"/>
    <w:rsid w:val="00EC1617"/>
    <w:rsid w:val="00EC54DD"/>
    <w:rsid w:val="00EC6382"/>
    <w:rsid w:val="00EC6627"/>
    <w:rsid w:val="00EC7DC4"/>
    <w:rsid w:val="00EC7E7A"/>
    <w:rsid w:val="00ED2F3E"/>
    <w:rsid w:val="00ED349C"/>
    <w:rsid w:val="00ED3504"/>
    <w:rsid w:val="00ED39D7"/>
    <w:rsid w:val="00ED4464"/>
    <w:rsid w:val="00ED7BC2"/>
    <w:rsid w:val="00EE1904"/>
    <w:rsid w:val="00EE1BC9"/>
    <w:rsid w:val="00EE360E"/>
    <w:rsid w:val="00EE4103"/>
    <w:rsid w:val="00EE4BE3"/>
    <w:rsid w:val="00EF4902"/>
    <w:rsid w:val="00EF5B60"/>
    <w:rsid w:val="00EF72FB"/>
    <w:rsid w:val="00F030AF"/>
    <w:rsid w:val="00F04D38"/>
    <w:rsid w:val="00F14419"/>
    <w:rsid w:val="00F155FD"/>
    <w:rsid w:val="00F20488"/>
    <w:rsid w:val="00F252E0"/>
    <w:rsid w:val="00F30CB3"/>
    <w:rsid w:val="00F327D0"/>
    <w:rsid w:val="00F35CD4"/>
    <w:rsid w:val="00F3635A"/>
    <w:rsid w:val="00F44305"/>
    <w:rsid w:val="00F456DC"/>
    <w:rsid w:val="00F5031A"/>
    <w:rsid w:val="00F5704D"/>
    <w:rsid w:val="00F62CEE"/>
    <w:rsid w:val="00F642FA"/>
    <w:rsid w:val="00F81C28"/>
    <w:rsid w:val="00F845B7"/>
    <w:rsid w:val="00F863ED"/>
    <w:rsid w:val="00F95498"/>
    <w:rsid w:val="00F97E55"/>
    <w:rsid w:val="00FA0EFD"/>
    <w:rsid w:val="00FA489A"/>
    <w:rsid w:val="00FC2A77"/>
    <w:rsid w:val="00FC49A8"/>
    <w:rsid w:val="00FC5502"/>
    <w:rsid w:val="00FE5445"/>
    <w:rsid w:val="00FE7AD1"/>
    <w:rsid w:val="00FF32E3"/>
    <w:rsid w:val="00FF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B4E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B4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2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414F6D-E5C2-468B-9E2B-7360BA6B3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585</TotalTime>
  <Pages>2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Programming Exam</vt:lpstr>
    </vt:vector>
  </TitlesOfParts>
  <Company>Telerik Corporation</Company>
  <LinksUpToDate>false</LinksUpToDate>
  <CharactersWithSpaces>3587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Programming Exam</dc:title>
  <dc:subject>Attracting Candidates</dc:subject>
  <dc:creator>Svetlin Nakov</dc:creator>
  <cp:lastModifiedBy>Ivaylo Kenov</cp:lastModifiedBy>
  <cp:revision>339</cp:revision>
  <cp:lastPrinted>2011-11-24T17:37:00Z</cp:lastPrinted>
  <dcterms:created xsi:type="dcterms:W3CDTF">2013-09-12T13:52:00Z</dcterms:created>
  <dcterms:modified xsi:type="dcterms:W3CDTF">2014-01-21T14:27:00Z</dcterms:modified>
  <cp:contentStatus/>
</cp:coreProperties>
</file>