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1907BA">
        <w:t>3</w:t>
      </w:r>
      <w:bookmarkStart w:id="0" w:name="_GoBack"/>
      <w:bookmarkEnd w:id="0"/>
      <w:r w:rsidR="008B0C41" w:rsidRPr="00A85EDE">
        <w:t xml:space="preserve"> – </w:t>
      </w:r>
      <w:r w:rsidR="0084052D">
        <w:rPr>
          <w:noProof/>
        </w:rPr>
        <w:t>Digits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B50083">
        <w:rPr>
          <w:b w:val="0"/>
        </w:rPr>
        <w:t>digits</w:t>
      </w:r>
      <w:r w:rsidR="00A07D4C">
        <w:rPr>
          <w:b w:val="0"/>
        </w:rPr>
        <w:t xml:space="preserve">. </w:t>
      </w:r>
      <w:r w:rsidR="007053F0">
        <w:rPr>
          <w:b w:val="0"/>
        </w:rPr>
        <w:t>The matrix contains some patterns that form digits</w:t>
      </w:r>
      <w:r w:rsidR="000F0F4B">
        <w:rPr>
          <w:b w:val="0"/>
        </w:rPr>
        <w:t xml:space="preserve">. Your task is to </w:t>
      </w:r>
      <w:r w:rsidR="007B52CC">
        <w:rPr>
          <w:b w:val="0"/>
        </w:rPr>
        <w:t>find these digits and calculate</w:t>
      </w:r>
      <w:r w:rsidR="000F0F4B">
        <w:rPr>
          <w:b w:val="0"/>
        </w:rPr>
        <w:t xml:space="preserve"> their sum</w:t>
      </w:r>
      <w:r>
        <w:rPr>
          <w:b w:val="0"/>
        </w:rPr>
        <w:t>:</w:t>
      </w:r>
    </w:p>
    <w:p w:rsidR="00F10505" w:rsidRDefault="00A7594A" w:rsidP="00F10505">
      <w:r>
        <w:t>The digit patterns are as follows:</w:t>
      </w:r>
    </w:p>
    <w:p w:rsidR="00A7594A" w:rsidRDefault="00A7594A" w:rsidP="00F10505">
      <w:r>
        <w:rPr>
          <w:noProof/>
        </w:rPr>
        <w:drawing>
          <wp:anchor distT="0" distB="0" distL="114300" distR="114300" simplePos="0" relativeHeight="251637760" behindDoc="0" locked="0" layoutInCell="1" allowOverlap="1" wp14:anchorId="545AB553" wp14:editId="36EB1290">
            <wp:simplePos x="0" y="0"/>
            <wp:positionH relativeFrom="margin">
              <wp:posOffset>-33020</wp:posOffset>
            </wp:positionH>
            <wp:positionV relativeFrom="margin">
              <wp:posOffset>1261745</wp:posOffset>
            </wp:positionV>
            <wp:extent cx="4079240" cy="2438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Each digit patterns is formed </w:t>
      </w:r>
      <w:r w:rsidR="003E61AB">
        <w:t>by the same digit:</w:t>
      </w:r>
    </w:p>
    <w:p w:rsidR="003E61AB" w:rsidRDefault="003E61AB" w:rsidP="003E61AB">
      <w:pPr>
        <w:pStyle w:val="ListParagraph"/>
        <w:numPr>
          <w:ilvl w:val="0"/>
          <w:numId w:val="24"/>
        </w:numPr>
        <w:ind w:left="7380" w:hanging="7020"/>
        <w:jc w:val="left"/>
      </w:pPr>
      <w:r>
        <w:t>The one-digit pattern is formed from cells with the digit one</w:t>
      </w:r>
    </w:p>
    <w:p w:rsidR="003E61AB" w:rsidRDefault="003E61AB" w:rsidP="003E61AB">
      <w:pPr>
        <w:pStyle w:val="ListParagraph"/>
        <w:numPr>
          <w:ilvl w:val="0"/>
          <w:numId w:val="24"/>
        </w:numPr>
        <w:ind w:left="7380" w:hanging="7020"/>
        <w:jc w:val="left"/>
      </w:pPr>
      <w:r>
        <w:t>The nine-digit pattern is formed from cells with the digit nine</w:t>
      </w:r>
    </w:p>
    <w:p w:rsidR="003E61AB" w:rsidRPr="003627E6" w:rsidRDefault="003E61AB" w:rsidP="003E61AB">
      <w:pPr>
        <w:pStyle w:val="ListParagraph"/>
        <w:numPr>
          <w:ilvl w:val="0"/>
          <w:numId w:val="24"/>
        </w:numPr>
        <w:ind w:left="7380" w:hanging="7020"/>
        <w:jc w:val="left"/>
      </w:pPr>
      <w:r>
        <w:t>Etc…</w:t>
      </w:r>
    </w:p>
    <w:p w:rsidR="00F513BB" w:rsidRDefault="00E97EE9" w:rsidP="00A87F6A">
      <w:pPr>
        <w:pStyle w:val="Heading3"/>
        <w:jc w:val="left"/>
      </w:pPr>
      <w:r>
        <w:t xml:space="preserve">The </w:t>
      </w:r>
      <w:r w:rsidR="00834DFC">
        <w:t xml:space="preserve">size of the </w:t>
      </w:r>
      <w:r>
        <w:t>pattern</w:t>
      </w:r>
      <w:r w:rsidR="006D5F09">
        <w:t>s</w:t>
      </w:r>
      <w:r>
        <w:t xml:space="preserve"> is </w:t>
      </w:r>
      <w:r w:rsidR="00C7481A">
        <w:t>constant</w:t>
      </w:r>
      <w:r>
        <w:t xml:space="preserve"> and al</w:t>
      </w:r>
      <w:r w:rsidR="008A524A">
        <w:t>ways has the given form.</w:t>
      </w:r>
    </w:p>
    <w:p w:rsidR="00F10505" w:rsidRPr="00F10505" w:rsidRDefault="00F10505" w:rsidP="00F10505"/>
    <w:p w:rsidR="001F05DF" w:rsidRDefault="009F07A9" w:rsidP="00A87F6A">
      <w:pPr>
        <w:pStyle w:val="Heading3"/>
        <w:jc w:val="left"/>
      </w:pPr>
      <w:r w:rsidRPr="00FA6EF9">
        <w:t>Example</w:t>
      </w:r>
      <w:r w:rsidR="005627F2" w:rsidRPr="00FA6EF9">
        <w:t>:</w:t>
      </w:r>
    </w:p>
    <w:p w:rsidR="00A87F6A" w:rsidRDefault="00C30492" w:rsidP="00A87F6A">
      <w:pPr>
        <w:pStyle w:val="Heading3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7CF2D" wp14:editId="1313C951">
            <wp:simplePos x="0" y="0"/>
            <wp:positionH relativeFrom="margin">
              <wp:posOffset>-31115</wp:posOffset>
            </wp:positionH>
            <wp:positionV relativeFrom="margin">
              <wp:posOffset>4279531</wp:posOffset>
            </wp:positionV>
            <wp:extent cx="2468880" cy="248158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7F6A">
        <w:t xml:space="preserve">The </w:t>
      </w:r>
      <w:r w:rsidR="00435F24">
        <w:t xml:space="preserve">digit patterns are marked in </w:t>
      </w:r>
      <w:r w:rsidR="00435F24" w:rsidRPr="00A73AB4">
        <w:rPr>
          <w:color w:val="A8D08D" w:themeColor="accent6" w:themeTint="99"/>
        </w:rPr>
        <w:t>green</w:t>
      </w:r>
      <w:r w:rsidR="00435F24">
        <w:t xml:space="preserve">, </w:t>
      </w:r>
      <w:r w:rsidR="00435F24" w:rsidRPr="00A73AB4">
        <w:rPr>
          <w:color w:val="F4B083" w:themeColor="accent2" w:themeTint="99"/>
        </w:rPr>
        <w:t xml:space="preserve">red </w:t>
      </w:r>
      <w:r w:rsidR="00435F24">
        <w:t xml:space="preserve">and </w:t>
      </w:r>
      <w:r w:rsidR="00435F24" w:rsidRPr="00A73AB4">
        <w:rPr>
          <w:color w:val="2E74B5" w:themeColor="accent1" w:themeShade="BF"/>
        </w:rPr>
        <w:t>blue</w:t>
      </w:r>
    </w:p>
    <w:p w:rsidR="00222F51" w:rsidRDefault="00FE3CF8" w:rsidP="00C87EC2">
      <w:r>
        <w:t>Four digit patterns are found – twice one-digit, one seven-digit and one</w:t>
      </w:r>
      <w:r w:rsidR="00A7560F">
        <w:t xml:space="preserve"> four-digit pattern</w:t>
      </w:r>
      <w:r w:rsidR="001F05DF">
        <w:t>.</w:t>
      </w:r>
    </w:p>
    <w:p w:rsidR="001F05DF" w:rsidRDefault="001F05DF" w:rsidP="00C87EC2">
      <w:r>
        <w:t xml:space="preserve">The sum is 1 + 1 + 4 + 7 = </w:t>
      </w:r>
      <w:r w:rsidRPr="001F05DF">
        <w:rPr>
          <w:b/>
        </w:rPr>
        <w:t>13</w:t>
      </w:r>
    </w:p>
    <w:p w:rsidR="00222F51" w:rsidRDefault="00222F51" w:rsidP="00C87EC2"/>
    <w:p w:rsidR="00A87F6A" w:rsidRDefault="00A87F6A" w:rsidP="00CF06DA">
      <w:pPr>
        <w:pStyle w:val="Heading3"/>
      </w:pPr>
    </w:p>
    <w:p w:rsidR="00A87F6A" w:rsidRDefault="00A87F6A" w:rsidP="00CF06DA">
      <w:pPr>
        <w:pStyle w:val="Heading3"/>
      </w:pPr>
    </w:p>
    <w:p w:rsidR="001F05DF" w:rsidRDefault="001F05DF" w:rsidP="00CF06DA">
      <w:pPr>
        <w:pStyle w:val="Heading3"/>
      </w:pPr>
    </w:p>
    <w:p w:rsidR="001F05DF" w:rsidRPr="001F05DF" w:rsidRDefault="001F05DF" w:rsidP="001F05DF"/>
    <w:p w:rsidR="00CF06DA" w:rsidRPr="00FA6EF9" w:rsidRDefault="00CF06DA" w:rsidP="00CF06DA">
      <w:pPr>
        <w:pStyle w:val="Heading3"/>
        <w:rPr>
          <w:lang w:val="bg-BG"/>
        </w:rPr>
      </w:pPr>
      <w:r w:rsidRPr="00A85EDE">
        <w:t>Input</w:t>
      </w:r>
    </w:p>
    <w:p w:rsidR="00CF06DA" w:rsidRDefault="009F4706" w:rsidP="00CF06DA">
      <w:r>
        <w:t>On the first line of the console you will find the number N – the number of rows and columns of the matrix</w:t>
      </w:r>
    </w:p>
    <w:p w:rsidR="00C43173" w:rsidRPr="009F4706" w:rsidRDefault="00514260" w:rsidP="00CF06DA">
      <w:r>
        <w:t xml:space="preserve">On the next N lines you will find exactly N </w:t>
      </w:r>
      <w:r w:rsidR="001F05DF">
        <w:t>digits</w:t>
      </w:r>
      <w:r>
        <w:t>, separated by a space. Th</w:t>
      </w:r>
      <w:r w:rsidR="004B4D46">
        <w:t>e</w:t>
      </w:r>
      <w:r>
        <w:t>s</w:t>
      </w:r>
      <w:r w:rsidR="0017389E">
        <w:t>e</w:t>
      </w:r>
      <w:r>
        <w:t xml:space="preserve"> are the </w:t>
      </w:r>
      <w:r w:rsidR="00E20797">
        <w:t>digits</w:t>
      </w:r>
      <w:r>
        <w:t xml:space="preserve"> of the matrix.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9322B7" w:rsidRPr="00936A7E" w:rsidRDefault="00514260" w:rsidP="001667F7">
      <w:r>
        <w:t xml:space="preserve">The output data consists of a single line. </w:t>
      </w:r>
      <w:r w:rsidR="00054417">
        <w:t>It should contain the sum of all the digit patterns in the matrix</w:t>
      </w:r>
    </w:p>
    <w:p w:rsidR="00CF06DA" w:rsidRPr="00A85EDE" w:rsidRDefault="00CF06DA" w:rsidP="00CF06DA">
      <w:pPr>
        <w:pStyle w:val="Heading3"/>
      </w:pPr>
      <w:r w:rsidRPr="00A85EDE">
        <w:lastRenderedPageBreak/>
        <w:t>Constraints</w:t>
      </w:r>
    </w:p>
    <w:p w:rsidR="002D3C8C" w:rsidRPr="002D3C8C" w:rsidRDefault="00EE7E2E" w:rsidP="009F45D2">
      <w:pPr>
        <w:numPr>
          <w:ilvl w:val="0"/>
          <w:numId w:val="20"/>
        </w:numPr>
        <w:spacing w:before="0" w:after="0"/>
        <w:jc w:val="left"/>
      </w:pPr>
      <w:r w:rsidRPr="003F107B">
        <w:rPr>
          <w:b/>
        </w:rPr>
        <w:t>N</w:t>
      </w:r>
      <w:r>
        <w:t xml:space="preserve"> will always be </w:t>
      </w:r>
      <w:r w:rsidRPr="003F107B">
        <w:rPr>
          <w:b/>
        </w:rPr>
        <w:t>greater or equal to 5</w:t>
      </w:r>
      <w:r>
        <w:t xml:space="preserve"> and </w:t>
      </w:r>
      <w:r w:rsidRPr="003F107B">
        <w:rPr>
          <w:b/>
        </w:rPr>
        <w:t xml:space="preserve">less or equal to </w:t>
      </w:r>
      <w:r w:rsidR="00745519">
        <w:rPr>
          <w:b/>
        </w:rPr>
        <w:t>1250</w:t>
      </w:r>
    </w:p>
    <w:p w:rsidR="00EE7E2E" w:rsidRDefault="002D3C8C" w:rsidP="00162FAE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="004B5104">
        <w:t>values</w:t>
      </w:r>
      <w:r w:rsidR="00745519">
        <w:t xml:space="preserve"> in the </w:t>
      </w:r>
      <w:r w:rsidR="004B5104">
        <w:t xml:space="preserve">matrix </w:t>
      </w:r>
      <w:r>
        <w:t xml:space="preserve">will always be </w:t>
      </w:r>
      <w:r w:rsidR="004B5104">
        <w:rPr>
          <w:b/>
        </w:rPr>
        <w:t>digits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F6263">
        <w:rPr>
          <w:b/>
        </w:rPr>
        <w:t>0.</w:t>
      </w:r>
      <w:r w:rsidR="00025D7B" w:rsidRPr="000F6263">
        <w:rPr>
          <w:b/>
        </w:rPr>
        <w:t>3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="00025D7B" w:rsidRPr="000F6263">
        <w:rPr>
          <w:b/>
        </w:rPr>
        <w:t>32</w:t>
      </w:r>
      <w:r w:rsidRPr="000F6263">
        <w:rPr>
          <w:b/>
        </w:rPr>
        <w:t xml:space="preserve"> MB</w:t>
      </w:r>
      <w:r w:rsidRPr="00552A9F">
        <w:t>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Pr="006E3BBF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C72790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43" w:rsidRDefault="004E6CDC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one-patern is found three times.</w:t>
            </w:r>
          </w:p>
          <w:p w:rsidR="004E6CDC" w:rsidRPr="00931142" w:rsidRDefault="004E6CDC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is 1+1+1 =</w:t>
            </w:r>
            <w:r w:rsidRPr="00183799">
              <w:rPr>
                <w:rFonts w:ascii="Consolas" w:hAnsi="Consolas" w:cs="Consolas"/>
                <w:b/>
                <w:noProof/>
              </w:rPr>
              <w:t xml:space="preserve"> 3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Default="000D60ED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7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P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183799" w:rsidP="00F1050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10505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902" w:rsidRDefault="00183799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nine-pattern is found twice and the two-pattern is also found twice.</w:t>
            </w:r>
          </w:p>
          <w:p w:rsidR="00183799" w:rsidRPr="00931142" w:rsidRDefault="00183799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is 9 + 9 + 2 + 2 = 22</w:t>
            </w:r>
          </w:p>
        </w:tc>
      </w:tr>
    </w:tbl>
    <w:p w:rsidR="00183799" w:rsidRDefault="00183799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3150"/>
        <w:gridCol w:w="1890"/>
        <w:gridCol w:w="5130"/>
      </w:tblGrid>
      <w:tr w:rsidR="005112D7" w:rsidRPr="00552A9F" w:rsidTr="006C1C3F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6C1C3F">
        <w:trPr>
          <w:trHeight w:val="2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3F" w:rsidRDefault="00F10505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8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3 2 1 1 2 3 0 1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2 1 1 9 7 6 4 0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1 4 1 7 7 7 5 1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2 4 1 4 2 7 1 1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3 4 1 4 7 1 3 1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0 4 4 4 7 4 5 1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5 8 2 4 7 3 2 1</w:t>
            </w:r>
          </w:p>
          <w:p w:rsidR="00F10505" w:rsidRPr="00931142" w:rsidRDefault="00C30492" w:rsidP="00C3049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1 2 7 4 9 2 1 8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C30492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D250F6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explained in the example above</w:t>
            </w:r>
          </w:p>
        </w:tc>
      </w:tr>
    </w:tbl>
    <w:p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58B" w:rsidRDefault="0022458B">
      <w:r>
        <w:separator/>
      </w:r>
    </w:p>
  </w:endnote>
  <w:endnote w:type="continuationSeparator" w:id="0">
    <w:p w:rsidR="0022458B" w:rsidRDefault="0022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907BA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1907BA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22458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58B" w:rsidRDefault="0022458B">
      <w:r>
        <w:separator/>
      </w:r>
    </w:p>
  </w:footnote>
  <w:footnote w:type="continuationSeparator" w:id="0">
    <w:p w:rsidR="0022458B" w:rsidRDefault="002245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22458B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3"/>
  </w:num>
  <w:num w:numId="5">
    <w:abstractNumId w:val="19"/>
  </w:num>
  <w:num w:numId="6">
    <w:abstractNumId w:val="22"/>
  </w:num>
  <w:num w:numId="7">
    <w:abstractNumId w:val="18"/>
  </w:num>
  <w:num w:numId="8">
    <w:abstractNumId w:val="14"/>
  </w:num>
  <w:num w:numId="9">
    <w:abstractNumId w:val="0"/>
  </w:num>
  <w:num w:numId="10">
    <w:abstractNumId w:val="21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20"/>
  </w:num>
  <w:num w:numId="16">
    <w:abstractNumId w:val="9"/>
  </w:num>
  <w:num w:numId="17">
    <w:abstractNumId w:val="2"/>
  </w:num>
  <w:num w:numId="18">
    <w:abstractNumId w:val="8"/>
  </w:num>
  <w:num w:numId="19">
    <w:abstractNumId w:val="15"/>
  </w:num>
  <w:num w:numId="20">
    <w:abstractNumId w:val="17"/>
  </w:num>
  <w:num w:numId="21">
    <w:abstractNumId w:val="13"/>
  </w:num>
  <w:num w:numId="22">
    <w:abstractNumId w:val="3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5D7B"/>
    <w:rsid w:val="00027702"/>
    <w:rsid w:val="000328DF"/>
    <w:rsid w:val="00034946"/>
    <w:rsid w:val="0003509E"/>
    <w:rsid w:val="00044ABF"/>
    <w:rsid w:val="00051A0F"/>
    <w:rsid w:val="00051ABB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129A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0F6263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7BA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D4345"/>
    <w:rsid w:val="001E177B"/>
    <w:rsid w:val="001F05DF"/>
    <w:rsid w:val="00213EAA"/>
    <w:rsid w:val="002223A6"/>
    <w:rsid w:val="00222F51"/>
    <w:rsid w:val="0022458B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7405F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90288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313"/>
    <w:rsid w:val="00A15463"/>
    <w:rsid w:val="00A271AE"/>
    <w:rsid w:val="00A32CF0"/>
    <w:rsid w:val="00A42AFC"/>
    <w:rsid w:val="00A45C57"/>
    <w:rsid w:val="00A66D6C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0083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F0DD7-B8E1-4493-A027-5416E2F3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274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1838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168</cp:revision>
  <cp:lastPrinted>2011-11-24T17:37:00Z</cp:lastPrinted>
  <dcterms:created xsi:type="dcterms:W3CDTF">2013-09-12T16:06:00Z</dcterms:created>
  <dcterms:modified xsi:type="dcterms:W3CDTF">2014-01-23T13:13:00Z</dcterms:modified>
</cp:coreProperties>
</file>