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D63C8C">
        <w:t>3</w:t>
      </w:r>
      <w:bookmarkStart w:id="0" w:name="_GoBack"/>
      <w:bookmarkEnd w:id="0"/>
      <w:r w:rsidR="008B0C41" w:rsidRPr="00A85EDE">
        <w:t xml:space="preserve"> – </w:t>
      </w:r>
      <w:r w:rsidR="009D6FA8">
        <w:rPr>
          <w:noProof/>
        </w:rPr>
        <w:t>Patterns</w:t>
      </w:r>
    </w:p>
    <w:p w:rsidR="00333C58" w:rsidRDefault="00EE0EA2" w:rsidP="00CF06DA">
      <w:pPr>
        <w:pStyle w:val="Heading3"/>
        <w:rPr>
          <w:b w:val="0"/>
        </w:rPr>
      </w:pPr>
      <w:r>
        <w:rPr>
          <w:b w:val="0"/>
        </w:rPr>
        <w:t>You are given a matrix of numbers. By given the pattern below, find the pattern with maximal sum:</w:t>
      </w:r>
    </w:p>
    <w:p w:rsidR="0086382F" w:rsidRDefault="001500DA" w:rsidP="0086382F">
      <w:pPr>
        <w:pStyle w:val="Heading3"/>
        <w:jc w:val="left"/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45952" behindDoc="0" locked="0" layoutInCell="1" allowOverlap="1" wp14:anchorId="5E6AC49A" wp14:editId="41052AA0">
            <wp:simplePos x="0" y="0"/>
            <wp:positionH relativeFrom="margin">
              <wp:posOffset>-26035</wp:posOffset>
            </wp:positionH>
            <wp:positionV relativeFrom="margin">
              <wp:posOffset>887730</wp:posOffset>
            </wp:positionV>
            <wp:extent cx="1263650" cy="795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79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3C58">
        <w:rPr>
          <w:b w:val="0"/>
        </w:rPr>
        <w:t xml:space="preserve">The pattern consists of </w:t>
      </w:r>
      <w:r w:rsidR="0086382F">
        <w:rPr>
          <w:b w:val="0"/>
        </w:rPr>
        <w:t>neighbor</w:t>
      </w:r>
      <w:r w:rsidR="00333C58">
        <w:rPr>
          <w:b w:val="0"/>
        </w:rPr>
        <w:t xml:space="preserve"> cells in the matrix. </w:t>
      </w:r>
      <w:r w:rsidR="0086382F">
        <w:rPr>
          <w:b w:val="0"/>
        </w:rPr>
        <w:t xml:space="preserve">The numbers in the cells must be </w:t>
      </w:r>
      <w:r w:rsidR="0086382F" w:rsidRPr="0086382F">
        <w:rPr>
          <w:b w:val="0"/>
        </w:rPr>
        <w:t>consecutive</w:t>
      </w:r>
      <w:r w:rsidR="0086382F">
        <w:rPr>
          <w:b w:val="0"/>
        </w:rPr>
        <w:t>, i.e. the following rules must be always valid:</w:t>
      </w:r>
    </w:p>
    <w:p w:rsidR="001500DA" w:rsidRPr="001500DA" w:rsidRDefault="001500DA" w:rsidP="001500DA">
      <w:pPr>
        <w:pStyle w:val="Heading3"/>
        <w:spacing w:before="0" w:after="0"/>
        <w:jc w:val="left"/>
        <w:rPr>
          <w:b w:val="0"/>
        </w:rPr>
      </w:pPr>
      <w:r w:rsidRPr="001500DA">
        <w:rPr>
          <w:b w:val="0"/>
        </w:rPr>
        <w:t>A = B -1, B = C – 1, C = D – 1, D = F – 1, F = E – 1, E = G - 1</w:t>
      </w:r>
    </w:p>
    <w:p w:rsidR="009F07A9" w:rsidRDefault="00E97EE9" w:rsidP="00DA0AD2">
      <w:r>
        <w:t xml:space="preserve">The </w:t>
      </w:r>
      <w:r w:rsidR="00834DFC">
        <w:t xml:space="preserve">size of the </w:t>
      </w:r>
      <w:r>
        <w:t xml:space="preserve">pattern is </w:t>
      </w:r>
      <w:r w:rsidR="00C7481A">
        <w:t>constant</w:t>
      </w:r>
      <w:r>
        <w:t xml:space="preserve"> and al</w:t>
      </w:r>
      <w:r w:rsidR="008A524A">
        <w:t>ways has the given form.</w:t>
      </w:r>
    </w:p>
    <w:p w:rsidR="00FA6EF9" w:rsidRPr="00FA6EF9" w:rsidRDefault="009F07A9" w:rsidP="00A87F6A">
      <w:pPr>
        <w:pStyle w:val="Heading3"/>
        <w:jc w:val="left"/>
      </w:pPr>
      <w:r w:rsidRPr="00FA6EF9">
        <w:t>Example</w:t>
      </w:r>
      <w:r w:rsidR="005627F2" w:rsidRPr="00FA6EF9">
        <w:t>:</w:t>
      </w:r>
    </w:p>
    <w:p w:rsidR="00A87F6A" w:rsidRDefault="006C1C3F" w:rsidP="00A87F6A">
      <w:pPr>
        <w:pStyle w:val="Heading3"/>
        <w:jc w:val="left"/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023623CA" wp14:editId="72079B92">
            <wp:simplePos x="0" y="0"/>
            <wp:positionH relativeFrom="margin">
              <wp:posOffset>50165</wp:posOffset>
            </wp:positionH>
            <wp:positionV relativeFrom="margin">
              <wp:posOffset>2208530</wp:posOffset>
            </wp:positionV>
            <wp:extent cx="2146300" cy="2143760"/>
            <wp:effectExtent l="0" t="0" r="6350" b="8890"/>
            <wp:wrapSquare wrapText="bothSides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3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F6A">
        <w:t xml:space="preserve">The patterns here are marks with </w:t>
      </w:r>
      <w:r w:rsidR="00A87F6A" w:rsidRPr="009F4706">
        <w:rPr>
          <w:color w:val="A8D08D" w:themeColor="accent6" w:themeTint="99"/>
        </w:rPr>
        <w:t>green</w:t>
      </w:r>
      <w:r w:rsidR="00A87F6A">
        <w:t xml:space="preserve">, </w:t>
      </w:r>
      <w:r w:rsidR="00A87F6A" w:rsidRPr="00A87F6A">
        <w:rPr>
          <w:color w:val="8EAADB" w:themeColor="accent5" w:themeTint="99"/>
        </w:rPr>
        <w:t xml:space="preserve">blue </w:t>
      </w:r>
      <w:r w:rsidR="00A87F6A">
        <w:t xml:space="preserve">and </w:t>
      </w:r>
      <w:r w:rsidR="00A87F6A" w:rsidRPr="00A87F6A">
        <w:rPr>
          <w:color w:val="FFD966" w:themeColor="accent4" w:themeTint="99"/>
        </w:rPr>
        <w:t xml:space="preserve">yellow </w:t>
      </w:r>
      <w:r w:rsidR="00A87F6A">
        <w:t>colors</w:t>
      </w:r>
      <w:r w:rsidR="005C59A3">
        <w:t>:</w:t>
      </w:r>
    </w:p>
    <w:p w:rsidR="005C59A3" w:rsidRDefault="0072067D" w:rsidP="00DA0AD2">
      <w:pPr>
        <w:pStyle w:val="ListParagraph"/>
        <w:numPr>
          <w:ilvl w:val="0"/>
          <w:numId w:val="22"/>
        </w:numPr>
        <w:ind w:left="3960" w:hanging="3870"/>
      </w:pPr>
      <w:r>
        <w:t xml:space="preserve">The </w:t>
      </w:r>
      <w:r w:rsidRPr="009F4706">
        <w:rPr>
          <w:rFonts w:cs="Arial"/>
          <w:bCs/>
          <w:color w:val="A8D08D" w:themeColor="accent6" w:themeTint="99"/>
          <w:szCs w:val="26"/>
        </w:rPr>
        <w:t>green pattern</w:t>
      </w:r>
      <w:r w:rsidRPr="009F4706">
        <w:rPr>
          <w:color w:val="A8D08D" w:themeColor="accent6" w:themeTint="99"/>
        </w:rPr>
        <w:t xml:space="preserve"> </w:t>
      </w:r>
      <w:r>
        <w:t xml:space="preserve">has a sum of its numbers </w:t>
      </w:r>
      <w:r w:rsidRPr="00F952A8">
        <w:rPr>
          <w:b/>
        </w:rPr>
        <w:t>33</w:t>
      </w:r>
    </w:p>
    <w:p w:rsidR="0072067D" w:rsidRDefault="0072067D" w:rsidP="00DA0AD2">
      <w:pPr>
        <w:pStyle w:val="ListParagraph"/>
        <w:numPr>
          <w:ilvl w:val="0"/>
          <w:numId w:val="22"/>
        </w:numPr>
        <w:ind w:left="3960" w:hanging="3870"/>
      </w:pPr>
      <w:r>
        <w:t xml:space="preserve">The </w:t>
      </w:r>
      <w:r w:rsidRPr="00F952A8">
        <w:rPr>
          <w:rFonts w:cs="Arial"/>
          <w:bCs/>
          <w:color w:val="8EAADB" w:themeColor="accent5" w:themeTint="99"/>
          <w:szCs w:val="26"/>
        </w:rPr>
        <w:t>blue pattern</w:t>
      </w:r>
      <w:r>
        <w:t xml:space="preserve"> has a sum of its numbers </w:t>
      </w:r>
      <w:r w:rsidRPr="00F952A8">
        <w:rPr>
          <w:b/>
        </w:rPr>
        <w:t>56</w:t>
      </w:r>
    </w:p>
    <w:p w:rsidR="0072067D" w:rsidRPr="005C59A3" w:rsidRDefault="0072067D" w:rsidP="00DA0AD2">
      <w:pPr>
        <w:pStyle w:val="ListParagraph"/>
        <w:numPr>
          <w:ilvl w:val="0"/>
          <w:numId w:val="22"/>
        </w:numPr>
        <w:ind w:left="3960" w:hanging="3870"/>
      </w:pPr>
      <w:r>
        <w:t xml:space="preserve">The </w:t>
      </w:r>
      <w:r w:rsidR="009300AF" w:rsidRPr="00F952A8">
        <w:rPr>
          <w:rFonts w:cs="Arial"/>
          <w:bCs/>
          <w:color w:val="FFD966" w:themeColor="accent4" w:themeTint="99"/>
          <w:szCs w:val="26"/>
        </w:rPr>
        <w:t>yellow pattern</w:t>
      </w:r>
      <w:r w:rsidR="00F952A8">
        <w:rPr>
          <w:rFonts w:cs="Arial"/>
          <w:b/>
          <w:bCs/>
          <w:color w:val="FFD966" w:themeColor="accent4" w:themeTint="99"/>
          <w:szCs w:val="26"/>
        </w:rPr>
        <w:t xml:space="preserve"> </w:t>
      </w:r>
      <w:r w:rsidR="009300AF">
        <w:t xml:space="preserve">has a sum of its numbers </w:t>
      </w:r>
      <w:r w:rsidR="009300AF" w:rsidRPr="00F952A8">
        <w:rPr>
          <w:b/>
        </w:rPr>
        <w:t>-14</w:t>
      </w:r>
    </w:p>
    <w:p w:rsidR="00A87F6A" w:rsidRDefault="00F952A8" w:rsidP="00FA6EF9">
      <w:r w:rsidRPr="00686E57">
        <w:rPr>
          <w:b/>
        </w:rPr>
        <w:t>The winning pattern is the blue with maximal sum</w:t>
      </w:r>
      <w:r w:rsidR="00433F33" w:rsidRPr="00686E57">
        <w:rPr>
          <w:b/>
        </w:rPr>
        <w:t xml:space="preserve"> of 56</w:t>
      </w:r>
    </w:p>
    <w:p w:rsidR="00A87F6A" w:rsidRDefault="00A87F6A" w:rsidP="00CF06DA">
      <w:pPr>
        <w:pStyle w:val="Heading3"/>
      </w:pPr>
    </w:p>
    <w:p w:rsidR="00A87F6A" w:rsidRDefault="00A87F6A" w:rsidP="00CF06DA">
      <w:pPr>
        <w:pStyle w:val="Heading3"/>
      </w:pPr>
    </w:p>
    <w:p w:rsidR="00A87F6A" w:rsidRDefault="00A87F6A" w:rsidP="00CF06DA">
      <w:pPr>
        <w:pStyle w:val="Heading3"/>
      </w:pPr>
    </w:p>
    <w:p w:rsidR="00CF06DA" w:rsidRPr="00FA6EF9" w:rsidRDefault="00CF06DA" w:rsidP="00CF06DA">
      <w:pPr>
        <w:pStyle w:val="Heading3"/>
        <w:rPr>
          <w:lang w:val="bg-BG"/>
        </w:rPr>
      </w:pPr>
      <w:r w:rsidRPr="00A85EDE">
        <w:t>Input</w:t>
      </w:r>
    </w:p>
    <w:p w:rsidR="00CF06DA" w:rsidRDefault="009F4706" w:rsidP="00CF06DA">
      <w:r>
        <w:t>On the first line of the console you will find the number N – the number of rows and columns of the matrix</w:t>
      </w:r>
    </w:p>
    <w:p w:rsidR="00C43173" w:rsidRPr="009F4706" w:rsidRDefault="00514260" w:rsidP="00CF06DA">
      <w:r>
        <w:t>On the next N lines you will find exactly N numbers, separated by a space. This are the numbers of the matrix.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Default="00514260" w:rsidP="00CF06DA">
      <w:r>
        <w:t>The output data consists of a single line. It should start with either “YES” or “NO”</w:t>
      </w:r>
      <w:r w:rsidR="00C10E5A">
        <w:t>:</w:t>
      </w:r>
    </w:p>
    <w:p w:rsidR="00C10E5A" w:rsidRDefault="00C10E5A" w:rsidP="00C10E5A">
      <w:pPr>
        <w:pStyle w:val="ListParagraph"/>
        <w:numPr>
          <w:ilvl w:val="0"/>
          <w:numId w:val="23"/>
        </w:numPr>
      </w:pPr>
      <w:r>
        <w:t>If at least one pattern is found in the matrix – print “</w:t>
      </w:r>
      <w:r w:rsidRPr="009322B7">
        <w:rPr>
          <w:b/>
        </w:rPr>
        <w:t xml:space="preserve">YES </w:t>
      </w:r>
      <w:r w:rsidR="009322B7" w:rsidRPr="009322B7">
        <w:rPr>
          <w:b/>
        </w:rPr>
        <w:t>{</w:t>
      </w:r>
      <w:r w:rsidRPr="009322B7">
        <w:rPr>
          <w:b/>
        </w:rPr>
        <w:t>sum</w:t>
      </w:r>
      <w:r w:rsidR="009322B7" w:rsidRPr="009322B7">
        <w:rPr>
          <w:b/>
        </w:rPr>
        <w:t>}</w:t>
      </w:r>
      <w:r>
        <w:t>”, where sum is the sum of the numbers in the maximal pattern</w:t>
      </w:r>
    </w:p>
    <w:p w:rsidR="009322B7" w:rsidRPr="00936A7E" w:rsidRDefault="009322B7" w:rsidP="00C10E5A">
      <w:pPr>
        <w:pStyle w:val="ListParagraph"/>
        <w:numPr>
          <w:ilvl w:val="0"/>
          <w:numId w:val="23"/>
        </w:numPr>
      </w:pPr>
      <w:r>
        <w:t>If no patterns are to be found in the matrix – print “</w:t>
      </w:r>
      <w:r w:rsidRPr="009322B7">
        <w:rPr>
          <w:b/>
        </w:rPr>
        <w:t>NO {sum}</w:t>
      </w:r>
      <w:r>
        <w:t>”, where sum is the sum of the numbers, that are on the main diagonal of the matrix</w:t>
      </w:r>
    </w:p>
    <w:p w:rsidR="00CF06DA" w:rsidRPr="00A85EDE" w:rsidRDefault="00CF06DA" w:rsidP="00CF06DA">
      <w:pPr>
        <w:pStyle w:val="Heading3"/>
      </w:pPr>
      <w:r w:rsidRPr="00A85EDE">
        <w:t>Constraints</w:t>
      </w:r>
    </w:p>
    <w:p w:rsidR="002D3C8C" w:rsidRPr="002D3C8C" w:rsidRDefault="00EE7E2E" w:rsidP="009F45D2">
      <w:pPr>
        <w:numPr>
          <w:ilvl w:val="0"/>
          <w:numId w:val="20"/>
        </w:numPr>
        <w:spacing w:before="0" w:after="0"/>
        <w:jc w:val="left"/>
      </w:pPr>
      <w:r w:rsidRPr="003F107B">
        <w:rPr>
          <w:b/>
        </w:rPr>
        <w:t>N</w:t>
      </w:r>
      <w:r>
        <w:t xml:space="preserve"> will always be </w:t>
      </w:r>
      <w:r w:rsidRPr="003F107B">
        <w:rPr>
          <w:b/>
        </w:rPr>
        <w:t>greater or equal to 5</w:t>
      </w:r>
      <w:r>
        <w:t xml:space="preserve"> and </w:t>
      </w:r>
      <w:r w:rsidRPr="003F107B">
        <w:rPr>
          <w:b/>
        </w:rPr>
        <w:t>less or equal to 1000</w:t>
      </w:r>
    </w:p>
    <w:p w:rsidR="00EE7E2E" w:rsidRDefault="002D3C8C" w:rsidP="00162FAE">
      <w:pPr>
        <w:numPr>
          <w:ilvl w:val="0"/>
          <w:numId w:val="20"/>
        </w:numPr>
        <w:spacing w:before="0" w:after="0"/>
        <w:jc w:val="left"/>
      </w:pPr>
      <w:r>
        <w:t xml:space="preserve">The numbers in the matrix will always be </w:t>
      </w:r>
      <w:r w:rsidRPr="00C8518F">
        <w:rPr>
          <w:b/>
        </w:rPr>
        <w:t>between -2147483648 and 2147483647</w:t>
      </w:r>
    </w:p>
    <w:p w:rsidR="00CF06DA" w:rsidRPr="00552A9F" w:rsidRDefault="00CF06DA" w:rsidP="009F45D2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lastRenderedPageBreak/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5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1 2 3 4 5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2 3 4 5 6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3 4 5 6 7</w:t>
            </w:r>
          </w:p>
          <w:p w:rsidR="00D01B43" w:rsidRDefault="00D01B43" w:rsidP="00A949F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4 5 6 7 8</w:t>
            </w:r>
          </w:p>
          <w:p w:rsidR="00D01B43" w:rsidRPr="00931142" w:rsidRDefault="00D01B43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5 6 7 8 9  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D01B43" w:rsidP="00D01B43">
            <w:pPr>
              <w:tabs>
                <w:tab w:val="center" w:pos="935"/>
              </w:tabs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 42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found patterns are:</w:t>
            </w:r>
          </w:p>
          <w:p w:rsidR="00D01B43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4BF5C630">
                  <wp:extent cx="698500" cy="445116"/>
                  <wp:effectExtent l="0" t="0" r="635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810" cy="455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E6BD98E">
                  <wp:extent cx="698500" cy="445117"/>
                  <wp:effectExtent l="0" t="0" r="635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7137" cy="4697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cs="Consolas"/>
                <w:noProof/>
              </w:rPr>
              <w:t xml:space="preserve"> and </w:t>
            </w: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B361A76">
                  <wp:extent cx="710487" cy="452755"/>
                  <wp:effectExtent l="0" t="0" r="0" b="4445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3981" cy="4932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D01B43" w:rsidRPr="00931142" w:rsidRDefault="00D01B4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last one has the biggest sum</w:t>
            </w:r>
            <w:r w:rsidR="00FB6D98">
              <w:rPr>
                <w:rFonts w:ascii="Consolas" w:hAnsi="Consolas" w:cs="Consolas"/>
                <w:noProof/>
              </w:rPr>
              <w:t xml:space="preserve">, equal to 3+4+5+6+7+8+9 = </w:t>
            </w:r>
            <w:r w:rsidR="00FB6D98" w:rsidRPr="007B119E">
              <w:rPr>
                <w:rFonts w:ascii="Consolas" w:hAnsi="Consolas" w:cs="Consolas"/>
                <w:b/>
                <w:noProof/>
              </w:rPr>
              <w:t>42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Default="000D60ED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7</w:t>
            </w:r>
          </w:p>
          <w:p w:rsidR="003E586B" w:rsidRDefault="000D60ED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 xml:space="preserve">1 </w:t>
            </w:r>
            <w:r w:rsidR="00CA74BE" w:rsidRPr="003E586B">
              <w:rPr>
                <w:rFonts w:ascii="Consolas" w:hAnsi="Consolas" w:cs="Consolas"/>
                <w:sz w:val="25"/>
                <w:szCs w:val="25"/>
              </w:rPr>
              <w:t>2 3</w:t>
            </w:r>
            <w:r w:rsidR="003E586B"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0D60ED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  <w:p w:rsidR="003E586B" w:rsidRDefault="003E586B" w:rsidP="003E586B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7 6 5 4 3 2 1</w:t>
            </w:r>
          </w:p>
          <w:p w:rsidR="003E586B" w:rsidRPr="00931142" w:rsidRDefault="003E586B" w:rsidP="003E586B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E586B">
              <w:rPr>
                <w:rFonts w:ascii="Consolas" w:hAnsi="Consolas" w:cs="Consolas"/>
                <w:sz w:val="25"/>
                <w:szCs w:val="25"/>
              </w:rPr>
              <w:t>1 2 3</w:t>
            </w:r>
            <w:r>
              <w:rPr>
                <w:rFonts w:ascii="Consolas" w:hAnsi="Consolas" w:cs="Consolas"/>
                <w:sz w:val="25"/>
                <w:szCs w:val="25"/>
              </w:rPr>
              <w:t xml:space="preserve"> 4 5 6 7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0D60ED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 28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CA74BE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</w:t>
            </w:r>
            <w:r w:rsidR="003E586B">
              <w:rPr>
                <w:rFonts w:ascii="Consolas" w:hAnsi="Consolas" w:cs="Consolas"/>
                <w:noProof/>
              </w:rPr>
              <w:t>re are no patterns in this matrix</w:t>
            </w:r>
          </w:p>
          <w:p w:rsidR="006B76A6" w:rsidRDefault="00300F95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The sum of the main diagonal is printed</w:t>
            </w:r>
            <w:r w:rsidR="00493902">
              <w:rPr>
                <w:rFonts w:ascii="Consolas" w:hAnsi="Consolas" w:cs="Consolas"/>
                <w:noProof/>
              </w:rPr>
              <w:t>:</w:t>
            </w:r>
          </w:p>
          <w:p w:rsidR="00493902" w:rsidRPr="00931142" w:rsidRDefault="00493902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1+6+3+4+5+2+7 = </w:t>
            </w:r>
            <w:r w:rsidRPr="006C1C3F">
              <w:rPr>
                <w:rFonts w:ascii="Consolas" w:hAnsi="Consolas" w:cs="Consolas"/>
                <w:b/>
                <w:noProof/>
              </w:rPr>
              <w:t>28</w:t>
            </w:r>
          </w:p>
        </w:tc>
      </w:tr>
    </w:tbl>
    <w:p w:rsidR="009C7AA7" w:rsidRDefault="009C7AA7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3150"/>
        <w:gridCol w:w="1890"/>
        <w:gridCol w:w="5130"/>
      </w:tblGrid>
      <w:tr w:rsidR="005112D7" w:rsidRPr="00552A9F" w:rsidTr="006C1C3F"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5112D7" w:rsidRPr="003D472C" w:rsidTr="006C1C3F">
        <w:trPr>
          <w:trHeight w:val="20"/>
        </w:trPr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Default="006C1C3F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8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>1 2 4 5 5 4 100 5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4 5 1 2 4 3 -2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1 5 6 7 8 6 1 8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-9999 2 3 8 5 6 7 8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 4 9 10 11 -4 6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-5 -4 -3 3 4 5 6 77777</w:t>
            </w:r>
          </w:p>
          <w:p w:rsidR="006C1C3F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5 -111 -2 2 1 3 7 4</w:t>
            </w:r>
          </w:p>
          <w:p w:rsidR="006C1C3F" w:rsidRPr="00931142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7 -1 0 1 2 8 9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6C1C3F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YES </w:t>
            </w:r>
            <w:r w:rsidR="000D3A9D">
              <w:rPr>
                <w:rFonts w:ascii="Consolas" w:hAnsi="Consolas" w:cs="Consolas"/>
                <w:noProof/>
              </w:rPr>
              <w:t>56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D250F6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This is explained in the example above</w:t>
            </w:r>
          </w:p>
        </w:tc>
      </w:tr>
    </w:tbl>
    <w:p w:rsidR="005112D7" w:rsidRDefault="005112D7" w:rsidP="00ED3504"/>
    <w:sectPr w:rsidR="005112D7" w:rsidSect="00346BC7">
      <w:headerReference w:type="default" r:id="rId14"/>
      <w:footerReference w:type="default" r:id="rId15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915" w:rsidRDefault="004D6915">
      <w:r>
        <w:separator/>
      </w:r>
    </w:p>
  </w:endnote>
  <w:endnote w:type="continuationSeparator" w:id="0">
    <w:p w:rsidR="004D6915" w:rsidRDefault="004D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63C8C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4D6915">
            <w:fldChar w:fldCharType="begin"/>
          </w:r>
          <w:r w:rsidR="004D6915">
            <w:instrText xml:space="preserve"> NUMPAGES </w:instrText>
          </w:r>
          <w:r w:rsidR="004D6915">
            <w:fldChar w:fldCharType="separate"/>
          </w:r>
          <w:r w:rsidR="00D63C8C">
            <w:rPr>
              <w:noProof/>
            </w:rPr>
            <w:t>2</w:t>
          </w:r>
          <w:r w:rsidR="004D6915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4D691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915" w:rsidRDefault="004D6915">
      <w:r>
        <w:separator/>
      </w:r>
    </w:p>
  </w:footnote>
  <w:footnote w:type="continuationSeparator" w:id="0">
    <w:p w:rsidR="004D6915" w:rsidRDefault="004D69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4D6915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22"/>
  </w:num>
  <w:num w:numId="5">
    <w:abstractNumId w:val="18"/>
  </w:num>
  <w:num w:numId="6">
    <w:abstractNumId w:val="21"/>
  </w:num>
  <w:num w:numId="7">
    <w:abstractNumId w:val="17"/>
  </w:num>
  <w:num w:numId="8">
    <w:abstractNumId w:val="13"/>
  </w:num>
  <w:num w:numId="9">
    <w:abstractNumId w:val="0"/>
  </w:num>
  <w:num w:numId="10">
    <w:abstractNumId w:val="20"/>
  </w:num>
  <w:num w:numId="11">
    <w:abstractNumId w:val="1"/>
  </w:num>
  <w:num w:numId="12">
    <w:abstractNumId w:val="4"/>
  </w:num>
  <w:num w:numId="13">
    <w:abstractNumId w:val="9"/>
  </w:num>
  <w:num w:numId="14">
    <w:abstractNumId w:val="6"/>
  </w:num>
  <w:num w:numId="15">
    <w:abstractNumId w:val="19"/>
  </w:num>
  <w:num w:numId="16">
    <w:abstractNumId w:val="8"/>
  </w:num>
  <w:num w:numId="17">
    <w:abstractNumId w:val="2"/>
  </w:num>
  <w:num w:numId="18">
    <w:abstractNumId w:val="7"/>
  </w:num>
  <w:num w:numId="19">
    <w:abstractNumId w:val="14"/>
  </w:num>
  <w:num w:numId="20">
    <w:abstractNumId w:val="16"/>
  </w:num>
  <w:num w:numId="21">
    <w:abstractNumId w:val="12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630D1"/>
    <w:rsid w:val="00063ABA"/>
    <w:rsid w:val="000646D2"/>
    <w:rsid w:val="000674B6"/>
    <w:rsid w:val="00070CA5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E177B"/>
    <w:rsid w:val="00213EAA"/>
    <w:rsid w:val="002223A6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AAD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E586B"/>
    <w:rsid w:val="003F0025"/>
    <w:rsid w:val="003F107B"/>
    <w:rsid w:val="003F3A33"/>
    <w:rsid w:val="003F7303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E58"/>
    <w:rsid w:val="004C0C23"/>
    <w:rsid w:val="004C5ADC"/>
    <w:rsid w:val="004D0809"/>
    <w:rsid w:val="004D2CF6"/>
    <w:rsid w:val="004D6915"/>
    <w:rsid w:val="004D7BAC"/>
    <w:rsid w:val="004E19BB"/>
    <w:rsid w:val="004E665D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A7D51"/>
    <w:rsid w:val="006B01AC"/>
    <w:rsid w:val="006B13C8"/>
    <w:rsid w:val="006B76A6"/>
    <w:rsid w:val="006C1C3F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6C7A"/>
    <w:rsid w:val="007079C8"/>
    <w:rsid w:val="00714254"/>
    <w:rsid w:val="0071580A"/>
    <w:rsid w:val="0072067D"/>
    <w:rsid w:val="00732CC6"/>
    <w:rsid w:val="00733200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2482"/>
    <w:rsid w:val="00823548"/>
    <w:rsid w:val="00823DEE"/>
    <w:rsid w:val="00827280"/>
    <w:rsid w:val="00827AA4"/>
    <w:rsid w:val="0083015F"/>
    <w:rsid w:val="00834DFC"/>
    <w:rsid w:val="00837A62"/>
    <w:rsid w:val="00840E37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46EB"/>
    <w:rsid w:val="009C0644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12313"/>
    <w:rsid w:val="00A15463"/>
    <w:rsid w:val="00A271AE"/>
    <w:rsid w:val="00A32CF0"/>
    <w:rsid w:val="00A45C57"/>
    <w:rsid w:val="00A66D6C"/>
    <w:rsid w:val="00A72D25"/>
    <w:rsid w:val="00A72D3B"/>
    <w:rsid w:val="00A72E9D"/>
    <w:rsid w:val="00A74A55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422D"/>
    <w:rsid w:val="00C34DDD"/>
    <w:rsid w:val="00C420D7"/>
    <w:rsid w:val="00C43173"/>
    <w:rsid w:val="00C47C84"/>
    <w:rsid w:val="00C52268"/>
    <w:rsid w:val="00C619E4"/>
    <w:rsid w:val="00C708AB"/>
    <w:rsid w:val="00C72A77"/>
    <w:rsid w:val="00C7481A"/>
    <w:rsid w:val="00C74A16"/>
    <w:rsid w:val="00C75802"/>
    <w:rsid w:val="00C80501"/>
    <w:rsid w:val="00C80649"/>
    <w:rsid w:val="00C8518F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64DC"/>
    <w:rsid w:val="00D250F6"/>
    <w:rsid w:val="00D25231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63C8C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6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B6E77-4270-4A40-9AC8-C42214472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237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2241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123</cp:revision>
  <cp:lastPrinted>2011-11-24T17:37:00Z</cp:lastPrinted>
  <dcterms:created xsi:type="dcterms:W3CDTF">2013-09-12T16:06:00Z</dcterms:created>
  <dcterms:modified xsi:type="dcterms:W3CDTF">2014-01-21T11:14:00Z</dcterms:modified>
</cp:coreProperties>
</file>